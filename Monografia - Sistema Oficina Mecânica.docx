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EF57A" w14:textId="77777777" w:rsidR="00841616" w:rsidRPr="005E0E84" w:rsidRDefault="002F1F6B" w:rsidP="00841616">
      <w:pPr>
        <w:jc w:val="center"/>
        <w:rPr>
          <w:b/>
        </w:rPr>
      </w:pPr>
      <w:r w:rsidRPr="005E0E84">
        <w:rPr>
          <w:b/>
        </w:rPr>
        <w:t>ANHANGUERA EDUCACIONAL</w:t>
      </w:r>
    </w:p>
    <w:p w14:paraId="20AC39A4" w14:textId="364FB5BB" w:rsidR="00A93E46" w:rsidRPr="005E0E84" w:rsidRDefault="00967190" w:rsidP="00841616">
      <w:pPr>
        <w:jc w:val="center"/>
        <w:rPr>
          <w:b/>
          <w:caps/>
        </w:rPr>
      </w:pPr>
      <w:r w:rsidRPr="005E0E84">
        <w:rPr>
          <w:b/>
          <w:caps/>
        </w:rPr>
        <w:t>Unidade sorocaba</w:t>
      </w:r>
    </w:p>
    <w:p w14:paraId="0A2C06D9" w14:textId="77777777" w:rsidR="00841616" w:rsidRPr="005E0E84" w:rsidRDefault="00841616" w:rsidP="00841616">
      <w:pPr>
        <w:jc w:val="center"/>
        <w:rPr>
          <w:b/>
        </w:rPr>
      </w:pPr>
    </w:p>
    <w:p w14:paraId="560F6422" w14:textId="77777777" w:rsidR="00841616" w:rsidRPr="005E0E84" w:rsidRDefault="00841616" w:rsidP="00841616">
      <w:pPr>
        <w:jc w:val="center"/>
        <w:rPr>
          <w:b/>
        </w:rPr>
      </w:pPr>
    </w:p>
    <w:p w14:paraId="27815A20" w14:textId="77777777" w:rsidR="00841616" w:rsidRPr="005E0E84" w:rsidRDefault="00841616" w:rsidP="00841616">
      <w:pPr>
        <w:jc w:val="center"/>
        <w:rPr>
          <w:b/>
        </w:rPr>
      </w:pPr>
    </w:p>
    <w:p w14:paraId="286B3513" w14:textId="77777777" w:rsidR="00841616" w:rsidRPr="005E0E84" w:rsidRDefault="00841616" w:rsidP="00841616">
      <w:pPr>
        <w:jc w:val="center"/>
        <w:rPr>
          <w:b/>
        </w:rPr>
      </w:pPr>
    </w:p>
    <w:p w14:paraId="33DFDD44" w14:textId="2D64479F" w:rsidR="00841616" w:rsidRPr="005E0E84" w:rsidRDefault="00967190" w:rsidP="00841616">
      <w:pPr>
        <w:jc w:val="center"/>
        <w:rPr>
          <w:b/>
        </w:rPr>
      </w:pPr>
      <w:r w:rsidRPr="005E0E84">
        <w:rPr>
          <w:b/>
        </w:rPr>
        <w:t>ANÁLISE E DESENVOLVIMENTO DE SISTEMAS</w:t>
      </w:r>
    </w:p>
    <w:p w14:paraId="2E38387F" w14:textId="77777777" w:rsidR="002F1F6B" w:rsidRPr="005E0E84" w:rsidRDefault="002F1F6B" w:rsidP="00841616">
      <w:pPr>
        <w:jc w:val="center"/>
        <w:rPr>
          <w:b/>
        </w:rPr>
      </w:pPr>
    </w:p>
    <w:p w14:paraId="3DDC1BDB" w14:textId="77777777" w:rsidR="002F1F6B" w:rsidRPr="005E0E84" w:rsidRDefault="002F1F6B" w:rsidP="00841616">
      <w:pPr>
        <w:jc w:val="center"/>
        <w:rPr>
          <w:b/>
        </w:rPr>
      </w:pPr>
    </w:p>
    <w:p w14:paraId="4025717B" w14:textId="77777777" w:rsidR="002F1F6B" w:rsidRPr="005E0E84" w:rsidRDefault="002F1F6B" w:rsidP="00841616">
      <w:pPr>
        <w:jc w:val="center"/>
        <w:rPr>
          <w:b/>
        </w:rPr>
      </w:pPr>
    </w:p>
    <w:p w14:paraId="777F5C1D" w14:textId="77777777" w:rsidR="00841616" w:rsidRPr="005E0E84" w:rsidRDefault="00841616" w:rsidP="00841616">
      <w:pPr>
        <w:jc w:val="center"/>
        <w:rPr>
          <w:b/>
        </w:rPr>
      </w:pPr>
    </w:p>
    <w:p w14:paraId="0E2DE8E1" w14:textId="180E3C84" w:rsidR="00100F19" w:rsidRPr="005E0E84" w:rsidRDefault="00191BDD" w:rsidP="00841616">
      <w:pPr>
        <w:jc w:val="center"/>
        <w:rPr>
          <w:b/>
        </w:rPr>
      </w:pPr>
      <w:r>
        <w:rPr>
          <w:b/>
        </w:rPr>
        <w:t>Igor Vilalba Ferreira</w:t>
      </w:r>
    </w:p>
    <w:p w14:paraId="124BC739" w14:textId="77777777" w:rsidR="00100F19" w:rsidRPr="005E0E84" w:rsidRDefault="00100F19" w:rsidP="00841616">
      <w:pPr>
        <w:jc w:val="center"/>
        <w:rPr>
          <w:b/>
        </w:rPr>
      </w:pPr>
    </w:p>
    <w:p w14:paraId="0026A27E" w14:textId="77777777" w:rsidR="00841616" w:rsidRPr="005E0E84" w:rsidRDefault="00841616" w:rsidP="00841616">
      <w:pPr>
        <w:jc w:val="center"/>
        <w:rPr>
          <w:b/>
        </w:rPr>
      </w:pPr>
    </w:p>
    <w:p w14:paraId="65347E10" w14:textId="77777777" w:rsidR="00841616" w:rsidRPr="005E0E84" w:rsidRDefault="00841616" w:rsidP="00841616">
      <w:pPr>
        <w:jc w:val="center"/>
        <w:rPr>
          <w:b/>
        </w:rPr>
      </w:pPr>
    </w:p>
    <w:p w14:paraId="29D52A5A" w14:textId="77777777" w:rsidR="00841616" w:rsidRPr="005E0E84" w:rsidRDefault="00841616" w:rsidP="00841616">
      <w:pPr>
        <w:jc w:val="center"/>
        <w:rPr>
          <w:b/>
        </w:rPr>
      </w:pPr>
    </w:p>
    <w:p w14:paraId="71C68068" w14:textId="77777777" w:rsidR="00841616" w:rsidRPr="005E0E84" w:rsidRDefault="00841616" w:rsidP="00841616">
      <w:pPr>
        <w:jc w:val="center"/>
        <w:rPr>
          <w:b/>
        </w:rPr>
      </w:pPr>
    </w:p>
    <w:p w14:paraId="6738FB15" w14:textId="77777777" w:rsidR="00841616" w:rsidRPr="005E0E84" w:rsidRDefault="00841616" w:rsidP="00841616">
      <w:pPr>
        <w:jc w:val="center"/>
        <w:rPr>
          <w:b/>
        </w:rPr>
      </w:pPr>
    </w:p>
    <w:p w14:paraId="100544A6" w14:textId="77777777" w:rsidR="00841616" w:rsidRPr="005E0E84" w:rsidRDefault="00841616" w:rsidP="00841616">
      <w:pPr>
        <w:jc w:val="center"/>
        <w:rPr>
          <w:b/>
        </w:rPr>
      </w:pPr>
    </w:p>
    <w:p w14:paraId="35275CFC" w14:textId="270B031E" w:rsidR="00841616" w:rsidRPr="005E0E84" w:rsidRDefault="00967190" w:rsidP="00841616">
      <w:pPr>
        <w:jc w:val="center"/>
        <w:rPr>
          <w:b/>
          <w:caps/>
        </w:rPr>
      </w:pPr>
      <w:r w:rsidRPr="005E0E84">
        <w:rPr>
          <w:b/>
          <w:caps/>
        </w:rPr>
        <w:t>sistema oficina mecânica</w:t>
      </w:r>
    </w:p>
    <w:p w14:paraId="422710BB" w14:textId="77777777" w:rsidR="00841616" w:rsidRPr="005E0E84" w:rsidRDefault="00841616" w:rsidP="00841616">
      <w:pPr>
        <w:jc w:val="center"/>
        <w:rPr>
          <w:b/>
        </w:rPr>
      </w:pPr>
    </w:p>
    <w:p w14:paraId="6FB99FF6" w14:textId="77777777" w:rsidR="00841616" w:rsidRPr="005E0E84" w:rsidRDefault="00841616" w:rsidP="00841616">
      <w:pPr>
        <w:jc w:val="center"/>
        <w:rPr>
          <w:b/>
        </w:rPr>
      </w:pPr>
    </w:p>
    <w:p w14:paraId="3F3A8BE4" w14:textId="77777777" w:rsidR="00841616" w:rsidRPr="005E0E84" w:rsidRDefault="00841616" w:rsidP="00841616">
      <w:pPr>
        <w:jc w:val="center"/>
        <w:rPr>
          <w:b/>
        </w:rPr>
      </w:pPr>
    </w:p>
    <w:p w14:paraId="4415767B" w14:textId="77777777" w:rsidR="00841616" w:rsidRPr="005E0E84" w:rsidRDefault="00841616" w:rsidP="00841616">
      <w:pPr>
        <w:jc w:val="center"/>
        <w:rPr>
          <w:b/>
        </w:rPr>
      </w:pPr>
    </w:p>
    <w:p w14:paraId="066F1F8F" w14:textId="77777777" w:rsidR="00841616" w:rsidRPr="005E0E84" w:rsidRDefault="00841616" w:rsidP="00841616">
      <w:pPr>
        <w:jc w:val="center"/>
        <w:rPr>
          <w:b/>
        </w:rPr>
      </w:pPr>
    </w:p>
    <w:p w14:paraId="701A6060" w14:textId="77777777" w:rsidR="00841616" w:rsidRPr="005E0E84" w:rsidRDefault="00841616" w:rsidP="00841616">
      <w:pPr>
        <w:jc w:val="center"/>
        <w:rPr>
          <w:b/>
        </w:rPr>
      </w:pPr>
    </w:p>
    <w:p w14:paraId="3EF04241" w14:textId="77777777" w:rsidR="00841616" w:rsidRPr="005E0E84" w:rsidRDefault="00841616" w:rsidP="00841616">
      <w:pPr>
        <w:jc w:val="center"/>
        <w:rPr>
          <w:b/>
        </w:rPr>
      </w:pPr>
    </w:p>
    <w:p w14:paraId="222A895D" w14:textId="77777777" w:rsidR="00841616" w:rsidRPr="005E0E84" w:rsidRDefault="00841616" w:rsidP="00841616">
      <w:pPr>
        <w:jc w:val="center"/>
        <w:rPr>
          <w:b/>
        </w:rPr>
      </w:pPr>
    </w:p>
    <w:p w14:paraId="54E46EC7" w14:textId="77777777" w:rsidR="00841616" w:rsidRPr="005E0E84" w:rsidRDefault="00841616" w:rsidP="00841616">
      <w:pPr>
        <w:jc w:val="center"/>
        <w:rPr>
          <w:b/>
        </w:rPr>
      </w:pPr>
    </w:p>
    <w:p w14:paraId="5A7AB8C2" w14:textId="77777777" w:rsidR="00841616" w:rsidRPr="005E0E84" w:rsidRDefault="00841616" w:rsidP="00841616">
      <w:pPr>
        <w:jc w:val="center"/>
        <w:rPr>
          <w:b/>
        </w:rPr>
      </w:pPr>
    </w:p>
    <w:p w14:paraId="310EDCF8" w14:textId="77777777" w:rsidR="00841616" w:rsidRPr="005E0E84" w:rsidRDefault="00841616" w:rsidP="00841616">
      <w:pPr>
        <w:jc w:val="center"/>
        <w:rPr>
          <w:b/>
        </w:rPr>
      </w:pPr>
    </w:p>
    <w:p w14:paraId="2BAD2C37" w14:textId="77777777" w:rsidR="00841616" w:rsidRPr="005E0E84" w:rsidRDefault="00841616" w:rsidP="00841616">
      <w:pPr>
        <w:jc w:val="center"/>
        <w:rPr>
          <w:b/>
        </w:rPr>
      </w:pPr>
    </w:p>
    <w:p w14:paraId="2D85F70C" w14:textId="77777777" w:rsidR="00841616" w:rsidRPr="005E0E84" w:rsidRDefault="00841616" w:rsidP="00841616">
      <w:pPr>
        <w:jc w:val="center"/>
        <w:rPr>
          <w:b/>
        </w:rPr>
      </w:pPr>
    </w:p>
    <w:p w14:paraId="076362A0" w14:textId="77777777" w:rsidR="00841616" w:rsidRPr="005E0E84" w:rsidRDefault="00841616" w:rsidP="00841616">
      <w:pPr>
        <w:jc w:val="center"/>
        <w:rPr>
          <w:b/>
        </w:rPr>
      </w:pPr>
    </w:p>
    <w:p w14:paraId="0ACB50BF" w14:textId="77777777" w:rsidR="00841616" w:rsidRPr="005E0E84" w:rsidRDefault="00841616" w:rsidP="00841616">
      <w:pPr>
        <w:jc w:val="center"/>
        <w:rPr>
          <w:b/>
        </w:rPr>
      </w:pPr>
    </w:p>
    <w:p w14:paraId="34E560D7" w14:textId="77777777" w:rsidR="00841616" w:rsidRPr="005E0E84" w:rsidRDefault="00841616" w:rsidP="00841616">
      <w:pPr>
        <w:jc w:val="center"/>
        <w:rPr>
          <w:b/>
        </w:rPr>
      </w:pPr>
    </w:p>
    <w:p w14:paraId="5EC0ED72" w14:textId="77777777" w:rsidR="00841616" w:rsidRPr="005E0E84" w:rsidRDefault="00841616" w:rsidP="00841616">
      <w:pPr>
        <w:jc w:val="center"/>
        <w:rPr>
          <w:b/>
        </w:rPr>
      </w:pPr>
    </w:p>
    <w:p w14:paraId="2A622A59" w14:textId="77777777" w:rsidR="00841616" w:rsidRPr="005E0E84" w:rsidRDefault="00841616" w:rsidP="00841616">
      <w:pPr>
        <w:jc w:val="center"/>
        <w:rPr>
          <w:b/>
        </w:rPr>
      </w:pPr>
    </w:p>
    <w:p w14:paraId="12FF5C72" w14:textId="77777777" w:rsidR="00841616" w:rsidRPr="005E0E84" w:rsidRDefault="00841616" w:rsidP="00841616">
      <w:pPr>
        <w:jc w:val="center"/>
        <w:rPr>
          <w:b/>
        </w:rPr>
      </w:pPr>
    </w:p>
    <w:p w14:paraId="698A3929" w14:textId="77777777" w:rsidR="00841616" w:rsidRPr="005E0E84" w:rsidRDefault="00841616" w:rsidP="00841616">
      <w:pPr>
        <w:jc w:val="center"/>
        <w:rPr>
          <w:b/>
        </w:rPr>
      </w:pPr>
    </w:p>
    <w:p w14:paraId="76BFB920" w14:textId="77777777" w:rsidR="00841616" w:rsidRPr="005E0E84" w:rsidRDefault="00841616" w:rsidP="00841616">
      <w:pPr>
        <w:jc w:val="center"/>
        <w:rPr>
          <w:b/>
        </w:rPr>
      </w:pPr>
    </w:p>
    <w:p w14:paraId="342DFBA9" w14:textId="77777777" w:rsidR="00841616" w:rsidRPr="005E0E84" w:rsidRDefault="00841616" w:rsidP="00841616">
      <w:pPr>
        <w:jc w:val="center"/>
        <w:rPr>
          <w:b/>
        </w:rPr>
      </w:pPr>
    </w:p>
    <w:p w14:paraId="631C3FC2" w14:textId="77777777" w:rsidR="00841616" w:rsidRPr="005E0E84" w:rsidRDefault="00841616" w:rsidP="00841616">
      <w:pPr>
        <w:jc w:val="center"/>
        <w:rPr>
          <w:b/>
        </w:rPr>
      </w:pPr>
      <w:r w:rsidRPr="005E0E84">
        <w:rPr>
          <w:b/>
        </w:rPr>
        <w:t>Sorocaba/SP</w:t>
      </w:r>
    </w:p>
    <w:p w14:paraId="4DC6EC9D" w14:textId="61B4E3B8" w:rsidR="003739FE" w:rsidRPr="005E0E84" w:rsidRDefault="00967190" w:rsidP="001B411B">
      <w:pPr>
        <w:jc w:val="center"/>
        <w:sectPr w:rsidR="003739FE" w:rsidRPr="005E0E84" w:rsidSect="00726767">
          <w:pgSz w:w="11906" w:h="16838"/>
          <w:pgMar w:top="1701" w:right="1134" w:bottom="1134" w:left="1701" w:header="709" w:footer="709" w:gutter="0"/>
          <w:cols w:space="708"/>
          <w:docGrid w:linePitch="360"/>
        </w:sectPr>
      </w:pPr>
      <w:r w:rsidRPr="005E0E84">
        <w:rPr>
          <w:b/>
        </w:rPr>
        <w:t>2020</w:t>
      </w:r>
    </w:p>
    <w:p w14:paraId="62580F76" w14:textId="6D4E3051" w:rsidR="00841616" w:rsidRPr="005E0E84" w:rsidRDefault="00191BDD" w:rsidP="00841616">
      <w:pPr>
        <w:jc w:val="center"/>
        <w:rPr>
          <w:b/>
        </w:rPr>
      </w:pPr>
      <w:r>
        <w:rPr>
          <w:b/>
        </w:rPr>
        <w:lastRenderedPageBreak/>
        <w:t>Igor Vilalba Ferreira</w:t>
      </w:r>
    </w:p>
    <w:p w14:paraId="6756181A" w14:textId="77777777" w:rsidR="00841616" w:rsidRPr="005E0E84" w:rsidRDefault="00841616" w:rsidP="00841616">
      <w:pPr>
        <w:jc w:val="center"/>
        <w:rPr>
          <w:b/>
        </w:rPr>
      </w:pPr>
    </w:p>
    <w:p w14:paraId="6CE78F69" w14:textId="77777777" w:rsidR="00841616" w:rsidRPr="005E0E84" w:rsidRDefault="00841616" w:rsidP="00841616">
      <w:pPr>
        <w:jc w:val="center"/>
        <w:rPr>
          <w:b/>
        </w:rPr>
      </w:pPr>
    </w:p>
    <w:p w14:paraId="0A75938D" w14:textId="77777777" w:rsidR="00841616" w:rsidRPr="005E0E84" w:rsidRDefault="00841616" w:rsidP="00841616">
      <w:pPr>
        <w:jc w:val="center"/>
        <w:rPr>
          <w:b/>
        </w:rPr>
      </w:pPr>
    </w:p>
    <w:p w14:paraId="5BAA4AFB" w14:textId="77777777" w:rsidR="00841616" w:rsidRPr="005E0E84" w:rsidRDefault="00841616" w:rsidP="00841616">
      <w:pPr>
        <w:jc w:val="center"/>
        <w:rPr>
          <w:b/>
        </w:rPr>
      </w:pPr>
    </w:p>
    <w:p w14:paraId="2F0B7951" w14:textId="77777777" w:rsidR="00841616" w:rsidRPr="005E0E84" w:rsidRDefault="00841616" w:rsidP="00841616">
      <w:pPr>
        <w:jc w:val="center"/>
        <w:rPr>
          <w:b/>
        </w:rPr>
      </w:pPr>
    </w:p>
    <w:p w14:paraId="66FC37C1" w14:textId="77777777" w:rsidR="00B13C28" w:rsidRPr="005E0E84" w:rsidRDefault="00B13C28" w:rsidP="00B13C28">
      <w:pPr>
        <w:jc w:val="center"/>
        <w:rPr>
          <w:b/>
          <w:caps/>
        </w:rPr>
      </w:pPr>
      <w:r w:rsidRPr="005E0E84">
        <w:rPr>
          <w:b/>
          <w:caps/>
        </w:rPr>
        <w:t>sistema oficina mecânica</w:t>
      </w:r>
    </w:p>
    <w:p w14:paraId="587D2776" w14:textId="77777777" w:rsidR="00841616" w:rsidRPr="005E0E84" w:rsidRDefault="00841616" w:rsidP="00841616">
      <w:pPr>
        <w:jc w:val="center"/>
        <w:rPr>
          <w:b/>
        </w:rPr>
      </w:pPr>
    </w:p>
    <w:p w14:paraId="545FB01C" w14:textId="77777777" w:rsidR="00841616" w:rsidRPr="005E0E84" w:rsidRDefault="00841616" w:rsidP="00841616">
      <w:pPr>
        <w:jc w:val="center"/>
        <w:rPr>
          <w:b/>
        </w:rPr>
      </w:pPr>
    </w:p>
    <w:p w14:paraId="75F3FEA1" w14:textId="77777777" w:rsidR="00841616" w:rsidRPr="005E0E84" w:rsidRDefault="00841616" w:rsidP="00841616">
      <w:pPr>
        <w:jc w:val="center"/>
        <w:rPr>
          <w:b/>
        </w:rPr>
      </w:pPr>
    </w:p>
    <w:p w14:paraId="2C7C6C3D" w14:textId="77777777" w:rsidR="00841616" w:rsidRPr="005E0E84" w:rsidRDefault="00841616" w:rsidP="00841616">
      <w:pPr>
        <w:jc w:val="center"/>
        <w:rPr>
          <w:b/>
        </w:rPr>
      </w:pPr>
    </w:p>
    <w:p w14:paraId="3C511C7A" w14:textId="77777777" w:rsidR="00841616" w:rsidRPr="005E0E84" w:rsidRDefault="00841616" w:rsidP="00841616">
      <w:pPr>
        <w:jc w:val="center"/>
        <w:rPr>
          <w:b/>
        </w:rPr>
      </w:pPr>
    </w:p>
    <w:p w14:paraId="0EBE56A1" w14:textId="77777777" w:rsidR="00841616" w:rsidRPr="005E0E84" w:rsidRDefault="00841616" w:rsidP="00841616">
      <w:pPr>
        <w:jc w:val="center"/>
        <w:rPr>
          <w:b/>
        </w:rPr>
      </w:pPr>
    </w:p>
    <w:p w14:paraId="370E1DF4" w14:textId="79098FBC" w:rsidR="00D25CF8" w:rsidRPr="005E0E84" w:rsidRDefault="002F1F6B" w:rsidP="002F1F6B">
      <w:pPr>
        <w:ind w:left="4248" w:firstLine="288"/>
        <w:jc w:val="both"/>
        <w:rPr>
          <w:rFonts w:cs="Arial"/>
          <w:color w:val="000000"/>
          <w:szCs w:val="21"/>
          <w:shd w:val="clear" w:color="auto" w:fill="FFFFFF"/>
        </w:rPr>
      </w:pPr>
      <w:r w:rsidRPr="005E0E84">
        <w:rPr>
          <w:rFonts w:cs="Arial"/>
          <w:color w:val="000000"/>
          <w:szCs w:val="21"/>
          <w:shd w:val="clear" w:color="auto" w:fill="FFFFFF"/>
        </w:rPr>
        <w:t xml:space="preserve">Trabalho de conclusão de </w:t>
      </w:r>
      <w:r w:rsidR="00B13C28" w:rsidRPr="005E0E84">
        <w:rPr>
          <w:rFonts w:cs="Arial"/>
          <w:color w:val="000000"/>
          <w:szCs w:val="21"/>
          <w:shd w:val="clear" w:color="auto" w:fill="FFFFFF"/>
        </w:rPr>
        <w:t xml:space="preserve">Projeto Integrado </w:t>
      </w:r>
      <w:r w:rsidRPr="005E0E84">
        <w:rPr>
          <w:rFonts w:cs="Arial"/>
          <w:color w:val="000000"/>
          <w:szCs w:val="21"/>
          <w:shd w:val="clear" w:color="auto" w:fill="FFFFFF"/>
        </w:rPr>
        <w:t xml:space="preserve">ao curso de </w:t>
      </w:r>
      <w:r w:rsidR="00B13C28" w:rsidRPr="005E0E84">
        <w:rPr>
          <w:rFonts w:cs="Arial"/>
          <w:color w:val="000000"/>
          <w:szCs w:val="21"/>
          <w:shd w:val="clear" w:color="auto" w:fill="FFFFFF"/>
        </w:rPr>
        <w:t>Análise e Desenvolvimento de Sistemas</w:t>
      </w:r>
      <w:r w:rsidRPr="005E0E84">
        <w:rPr>
          <w:rFonts w:cs="Arial"/>
          <w:color w:val="000000"/>
          <w:szCs w:val="21"/>
          <w:shd w:val="clear" w:color="auto" w:fill="FFFFFF"/>
        </w:rPr>
        <w:t xml:space="preserve"> da </w:t>
      </w:r>
      <w:r w:rsidR="00B13C28" w:rsidRPr="005E0E84">
        <w:rPr>
          <w:rFonts w:cs="Arial"/>
          <w:color w:val="000000"/>
          <w:szCs w:val="21"/>
          <w:shd w:val="clear" w:color="auto" w:fill="FFFFFF"/>
        </w:rPr>
        <w:t>Anhanguera Campus Sorocaba</w:t>
      </w:r>
      <w:r w:rsidRPr="005E0E84">
        <w:rPr>
          <w:rFonts w:cs="Arial"/>
          <w:color w:val="000000"/>
          <w:szCs w:val="21"/>
          <w:shd w:val="clear" w:color="auto" w:fill="FFFFFF"/>
        </w:rPr>
        <w:t xml:space="preserve"> como requisito parcial à obtenção do título de </w:t>
      </w:r>
      <w:r w:rsidR="00F67F1E">
        <w:rPr>
          <w:rFonts w:cs="Arial"/>
          <w:color w:val="000000"/>
          <w:szCs w:val="21"/>
          <w:shd w:val="clear" w:color="auto" w:fill="FFFFFF"/>
        </w:rPr>
        <w:t>Sistema Oficia Mecânica</w:t>
      </w:r>
      <w:r w:rsidR="0046194A" w:rsidRPr="005E0E84">
        <w:rPr>
          <w:rFonts w:cs="Arial"/>
          <w:color w:val="000000"/>
          <w:szCs w:val="21"/>
          <w:shd w:val="clear" w:color="auto" w:fill="FFFFFF"/>
        </w:rPr>
        <w:t>.</w:t>
      </w:r>
    </w:p>
    <w:p w14:paraId="339FEDB6" w14:textId="77777777" w:rsidR="00D25CF8" w:rsidRPr="005E0E84" w:rsidRDefault="00D25CF8" w:rsidP="00841616">
      <w:pPr>
        <w:ind w:left="4536"/>
        <w:jc w:val="both"/>
        <w:rPr>
          <w:rFonts w:cs="Arial"/>
          <w:color w:val="000000"/>
          <w:szCs w:val="21"/>
          <w:shd w:val="clear" w:color="auto" w:fill="FFFFFF"/>
        </w:rPr>
      </w:pPr>
    </w:p>
    <w:p w14:paraId="196F3151" w14:textId="77777777" w:rsidR="00D25CF8" w:rsidRPr="005E0E84" w:rsidRDefault="00D25CF8" w:rsidP="00841616">
      <w:pPr>
        <w:ind w:left="4536"/>
        <w:jc w:val="both"/>
        <w:rPr>
          <w:rFonts w:cs="Arial"/>
          <w:color w:val="000000"/>
          <w:szCs w:val="21"/>
          <w:shd w:val="clear" w:color="auto" w:fill="FFFFFF"/>
        </w:rPr>
      </w:pPr>
    </w:p>
    <w:p w14:paraId="59C3ADDE" w14:textId="32AAE108" w:rsidR="00841616" w:rsidRPr="005E0E84" w:rsidRDefault="00D25CF8" w:rsidP="00841616">
      <w:pPr>
        <w:ind w:left="4536"/>
        <w:jc w:val="both"/>
      </w:pPr>
      <w:r w:rsidRPr="005E0E84">
        <w:rPr>
          <w:rFonts w:cs="Arial"/>
          <w:color w:val="000000"/>
          <w:szCs w:val="21"/>
          <w:shd w:val="clear" w:color="auto" w:fill="FFFFFF"/>
        </w:rPr>
        <w:t>Orientador:</w:t>
      </w:r>
      <w:r w:rsidR="00B13C28" w:rsidRPr="005E0E84">
        <w:rPr>
          <w:rFonts w:cs="Arial"/>
          <w:color w:val="000000"/>
          <w:szCs w:val="21"/>
          <w:shd w:val="clear" w:color="auto" w:fill="FFFFFF"/>
        </w:rPr>
        <w:t xml:space="preserve"> Edson Martin Feitosa</w:t>
      </w:r>
    </w:p>
    <w:p w14:paraId="42F1F564" w14:textId="77777777" w:rsidR="00D25CF8" w:rsidRPr="005E0E84" w:rsidRDefault="00D25CF8" w:rsidP="00D25CF8">
      <w:pPr>
        <w:jc w:val="center"/>
        <w:rPr>
          <w:b/>
        </w:rPr>
      </w:pPr>
    </w:p>
    <w:p w14:paraId="575FCBB4" w14:textId="77777777" w:rsidR="00D25CF8" w:rsidRPr="005E0E84" w:rsidRDefault="00D25CF8" w:rsidP="00D25CF8">
      <w:pPr>
        <w:jc w:val="center"/>
        <w:rPr>
          <w:b/>
        </w:rPr>
      </w:pPr>
    </w:p>
    <w:p w14:paraId="11169215" w14:textId="77777777" w:rsidR="00D25CF8" w:rsidRPr="005E0E84" w:rsidRDefault="00D25CF8" w:rsidP="00D25CF8">
      <w:pPr>
        <w:jc w:val="center"/>
        <w:rPr>
          <w:b/>
        </w:rPr>
      </w:pPr>
    </w:p>
    <w:p w14:paraId="29EEF35E" w14:textId="77777777" w:rsidR="00D25CF8" w:rsidRPr="005E0E84" w:rsidRDefault="00D25CF8" w:rsidP="00D25CF8">
      <w:pPr>
        <w:jc w:val="center"/>
        <w:rPr>
          <w:b/>
        </w:rPr>
      </w:pPr>
    </w:p>
    <w:p w14:paraId="4EFB186B" w14:textId="77777777" w:rsidR="00D25CF8" w:rsidRPr="005E0E84" w:rsidRDefault="00D25CF8" w:rsidP="00D25CF8">
      <w:pPr>
        <w:jc w:val="center"/>
        <w:rPr>
          <w:b/>
        </w:rPr>
      </w:pPr>
    </w:p>
    <w:p w14:paraId="11E48E5A" w14:textId="77777777" w:rsidR="00D25CF8" w:rsidRPr="005E0E84" w:rsidRDefault="00D25CF8" w:rsidP="00D25CF8">
      <w:pPr>
        <w:jc w:val="center"/>
        <w:rPr>
          <w:b/>
        </w:rPr>
      </w:pPr>
    </w:p>
    <w:p w14:paraId="0835BF22" w14:textId="77777777" w:rsidR="00D25CF8" w:rsidRPr="005E0E84" w:rsidRDefault="00D25CF8" w:rsidP="00D25CF8">
      <w:pPr>
        <w:jc w:val="center"/>
        <w:rPr>
          <w:b/>
        </w:rPr>
      </w:pPr>
    </w:p>
    <w:p w14:paraId="10F223D1" w14:textId="77777777" w:rsidR="00D25CF8" w:rsidRPr="005E0E84" w:rsidRDefault="00D25CF8" w:rsidP="00D25CF8">
      <w:pPr>
        <w:jc w:val="center"/>
        <w:rPr>
          <w:b/>
        </w:rPr>
      </w:pPr>
    </w:p>
    <w:p w14:paraId="3454BFB3" w14:textId="77777777" w:rsidR="00D25CF8" w:rsidRPr="005E0E84" w:rsidRDefault="00D25CF8" w:rsidP="00D25CF8">
      <w:pPr>
        <w:jc w:val="center"/>
        <w:rPr>
          <w:b/>
        </w:rPr>
      </w:pPr>
    </w:p>
    <w:p w14:paraId="324B0767" w14:textId="77777777" w:rsidR="00D25CF8" w:rsidRPr="005E0E84" w:rsidRDefault="00D25CF8" w:rsidP="00D25CF8">
      <w:pPr>
        <w:jc w:val="center"/>
        <w:rPr>
          <w:b/>
        </w:rPr>
      </w:pPr>
    </w:p>
    <w:p w14:paraId="0367B7F0" w14:textId="77777777" w:rsidR="00D25CF8" w:rsidRPr="005E0E84" w:rsidRDefault="00D25CF8" w:rsidP="00D25CF8">
      <w:pPr>
        <w:jc w:val="center"/>
        <w:rPr>
          <w:b/>
        </w:rPr>
      </w:pPr>
    </w:p>
    <w:p w14:paraId="3D082A89" w14:textId="77777777" w:rsidR="00D25CF8" w:rsidRPr="005E0E84" w:rsidRDefault="00D25CF8" w:rsidP="00D25CF8">
      <w:pPr>
        <w:jc w:val="center"/>
        <w:rPr>
          <w:b/>
        </w:rPr>
      </w:pPr>
    </w:p>
    <w:p w14:paraId="7D549405" w14:textId="77777777" w:rsidR="00D25CF8" w:rsidRPr="005E0E84" w:rsidRDefault="00D25CF8" w:rsidP="00D25CF8">
      <w:pPr>
        <w:jc w:val="center"/>
        <w:rPr>
          <w:b/>
        </w:rPr>
      </w:pPr>
    </w:p>
    <w:p w14:paraId="30BF843F" w14:textId="77777777" w:rsidR="00D25CF8" w:rsidRPr="005E0E84" w:rsidRDefault="00D25CF8" w:rsidP="00D25CF8">
      <w:pPr>
        <w:jc w:val="center"/>
        <w:rPr>
          <w:b/>
        </w:rPr>
      </w:pPr>
    </w:p>
    <w:p w14:paraId="3E412540" w14:textId="77777777" w:rsidR="00D25CF8" w:rsidRPr="005E0E84" w:rsidRDefault="00D25CF8" w:rsidP="00D25CF8">
      <w:pPr>
        <w:jc w:val="center"/>
        <w:rPr>
          <w:b/>
        </w:rPr>
      </w:pPr>
    </w:p>
    <w:p w14:paraId="643EE336" w14:textId="77777777" w:rsidR="00D25CF8" w:rsidRPr="005E0E84" w:rsidRDefault="00D25CF8" w:rsidP="00D25CF8">
      <w:pPr>
        <w:jc w:val="center"/>
        <w:rPr>
          <w:b/>
        </w:rPr>
      </w:pPr>
    </w:p>
    <w:p w14:paraId="5B9F7C16" w14:textId="77777777" w:rsidR="00D25CF8" w:rsidRPr="005E0E84" w:rsidRDefault="00D25CF8" w:rsidP="00D25CF8">
      <w:pPr>
        <w:jc w:val="center"/>
        <w:rPr>
          <w:b/>
        </w:rPr>
      </w:pPr>
    </w:p>
    <w:p w14:paraId="1068404C" w14:textId="77777777" w:rsidR="00D25CF8" w:rsidRPr="005E0E84" w:rsidRDefault="00D25CF8" w:rsidP="00D25CF8">
      <w:pPr>
        <w:jc w:val="center"/>
        <w:rPr>
          <w:b/>
        </w:rPr>
      </w:pPr>
    </w:p>
    <w:p w14:paraId="0A775118" w14:textId="77777777" w:rsidR="00D25CF8" w:rsidRPr="005E0E84" w:rsidRDefault="00D25CF8" w:rsidP="00D25CF8">
      <w:pPr>
        <w:jc w:val="center"/>
        <w:rPr>
          <w:b/>
        </w:rPr>
      </w:pPr>
    </w:p>
    <w:p w14:paraId="1E6EC303" w14:textId="77777777" w:rsidR="00D25CF8" w:rsidRPr="005E0E84" w:rsidRDefault="00D25CF8" w:rsidP="00D25CF8">
      <w:pPr>
        <w:jc w:val="center"/>
        <w:rPr>
          <w:b/>
        </w:rPr>
      </w:pPr>
    </w:p>
    <w:p w14:paraId="1A3C13E6" w14:textId="77777777" w:rsidR="00D25CF8" w:rsidRPr="005E0E84" w:rsidRDefault="00D25CF8" w:rsidP="00D25CF8">
      <w:pPr>
        <w:jc w:val="center"/>
        <w:rPr>
          <w:b/>
        </w:rPr>
      </w:pPr>
    </w:p>
    <w:p w14:paraId="0DD40ED0" w14:textId="77777777" w:rsidR="00D25CF8" w:rsidRPr="005E0E84" w:rsidRDefault="00D25CF8" w:rsidP="00D25CF8">
      <w:pPr>
        <w:jc w:val="center"/>
        <w:rPr>
          <w:b/>
        </w:rPr>
      </w:pPr>
    </w:p>
    <w:p w14:paraId="1B48F424" w14:textId="77777777" w:rsidR="00D25CF8" w:rsidRPr="005E0E84" w:rsidRDefault="00D25CF8" w:rsidP="00D25CF8">
      <w:pPr>
        <w:jc w:val="center"/>
        <w:rPr>
          <w:b/>
        </w:rPr>
      </w:pPr>
    </w:p>
    <w:p w14:paraId="58CAD3DB" w14:textId="77777777" w:rsidR="00D25CF8" w:rsidRPr="005E0E84" w:rsidRDefault="00D25CF8" w:rsidP="00D25CF8">
      <w:pPr>
        <w:jc w:val="center"/>
        <w:rPr>
          <w:b/>
        </w:rPr>
      </w:pPr>
      <w:r w:rsidRPr="005E0E84">
        <w:rPr>
          <w:b/>
        </w:rPr>
        <w:t>Sorocaba/SP</w:t>
      </w:r>
    </w:p>
    <w:p w14:paraId="782E5D09" w14:textId="1296565A" w:rsidR="0071148B" w:rsidRPr="005E0E84" w:rsidRDefault="00E314A4" w:rsidP="00307998">
      <w:pPr>
        <w:jc w:val="center"/>
      </w:pPr>
      <w:r w:rsidRPr="005E0E84">
        <w:rPr>
          <w:b/>
        </w:rPr>
        <w:t>2020</w:t>
      </w:r>
    </w:p>
    <w:p w14:paraId="51E38D1D" w14:textId="790AE660" w:rsidR="003739FE" w:rsidRPr="005E0E84" w:rsidRDefault="003739FE" w:rsidP="00F67F1E">
      <w:r w:rsidRPr="005E0E84">
        <w:br w:type="page"/>
      </w:r>
    </w:p>
    <w:p w14:paraId="363AC3EC" w14:textId="77777777" w:rsidR="003739FE" w:rsidRPr="005E0E84" w:rsidRDefault="003739FE" w:rsidP="006925AD">
      <w:pPr>
        <w:jc w:val="center"/>
        <w:rPr>
          <w:b/>
        </w:rPr>
      </w:pPr>
      <w:r w:rsidRPr="005E0E84">
        <w:rPr>
          <w:b/>
        </w:rPr>
        <w:lastRenderedPageBreak/>
        <w:t>AGRADECIMENTOS</w:t>
      </w:r>
    </w:p>
    <w:p w14:paraId="077B13F9" w14:textId="77777777" w:rsidR="003739FE" w:rsidRPr="005E0E84" w:rsidRDefault="003739FE" w:rsidP="00EF2BF1"/>
    <w:p w14:paraId="17B9E5C4" w14:textId="77777777" w:rsidR="006925AD" w:rsidRPr="005E0E84" w:rsidRDefault="006925AD" w:rsidP="00EF2BF1"/>
    <w:p w14:paraId="7396EB11" w14:textId="7460BA4F" w:rsidR="006925AD" w:rsidRPr="005E0E84" w:rsidRDefault="006925AD" w:rsidP="00F67F1E">
      <w:pPr>
        <w:jc w:val="both"/>
      </w:pPr>
      <w:r w:rsidRPr="005E0E84">
        <w:t>Agra</w:t>
      </w:r>
      <w:r w:rsidR="00F67F1E">
        <w:t xml:space="preserve">decemos </w:t>
      </w:r>
      <w:r w:rsidR="00F67F1E" w:rsidRPr="00F67F1E">
        <w:t>a todos os professores</w:t>
      </w:r>
      <w:r w:rsidR="00F67F1E">
        <w:t xml:space="preserve"> da faculdade Anhanguera – Campus Sorocaba que nos auxiliaram nesse trabalho</w:t>
      </w:r>
      <w:r w:rsidR="00F67F1E" w:rsidRPr="00F67F1E">
        <w:t>, especialmente a</w:t>
      </w:r>
      <w:r w:rsidR="00F67F1E">
        <w:t>o professor Edson Feitosa</w:t>
      </w:r>
      <w:r w:rsidR="00F67F1E" w:rsidRPr="00F67F1E">
        <w:t xml:space="preserve">, </w:t>
      </w:r>
      <w:r w:rsidR="00F67F1E">
        <w:t xml:space="preserve">nosso orientador, </w:t>
      </w:r>
      <w:r w:rsidR="00F67F1E" w:rsidRPr="00F67F1E">
        <w:t xml:space="preserve">que </w:t>
      </w:r>
      <w:r w:rsidR="00F67F1E">
        <w:t>nos</w:t>
      </w:r>
      <w:r w:rsidR="00F67F1E" w:rsidRPr="00F67F1E">
        <w:t xml:space="preserve"> deu todo o suporte com suas correções e incentivos</w:t>
      </w:r>
      <w:r w:rsidR="00F67F1E">
        <w:t>.</w:t>
      </w:r>
    </w:p>
    <w:p w14:paraId="0402B47C" w14:textId="77777777" w:rsidR="00F67F1E" w:rsidRDefault="00F67F1E" w:rsidP="003B25A8">
      <w:pPr>
        <w:spacing w:after="200" w:line="276" w:lineRule="auto"/>
      </w:pPr>
    </w:p>
    <w:p w14:paraId="0CACD149" w14:textId="77777777" w:rsidR="00F67F1E" w:rsidRDefault="00F67F1E" w:rsidP="003B25A8">
      <w:pPr>
        <w:spacing w:after="200" w:line="276" w:lineRule="auto"/>
      </w:pPr>
    </w:p>
    <w:p w14:paraId="6CE464B9" w14:textId="77777777" w:rsidR="00F67F1E" w:rsidRDefault="00F67F1E" w:rsidP="003B25A8">
      <w:pPr>
        <w:spacing w:after="200" w:line="276" w:lineRule="auto"/>
      </w:pPr>
    </w:p>
    <w:p w14:paraId="397F3531" w14:textId="77777777" w:rsidR="00F67F1E" w:rsidRDefault="00F67F1E" w:rsidP="003B25A8">
      <w:pPr>
        <w:spacing w:after="200" w:line="276" w:lineRule="auto"/>
      </w:pPr>
    </w:p>
    <w:p w14:paraId="089DC7F4" w14:textId="77777777" w:rsidR="00F67F1E" w:rsidRDefault="00F67F1E" w:rsidP="003B25A8">
      <w:pPr>
        <w:spacing w:after="200" w:line="276" w:lineRule="auto"/>
      </w:pPr>
    </w:p>
    <w:p w14:paraId="07C3C214" w14:textId="77777777" w:rsidR="00F67F1E" w:rsidRDefault="00F67F1E" w:rsidP="003B25A8">
      <w:pPr>
        <w:spacing w:after="200" w:line="276" w:lineRule="auto"/>
      </w:pPr>
    </w:p>
    <w:p w14:paraId="222A9BB4" w14:textId="77777777" w:rsidR="00F67F1E" w:rsidRDefault="00F67F1E" w:rsidP="003B25A8">
      <w:pPr>
        <w:spacing w:after="200" w:line="276" w:lineRule="auto"/>
      </w:pPr>
    </w:p>
    <w:p w14:paraId="4DF30C6B" w14:textId="77777777" w:rsidR="00F67F1E" w:rsidRDefault="00F67F1E" w:rsidP="003B25A8">
      <w:pPr>
        <w:spacing w:after="200" w:line="276" w:lineRule="auto"/>
      </w:pPr>
    </w:p>
    <w:p w14:paraId="544A7027" w14:textId="77777777" w:rsidR="00F67F1E" w:rsidRDefault="00F67F1E" w:rsidP="003B25A8">
      <w:pPr>
        <w:spacing w:after="200" w:line="276" w:lineRule="auto"/>
      </w:pPr>
    </w:p>
    <w:p w14:paraId="6BCA36BF" w14:textId="77777777" w:rsidR="00F67F1E" w:rsidRDefault="00F67F1E" w:rsidP="003B25A8">
      <w:pPr>
        <w:spacing w:after="200" w:line="276" w:lineRule="auto"/>
      </w:pPr>
    </w:p>
    <w:p w14:paraId="59DDF9DD" w14:textId="77777777" w:rsidR="00F67F1E" w:rsidRDefault="00F67F1E" w:rsidP="003B25A8">
      <w:pPr>
        <w:spacing w:after="200" w:line="276" w:lineRule="auto"/>
      </w:pPr>
    </w:p>
    <w:p w14:paraId="067581FF" w14:textId="77777777" w:rsidR="00F67F1E" w:rsidRDefault="00F67F1E" w:rsidP="003B25A8">
      <w:pPr>
        <w:spacing w:after="200" w:line="276" w:lineRule="auto"/>
      </w:pPr>
    </w:p>
    <w:p w14:paraId="1D808D10" w14:textId="77777777" w:rsidR="00F67F1E" w:rsidRDefault="00F67F1E" w:rsidP="003B25A8">
      <w:pPr>
        <w:spacing w:after="200" w:line="276" w:lineRule="auto"/>
      </w:pPr>
    </w:p>
    <w:p w14:paraId="739683F0" w14:textId="77777777" w:rsidR="00F67F1E" w:rsidRDefault="00F67F1E" w:rsidP="003B25A8">
      <w:pPr>
        <w:spacing w:after="200" w:line="276" w:lineRule="auto"/>
      </w:pPr>
    </w:p>
    <w:p w14:paraId="5C960E1B" w14:textId="77777777" w:rsidR="00F67F1E" w:rsidRDefault="00F67F1E" w:rsidP="003B25A8">
      <w:pPr>
        <w:spacing w:after="200" w:line="276" w:lineRule="auto"/>
      </w:pPr>
    </w:p>
    <w:p w14:paraId="6205B797" w14:textId="77777777" w:rsidR="00F67F1E" w:rsidRDefault="00F67F1E" w:rsidP="003B25A8">
      <w:pPr>
        <w:spacing w:after="200" w:line="276" w:lineRule="auto"/>
      </w:pPr>
    </w:p>
    <w:p w14:paraId="764516B9" w14:textId="77777777" w:rsidR="00F67F1E" w:rsidRDefault="00F67F1E" w:rsidP="003B25A8">
      <w:pPr>
        <w:spacing w:after="200" w:line="276" w:lineRule="auto"/>
      </w:pPr>
    </w:p>
    <w:p w14:paraId="4D5577D2" w14:textId="77777777" w:rsidR="00F67F1E" w:rsidRDefault="00F67F1E" w:rsidP="003B25A8">
      <w:pPr>
        <w:spacing w:after="200" w:line="276" w:lineRule="auto"/>
      </w:pPr>
    </w:p>
    <w:p w14:paraId="283E9D4F" w14:textId="77777777" w:rsidR="00F67F1E" w:rsidRDefault="00F67F1E" w:rsidP="003B25A8">
      <w:pPr>
        <w:spacing w:after="200" w:line="276" w:lineRule="auto"/>
      </w:pPr>
    </w:p>
    <w:p w14:paraId="1091343C" w14:textId="77777777" w:rsidR="00F67F1E" w:rsidRDefault="00F67F1E" w:rsidP="003B25A8">
      <w:pPr>
        <w:spacing w:after="200" w:line="276" w:lineRule="auto"/>
      </w:pPr>
    </w:p>
    <w:p w14:paraId="2C2B8A06" w14:textId="77777777" w:rsidR="00F67F1E" w:rsidRDefault="00F67F1E" w:rsidP="003B25A8">
      <w:pPr>
        <w:spacing w:after="200" w:line="276" w:lineRule="auto"/>
      </w:pPr>
    </w:p>
    <w:p w14:paraId="42448F7F" w14:textId="77777777" w:rsidR="00F67F1E" w:rsidRDefault="00F67F1E" w:rsidP="003B25A8">
      <w:pPr>
        <w:spacing w:after="200" w:line="276" w:lineRule="auto"/>
      </w:pPr>
    </w:p>
    <w:p w14:paraId="0968D76A" w14:textId="77777777" w:rsidR="00F67F1E" w:rsidRDefault="00F67F1E" w:rsidP="003B25A8">
      <w:pPr>
        <w:spacing w:after="200" w:line="276" w:lineRule="auto"/>
      </w:pPr>
    </w:p>
    <w:p w14:paraId="687EC588" w14:textId="77777777" w:rsidR="00F67F1E" w:rsidRDefault="00F67F1E" w:rsidP="003B25A8">
      <w:pPr>
        <w:spacing w:after="200" w:line="276" w:lineRule="auto"/>
      </w:pPr>
    </w:p>
    <w:p w14:paraId="68D109B8" w14:textId="626CE5F2" w:rsidR="003739FE" w:rsidRPr="003B25A8" w:rsidRDefault="003739FE" w:rsidP="00F67F1E">
      <w:pPr>
        <w:spacing w:after="200" w:line="276" w:lineRule="auto"/>
        <w:jc w:val="center"/>
      </w:pPr>
      <w:r w:rsidRPr="005E0E84">
        <w:rPr>
          <w:b/>
        </w:rPr>
        <w:lastRenderedPageBreak/>
        <w:t>RESUMO</w:t>
      </w:r>
    </w:p>
    <w:p w14:paraId="366EC790" w14:textId="77777777" w:rsidR="003739FE" w:rsidRPr="005E0E84" w:rsidRDefault="003739FE" w:rsidP="00EF2BF1"/>
    <w:p w14:paraId="30CE8B3D" w14:textId="39B358BC" w:rsidR="008901E0" w:rsidRDefault="00817D24" w:rsidP="008901E0">
      <w:pPr>
        <w:pStyle w:val="ResumoAbstract"/>
      </w:pPr>
      <w:r>
        <w:t>O projeto tem como objetivo de criar um sistema para uma oficina mecânica de forma que seja prático e eficiente, tanto para os funcionários como também seja ideal para os clientes. O sistema consiste em várias etapas para que funcione de forma perfeita e que não desenvolva nenhum estresse ao usuário que está utilizando do mesmo. Em alguma dessas etapas realizamos a entrevista com o cliente, podendo realizar o levantamento de requisitos (Funcionais e não funcionais), Benchmarking, Casos de usos e modelagem das entidades-relacionamentos para conclusão. Com isso conseguimos obter todos os resultados possíveis</w:t>
      </w:r>
      <w:r w:rsidR="008901E0">
        <w:t xml:space="preserve"> de uma forma eficaz e assertiva</w:t>
      </w:r>
      <w:r>
        <w:t xml:space="preserve"> com os métodos que utilizamos.</w:t>
      </w:r>
    </w:p>
    <w:p w14:paraId="305FE64F" w14:textId="77777777" w:rsidR="008901E0" w:rsidRDefault="008901E0" w:rsidP="008901E0">
      <w:pPr>
        <w:pStyle w:val="ResumoAbstract"/>
      </w:pPr>
    </w:p>
    <w:p w14:paraId="10CE0A5A" w14:textId="5EA40FCD" w:rsidR="00231EA3" w:rsidRDefault="006925AD" w:rsidP="00817D24">
      <w:pPr>
        <w:pStyle w:val="ResumoAbstract"/>
      </w:pPr>
      <w:r w:rsidRPr="005E0E84">
        <w:rPr>
          <w:b/>
        </w:rPr>
        <w:t>Palavras-chave:</w:t>
      </w:r>
      <w:r w:rsidR="008901E0">
        <w:t xml:space="preserve"> Requisitos. Benchmarking. Casos de uso. Entidade-Relacionamento. </w:t>
      </w:r>
      <w:r w:rsidR="00606A53" w:rsidRPr="005E0E84">
        <w:t xml:space="preserve"> </w:t>
      </w:r>
    </w:p>
    <w:p w14:paraId="56FF0DC7" w14:textId="77777777" w:rsidR="00231EA3" w:rsidRDefault="00231EA3">
      <w:pPr>
        <w:spacing w:after="200" w:line="276" w:lineRule="auto"/>
      </w:pPr>
      <w:r>
        <w:br w:type="page"/>
      </w:r>
    </w:p>
    <w:p w14:paraId="35C45E84" w14:textId="7C866F8D" w:rsidR="00231EA3" w:rsidRPr="005E0E84" w:rsidRDefault="00231EA3" w:rsidP="00231EA3">
      <w:pPr>
        <w:jc w:val="center"/>
        <w:rPr>
          <w:b/>
        </w:rPr>
      </w:pPr>
      <w:r>
        <w:rPr>
          <w:b/>
        </w:rPr>
        <w:lastRenderedPageBreak/>
        <w:t>Lista de Ilustrações</w:t>
      </w:r>
    </w:p>
    <w:p w14:paraId="1A38EF0E" w14:textId="3F9822CE" w:rsidR="00231EA3" w:rsidRDefault="00231EA3">
      <w:pPr>
        <w:pStyle w:val="ndicedeilustraes"/>
        <w:tabs>
          <w:tab w:val="right" w:leader="dot" w:pos="9061"/>
        </w:tabs>
        <w:rPr>
          <w:rFonts w:asciiTheme="minorHAnsi" w:eastAsiaTheme="minorEastAsia" w:hAnsiTheme="minorHAnsi"/>
          <w:noProof/>
          <w:sz w:val="22"/>
          <w:szCs w:val="22"/>
          <w:lang w:eastAsia="pt-BR"/>
        </w:rPr>
      </w:pPr>
      <w:r>
        <w:fldChar w:fldCharType="begin"/>
      </w:r>
      <w:r>
        <w:instrText xml:space="preserve"> TOC \h \z \c "Figura" </w:instrText>
      </w:r>
      <w:r>
        <w:fldChar w:fldCharType="separate"/>
      </w:r>
      <w:hyperlink w:anchor="_Toc56174808" w:history="1">
        <w:r w:rsidRPr="002A6F13">
          <w:rPr>
            <w:rStyle w:val="Hyperlink"/>
            <w:noProof/>
          </w:rPr>
          <w:t>Figura 1 - Tela De Login</w:t>
        </w:r>
        <w:r>
          <w:rPr>
            <w:noProof/>
            <w:webHidden/>
          </w:rPr>
          <w:tab/>
        </w:r>
        <w:r>
          <w:rPr>
            <w:noProof/>
            <w:webHidden/>
          </w:rPr>
          <w:fldChar w:fldCharType="begin"/>
        </w:r>
        <w:r>
          <w:rPr>
            <w:noProof/>
            <w:webHidden/>
          </w:rPr>
          <w:instrText xml:space="preserve"> PAGEREF _Toc56174808 \h </w:instrText>
        </w:r>
        <w:r>
          <w:rPr>
            <w:noProof/>
            <w:webHidden/>
          </w:rPr>
        </w:r>
        <w:r>
          <w:rPr>
            <w:noProof/>
            <w:webHidden/>
          </w:rPr>
          <w:fldChar w:fldCharType="separate"/>
        </w:r>
        <w:r>
          <w:rPr>
            <w:noProof/>
            <w:webHidden/>
          </w:rPr>
          <w:t>22</w:t>
        </w:r>
        <w:r>
          <w:rPr>
            <w:noProof/>
            <w:webHidden/>
          </w:rPr>
          <w:fldChar w:fldCharType="end"/>
        </w:r>
      </w:hyperlink>
    </w:p>
    <w:p w14:paraId="15379A3F" w14:textId="3272459A" w:rsidR="00231EA3" w:rsidRDefault="001302E1">
      <w:pPr>
        <w:pStyle w:val="ndicedeilustraes"/>
        <w:tabs>
          <w:tab w:val="right" w:leader="dot" w:pos="9061"/>
        </w:tabs>
        <w:rPr>
          <w:rFonts w:asciiTheme="minorHAnsi" w:eastAsiaTheme="minorEastAsia" w:hAnsiTheme="minorHAnsi"/>
          <w:noProof/>
          <w:sz w:val="22"/>
          <w:szCs w:val="22"/>
          <w:lang w:eastAsia="pt-BR"/>
        </w:rPr>
      </w:pPr>
      <w:hyperlink w:anchor="_Toc56174809" w:history="1">
        <w:r w:rsidR="00231EA3" w:rsidRPr="002A6F13">
          <w:rPr>
            <w:rStyle w:val="Hyperlink"/>
            <w:noProof/>
          </w:rPr>
          <w:t>Figura 2 - Tela Da Oficina Mecanica</w:t>
        </w:r>
        <w:r w:rsidR="00231EA3">
          <w:rPr>
            <w:noProof/>
            <w:webHidden/>
          </w:rPr>
          <w:tab/>
        </w:r>
        <w:r w:rsidR="00231EA3">
          <w:rPr>
            <w:noProof/>
            <w:webHidden/>
          </w:rPr>
          <w:fldChar w:fldCharType="begin"/>
        </w:r>
        <w:r w:rsidR="00231EA3">
          <w:rPr>
            <w:noProof/>
            <w:webHidden/>
          </w:rPr>
          <w:instrText xml:space="preserve"> PAGEREF _Toc56174809 \h </w:instrText>
        </w:r>
        <w:r w:rsidR="00231EA3">
          <w:rPr>
            <w:noProof/>
            <w:webHidden/>
          </w:rPr>
        </w:r>
        <w:r w:rsidR="00231EA3">
          <w:rPr>
            <w:noProof/>
            <w:webHidden/>
          </w:rPr>
          <w:fldChar w:fldCharType="separate"/>
        </w:r>
        <w:r w:rsidR="00231EA3">
          <w:rPr>
            <w:noProof/>
            <w:webHidden/>
          </w:rPr>
          <w:t>22</w:t>
        </w:r>
        <w:r w:rsidR="00231EA3">
          <w:rPr>
            <w:noProof/>
            <w:webHidden/>
          </w:rPr>
          <w:fldChar w:fldCharType="end"/>
        </w:r>
      </w:hyperlink>
    </w:p>
    <w:p w14:paraId="1125122B" w14:textId="6AAEBD23" w:rsidR="00231EA3" w:rsidRDefault="001302E1">
      <w:pPr>
        <w:pStyle w:val="ndicedeilustraes"/>
        <w:tabs>
          <w:tab w:val="right" w:leader="dot" w:pos="9061"/>
        </w:tabs>
        <w:rPr>
          <w:rFonts w:asciiTheme="minorHAnsi" w:eastAsiaTheme="minorEastAsia" w:hAnsiTheme="minorHAnsi"/>
          <w:noProof/>
          <w:sz w:val="22"/>
          <w:szCs w:val="22"/>
          <w:lang w:eastAsia="pt-BR"/>
        </w:rPr>
      </w:pPr>
      <w:hyperlink w:anchor="_Toc56174810" w:history="1">
        <w:r w:rsidR="00231EA3" w:rsidRPr="002A6F13">
          <w:rPr>
            <w:rStyle w:val="Hyperlink"/>
            <w:noProof/>
          </w:rPr>
          <w:t>Figura 3 - Tela De Cadastro De Cliente</w:t>
        </w:r>
        <w:r w:rsidR="00231EA3">
          <w:rPr>
            <w:noProof/>
            <w:webHidden/>
          </w:rPr>
          <w:tab/>
        </w:r>
        <w:r w:rsidR="00231EA3">
          <w:rPr>
            <w:noProof/>
            <w:webHidden/>
          </w:rPr>
          <w:fldChar w:fldCharType="begin"/>
        </w:r>
        <w:r w:rsidR="00231EA3">
          <w:rPr>
            <w:noProof/>
            <w:webHidden/>
          </w:rPr>
          <w:instrText xml:space="preserve"> PAGEREF _Toc56174810 \h </w:instrText>
        </w:r>
        <w:r w:rsidR="00231EA3">
          <w:rPr>
            <w:noProof/>
            <w:webHidden/>
          </w:rPr>
        </w:r>
        <w:r w:rsidR="00231EA3">
          <w:rPr>
            <w:noProof/>
            <w:webHidden/>
          </w:rPr>
          <w:fldChar w:fldCharType="separate"/>
        </w:r>
        <w:r w:rsidR="00231EA3">
          <w:rPr>
            <w:noProof/>
            <w:webHidden/>
          </w:rPr>
          <w:t>23</w:t>
        </w:r>
        <w:r w:rsidR="00231EA3">
          <w:rPr>
            <w:noProof/>
            <w:webHidden/>
          </w:rPr>
          <w:fldChar w:fldCharType="end"/>
        </w:r>
      </w:hyperlink>
    </w:p>
    <w:p w14:paraId="5636C6B3" w14:textId="53462A54" w:rsidR="00231EA3" w:rsidRDefault="001302E1">
      <w:pPr>
        <w:pStyle w:val="ndicedeilustraes"/>
        <w:tabs>
          <w:tab w:val="right" w:leader="dot" w:pos="9061"/>
        </w:tabs>
        <w:rPr>
          <w:rFonts w:asciiTheme="minorHAnsi" w:eastAsiaTheme="minorEastAsia" w:hAnsiTheme="minorHAnsi"/>
          <w:noProof/>
          <w:sz w:val="22"/>
          <w:szCs w:val="22"/>
          <w:lang w:eastAsia="pt-BR"/>
        </w:rPr>
      </w:pPr>
      <w:hyperlink w:anchor="_Toc56174811" w:history="1">
        <w:r w:rsidR="00231EA3" w:rsidRPr="002A6F13">
          <w:rPr>
            <w:rStyle w:val="Hyperlink"/>
            <w:noProof/>
          </w:rPr>
          <w:t>Figura 4 - Tela De Consultar Cliente</w:t>
        </w:r>
        <w:r w:rsidR="00231EA3">
          <w:rPr>
            <w:noProof/>
            <w:webHidden/>
          </w:rPr>
          <w:tab/>
        </w:r>
        <w:r w:rsidR="00231EA3">
          <w:rPr>
            <w:noProof/>
            <w:webHidden/>
          </w:rPr>
          <w:fldChar w:fldCharType="begin"/>
        </w:r>
        <w:r w:rsidR="00231EA3">
          <w:rPr>
            <w:noProof/>
            <w:webHidden/>
          </w:rPr>
          <w:instrText xml:space="preserve"> PAGEREF _Toc56174811 \h </w:instrText>
        </w:r>
        <w:r w:rsidR="00231EA3">
          <w:rPr>
            <w:noProof/>
            <w:webHidden/>
          </w:rPr>
        </w:r>
        <w:r w:rsidR="00231EA3">
          <w:rPr>
            <w:noProof/>
            <w:webHidden/>
          </w:rPr>
          <w:fldChar w:fldCharType="separate"/>
        </w:r>
        <w:r w:rsidR="00231EA3">
          <w:rPr>
            <w:noProof/>
            <w:webHidden/>
          </w:rPr>
          <w:t>24</w:t>
        </w:r>
        <w:r w:rsidR="00231EA3">
          <w:rPr>
            <w:noProof/>
            <w:webHidden/>
          </w:rPr>
          <w:fldChar w:fldCharType="end"/>
        </w:r>
      </w:hyperlink>
    </w:p>
    <w:p w14:paraId="0E719B05" w14:textId="49572289" w:rsidR="00231EA3" w:rsidRDefault="001302E1">
      <w:pPr>
        <w:pStyle w:val="ndicedeilustraes"/>
        <w:tabs>
          <w:tab w:val="right" w:leader="dot" w:pos="9061"/>
        </w:tabs>
        <w:rPr>
          <w:rFonts w:asciiTheme="minorHAnsi" w:eastAsiaTheme="minorEastAsia" w:hAnsiTheme="minorHAnsi"/>
          <w:noProof/>
          <w:sz w:val="22"/>
          <w:szCs w:val="22"/>
          <w:lang w:eastAsia="pt-BR"/>
        </w:rPr>
      </w:pPr>
      <w:hyperlink w:anchor="_Toc56174812" w:history="1">
        <w:r w:rsidR="00231EA3" w:rsidRPr="002A6F13">
          <w:rPr>
            <w:rStyle w:val="Hyperlink"/>
            <w:noProof/>
          </w:rPr>
          <w:t>Figura 5 - Diagrama de Atividades</w:t>
        </w:r>
        <w:r w:rsidR="00231EA3">
          <w:rPr>
            <w:noProof/>
            <w:webHidden/>
          </w:rPr>
          <w:tab/>
        </w:r>
        <w:r w:rsidR="00231EA3">
          <w:rPr>
            <w:noProof/>
            <w:webHidden/>
          </w:rPr>
          <w:fldChar w:fldCharType="begin"/>
        </w:r>
        <w:r w:rsidR="00231EA3">
          <w:rPr>
            <w:noProof/>
            <w:webHidden/>
          </w:rPr>
          <w:instrText xml:space="preserve"> PAGEREF _Toc56174812 \h </w:instrText>
        </w:r>
        <w:r w:rsidR="00231EA3">
          <w:rPr>
            <w:noProof/>
            <w:webHidden/>
          </w:rPr>
        </w:r>
        <w:r w:rsidR="00231EA3">
          <w:rPr>
            <w:noProof/>
            <w:webHidden/>
          </w:rPr>
          <w:fldChar w:fldCharType="separate"/>
        </w:r>
        <w:r w:rsidR="00231EA3">
          <w:rPr>
            <w:noProof/>
            <w:webHidden/>
          </w:rPr>
          <w:t>25</w:t>
        </w:r>
        <w:r w:rsidR="00231EA3">
          <w:rPr>
            <w:noProof/>
            <w:webHidden/>
          </w:rPr>
          <w:fldChar w:fldCharType="end"/>
        </w:r>
      </w:hyperlink>
    </w:p>
    <w:p w14:paraId="66E0F1AB" w14:textId="5CF568A1" w:rsidR="006925AD" w:rsidRPr="005E0E84" w:rsidRDefault="00231EA3" w:rsidP="00191BDD">
      <w:pPr>
        <w:pStyle w:val="CORPO"/>
      </w:pPr>
      <w:r>
        <w:fldChar w:fldCharType="end"/>
      </w:r>
    </w:p>
    <w:p w14:paraId="4B6FE73A" w14:textId="77777777" w:rsidR="003739FE" w:rsidRPr="005E0E84" w:rsidRDefault="003739FE">
      <w:pPr>
        <w:spacing w:after="200" w:line="276" w:lineRule="auto"/>
      </w:pPr>
      <w:r w:rsidRPr="005E0E84">
        <w:br w:type="page"/>
      </w:r>
    </w:p>
    <w:p w14:paraId="7058C59C" w14:textId="77777777" w:rsidR="003739FE" w:rsidRPr="005E0E84" w:rsidRDefault="003739FE" w:rsidP="00D35831">
      <w:pPr>
        <w:jc w:val="center"/>
        <w:rPr>
          <w:b/>
        </w:rPr>
      </w:pPr>
      <w:r w:rsidRPr="005E0E84">
        <w:rPr>
          <w:b/>
        </w:rPr>
        <w:lastRenderedPageBreak/>
        <w:t>SUMÁRIO</w:t>
      </w:r>
    </w:p>
    <w:p w14:paraId="18A1DED8" w14:textId="77777777" w:rsidR="00D35831" w:rsidRPr="005E0E84" w:rsidRDefault="00D35831" w:rsidP="00D35831">
      <w:pPr>
        <w:jc w:val="center"/>
        <w:rPr>
          <w:b/>
        </w:rPr>
      </w:pPr>
    </w:p>
    <w:p w14:paraId="14EED0F9" w14:textId="77777777" w:rsidR="00D35831" w:rsidRPr="005E0E84" w:rsidRDefault="00D35831" w:rsidP="00EF2BF1"/>
    <w:p w14:paraId="445584C8" w14:textId="446244AB" w:rsidR="004310F4" w:rsidRDefault="00C02766">
      <w:pPr>
        <w:pStyle w:val="Sumrio1"/>
        <w:rPr>
          <w:rFonts w:asciiTheme="minorHAnsi" w:eastAsiaTheme="minorEastAsia" w:hAnsiTheme="minorHAnsi"/>
          <w:b w:val="0"/>
          <w:caps w:val="0"/>
          <w:sz w:val="22"/>
          <w:szCs w:val="22"/>
          <w:lang w:eastAsia="pt-BR"/>
        </w:rPr>
      </w:pPr>
      <w:r w:rsidRPr="005E0E84">
        <w:fldChar w:fldCharType="begin"/>
      </w:r>
      <w:r w:rsidRPr="005E0E84">
        <w:instrText xml:space="preserve"> TOC \o "1-3" \h \z \t "Título;1" </w:instrText>
      </w:r>
      <w:r w:rsidRPr="005E0E84">
        <w:fldChar w:fldCharType="separate"/>
      </w:r>
      <w:hyperlink w:anchor="_Toc71887864" w:history="1">
        <w:r w:rsidR="004310F4" w:rsidRPr="00223F12">
          <w:rPr>
            <w:rStyle w:val="Hyperlink"/>
          </w:rPr>
          <w:t>1</w:t>
        </w:r>
        <w:r w:rsidR="004310F4">
          <w:rPr>
            <w:rFonts w:asciiTheme="minorHAnsi" w:eastAsiaTheme="minorEastAsia" w:hAnsiTheme="minorHAnsi"/>
            <w:b w:val="0"/>
            <w:caps w:val="0"/>
            <w:sz w:val="22"/>
            <w:szCs w:val="22"/>
            <w:lang w:eastAsia="pt-BR"/>
          </w:rPr>
          <w:tab/>
        </w:r>
        <w:r w:rsidR="004310F4" w:rsidRPr="00223F12">
          <w:rPr>
            <w:rStyle w:val="Hyperlink"/>
          </w:rPr>
          <w:t>INTRODUÇÃO</w:t>
        </w:r>
        <w:r w:rsidR="004310F4">
          <w:rPr>
            <w:webHidden/>
          </w:rPr>
          <w:tab/>
        </w:r>
        <w:r w:rsidR="004310F4">
          <w:rPr>
            <w:webHidden/>
          </w:rPr>
          <w:fldChar w:fldCharType="begin"/>
        </w:r>
        <w:r w:rsidR="004310F4">
          <w:rPr>
            <w:webHidden/>
          </w:rPr>
          <w:instrText xml:space="preserve"> PAGEREF _Toc71887864 \h </w:instrText>
        </w:r>
        <w:r w:rsidR="004310F4">
          <w:rPr>
            <w:webHidden/>
          </w:rPr>
        </w:r>
        <w:r w:rsidR="004310F4">
          <w:rPr>
            <w:webHidden/>
          </w:rPr>
          <w:fldChar w:fldCharType="separate"/>
        </w:r>
        <w:r w:rsidR="004310F4">
          <w:rPr>
            <w:webHidden/>
          </w:rPr>
          <w:t>6</w:t>
        </w:r>
        <w:r w:rsidR="004310F4">
          <w:rPr>
            <w:webHidden/>
          </w:rPr>
          <w:fldChar w:fldCharType="end"/>
        </w:r>
      </w:hyperlink>
    </w:p>
    <w:p w14:paraId="1FD3CA18" w14:textId="325588FE" w:rsidR="004310F4" w:rsidRDefault="004310F4">
      <w:pPr>
        <w:pStyle w:val="Sumrio1"/>
        <w:rPr>
          <w:rFonts w:asciiTheme="minorHAnsi" w:eastAsiaTheme="minorEastAsia" w:hAnsiTheme="minorHAnsi"/>
          <w:b w:val="0"/>
          <w:caps w:val="0"/>
          <w:sz w:val="22"/>
          <w:szCs w:val="22"/>
          <w:lang w:eastAsia="pt-BR"/>
        </w:rPr>
      </w:pPr>
      <w:hyperlink w:anchor="_Toc71887865" w:history="1">
        <w:r w:rsidRPr="00223F12">
          <w:rPr>
            <w:rStyle w:val="Hyperlink"/>
          </w:rPr>
          <w:t>2</w:t>
        </w:r>
        <w:r>
          <w:rPr>
            <w:rFonts w:asciiTheme="minorHAnsi" w:eastAsiaTheme="minorEastAsia" w:hAnsiTheme="minorHAnsi"/>
            <w:b w:val="0"/>
            <w:caps w:val="0"/>
            <w:sz w:val="22"/>
            <w:szCs w:val="22"/>
            <w:lang w:eastAsia="pt-BR"/>
          </w:rPr>
          <w:tab/>
        </w:r>
        <w:r w:rsidRPr="00223F12">
          <w:rPr>
            <w:rStyle w:val="Hyperlink"/>
          </w:rPr>
          <w:t>Base teórica</w:t>
        </w:r>
        <w:r>
          <w:rPr>
            <w:webHidden/>
          </w:rPr>
          <w:tab/>
        </w:r>
        <w:r>
          <w:rPr>
            <w:webHidden/>
          </w:rPr>
          <w:fldChar w:fldCharType="begin"/>
        </w:r>
        <w:r>
          <w:rPr>
            <w:webHidden/>
          </w:rPr>
          <w:instrText xml:space="preserve"> PAGEREF _Toc71887865 \h </w:instrText>
        </w:r>
        <w:r>
          <w:rPr>
            <w:webHidden/>
          </w:rPr>
        </w:r>
        <w:r>
          <w:rPr>
            <w:webHidden/>
          </w:rPr>
          <w:fldChar w:fldCharType="separate"/>
        </w:r>
        <w:r>
          <w:rPr>
            <w:webHidden/>
          </w:rPr>
          <w:t>6</w:t>
        </w:r>
        <w:r>
          <w:rPr>
            <w:webHidden/>
          </w:rPr>
          <w:fldChar w:fldCharType="end"/>
        </w:r>
      </w:hyperlink>
    </w:p>
    <w:p w14:paraId="1AFCC19A" w14:textId="6FED95B1" w:rsidR="004310F4" w:rsidRDefault="004310F4">
      <w:pPr>
        <w:pStyle w:val="Sumrio2"/>
        <w:rPr>
          <w:rFonts w:asciiTheme="minorHAnsi" w:eastAsiaTheme="minorEastAsia" w:hAnsiTheme="minorHAnsi"/>
          <w:b w:val="0"/>
          <w:sz w:val="22"/>
          <w:szCs w:val="22"/>
          <w:lang w:eastAsia="pt-BR"/>
        </w:rPr>
      </w:pPr>
      <w:hyperlink w:anchor="_Toc71887866" w:history="1">
        <w:r w:rsidRPr="00223F12">
          <w:rPr>
            <w:rStyle w:val="Hyperlink"/>
          </w:rPr>
          <w:t>2.1</w:t>
        </w:r>
        <w:r>
          <w:rPr>
            <w:rFonts w:asciiTheme="minorHAnsi" w:eastAsiaTheme="minorEastAsia" w:hAnsiTheme="minorHAnsi"/>
            <w:b w:val="0"/>
            <w:sz w:val="22"/>
            <w:szCs w:val="22"/>
            <w:lang w:eastAsia="pt-BR"/>
          </w:rPr>
          <w:tab/>
        </w:r>
        <w:r w:rsidRPr="00223F12">
          <w:rPr>
            <w:rStyle w:val="Hyperlink"/>
          </w:rPr>
          <w:t>Descrição do Problema</w:t>
        </w:r>
        <w:r>
          <w:rPr>
            <w:webHidden/>
          </w:rPr>
          <w:tab/>
        </w:r>
        <w:r>
          <w:rPr>
            <w:webHidden/>
          </w:rPr>
          <w:fldChar w:fldCharType="begin"/>
        </w:r>
        <w:r>
          <w:rPr>
            <w:webHidden/>
          </w:rPr>
          <w:instrText xml:space="preserve"> PAGEREF _Toc71887866 \h </w:instrText>
        </w:r>
        <w:r>
          <w:rPr>
            <w:webHidden/>
          </w:rPr>
        </w:r>
        <w:r>
          <w:rPr>
            <w:webHidden/>
          </w:rPr>
          <w:fldChar w:fldCharType="separate"/>
        </w:r>
        <w:r>
          <w:rPr>
            <w:webHidden/>
          </w:rPr>
          <w:t>6</w:t>
        </w:r>
        <w:r>
          <w:rPr>
            <w:webHidden/>
          </w:rPr>
          <w:fldChar w:fldCharType="end"/>
        </w:r>
      </w:hyperlink>
    </w:p>
    <w:p w14:paraId="6D9C0457" w14:textId="262E2552" w:rsidR="004310F4" w:rsidRDefault="004310F4">
      <w:pPr>
        <w:pStyle w:val="Sumrio2"/>
        <w:rPr>
          <w:rFonts w:asciiTheme="minorHAnsi" w:eastAsiaTheme="minorEastAsia" w:hAnsiTheme="minorHAnsi"/>
          <w:b w:val="0"/>
          <w:sz w:val="22"/>
          <w:szCs w:val="22"/>
          <w:lang w:eastAsia="pt-BR"/>
        </w:rPr>
      </w:pPr>
      <w:hyperlink w:anchor="_Toc71887867" w:history="1">
        <w:r w:rsidRPr="00223F12">
          <w:rPr>
            <w:rStyle w:val="Hyperlink"/>
          </w:rPr>
          <w:t>2.2</w:t>
        </w:r>
        <w:r>
          <w:rPr>
            <w:rFonts w:asciiTheme="minorHAnsi" w:eastAsiaTheme="minorEastAsia" w:hAnsiTheme="minorHAnsi"/>
            <w:b w:val="0"/>
            <w:sz w:val="22"/>
            <w:szCs w:val="22"/>
            <w:lang w:eastAsia="pt-BR"/>
          </w:rPr>
          <w:tab/>
        </w:r>
        <w:r w:rsidRPr="00223F12">
          <w:rPr>
            <w:rStyle w:val="Hyperlink"/>
          </w:rPr>
          <w:t>Levantamento de Requisitos</w:t>
        </w:r>
        <w:r>
          <w:rPr>
            <w:webHidden/>
          </w:rPr>
          <w:tab/>
        </w:r>
        <w:r>
          <w:rPr>
            <w:webHidden/>
          </w:rPr>
          <w:fldChar w:fldCharType="begin"/>
        </w:r>
        <w:r>
          <w:rPr>
            <w:webHidden/>
          </w:rPr>
          <w:instrText xml:space="preserve"> PAGEREF _Toc71887867 \h </w:instrText>
        </w:r>
        <w:r>
          <w:rPr>
            <w:webHidden/>
          </w:rPr>
        </w:r>
        <w:r>
          <w:rPr>
            <w:webHidden/>
          </w:rPr>
          <w:fldChar w:fldCharType="separate"/>
        </w:r>
        <w:r>
          <w:rPr>
            <w:webHidden/>
          </w:rPr>
          <w:t>6</w:t>
        </w:r>
        <w:r>
          <w:rPr>
            <w:webHidden/>
          </w:rPr>
          <w:fldChar w:fldCharType="end"/>
        </w:r>
      </w:hyperlink>
    </w:p>
    <w:p w14:paraId="155F5DD1" w14:textId="44F4BCEC" w:rsidR="004310F4" w:rsidRDefault="004310F4">
      <w:pPr>
        <w:pStyle w:val="Sumrio2"/>
        <w:rPr>
          <w:rFonts w:asciiTheme="minorHAnsi" w:eastAsiaTheme="minorEastAsia" w:hAnsiTheme="minorHAnsi"/>
          <w:b w:val="0"/>
          <w:sz w:val="22"/>
          <w:szCs w:val="22"/>
          <w:lang w:eastAsia="pt-BR"/>
        </w:rPr>
      </w:pPr>
      <w:hyperlink w:anchor="_Toc71887868" w:history="1">
        <w:r w:rsidRPr="00223F12">
          <w:rPr>
            <w:rStyle w:val="Hyperlink"/>
          </w:rPr>
          <w:t>2.3</w:t>
        </w:r>
        <w:r>
          <w:rPr>
            <w:rFonts w:asciiTheme="minorHAnsi" w:eastAsiaTheme="minorEastAsia" w:hAnsiTheme="minorHAnsi"/>
            <w:b w:val="0"/>
            <w:sz w:val="22"/>
            <w:szCs w:val="22"/>
            <w:lang w:eastAsia="pt-BR"/>
          </w:rPr>
          <w:tab/>
        </w:r>
        <w:r w:rsidRPr="00223F12">
          <w:rPr>
            <w:rStyle w:val="Hyperlink"/>
          </w:rPr>
          <w:t>Benchmarking</w:t>
        </w:r>
        <w:r>
          <w:rPr>
            <w:webHidden/>
          </w:rPr>
          <w:tab/>
        </w:r>
        <w:r>
          <w:rPr>
            <w:webHidden/>
          </w:rPr>
          <w:fldChar w:fldCharType="begin"/>
        </w:r>
        <w:r>
          <w:rPr>
            <w:webHidden/>
          </w:rPr>
          <w:instrText xml:space="preserve"> PAGEREF _Toc71887868 \h </w:instrText>
        </w:r>
        <w:r>
          <w:rPr>
            <w:webHidden/>
          </w:rPr>
        </w:r>
        <w:r>
          <w:rPr>
            <w:webHidden/>
          </w:rPr>
          <w:fldChar w:fldCharType="separate"/>
        </w:r>
        <w:r>
          <w:rPr>
            <w:webHidden/>
          </w:rPr>
          <w:t>6</w:t>
        </w:r>
        <w:r>
          <w:rPr>
            <w:webHidden/>
          </w:rPr>
          <w:fldChar w:fldCharType="end"/>
        </w:r>
      </w:hyperlink>
    </w:p>
    <w:p w14:paraId="069ED719" w14:textId="0AE7EB60" w:rsidR="004310F4" w:rsidRDefault="004310F4">
      <w:pPr>
        <w:pStyle w:val="Sumrio2"/>
        <w:rPr>
          <w:rFonts w:asciiTheme="minorHAnsi" w:eastAsiaTheme="minorEastAsia" w:hAnsiTheme="minorHAnsi"/>
          <w:b w:val="0"/>
          <w:sz w:val="22"/>
          <w:szCs w:val="22"/>
          <w:lang w:eastAsia="pt-BR"/>
        </w:rPr>
      </w:pPr>
      <w:hyperlink w:anchor="_Toc71887869" w:history="1">
        <w:r w:rsidRPr="00223F12">
          <w:rPr>
            <w:rStyle w:val="Hyperlink"/>
          </w:rPr>
          <w:t>2.4</w:t>
        </w:r>
        <w:r>
          <w:rPr>
            <w:rFonts w:asciiTheme="minorHAnsi" w:eastAsiaTheme="minorEastAsia" w:hAnsiTheme="minorHAnsi"/>
            <w:b w:val="0"/>
            <w:sz w:val="22"/>
            <w:szCs w:val="22"/>
            <w:lang w:eastAsia="pt-BR"/>
          </w:rPr>
          <w:tab/>
        </w:r>
        <w:r w:rsidRPr="00223F12">
          <w:rPr>
            <w:rStyle w:val="Hyperlink"/>
          </w:rPr>
          <w:t>Caso de Uso</w:t>
        </w:r>
        <w:r>
          <w:rPr>
            <w:webHidden/>
          </w:rPr>
          <w:tab/>
        </w:r>
        <w:r>
          <w:rPr>
            <w:webHidden/>
          </w:rPr>
          <w:fldChar w:fldCharType="begin"/>
        </w:r>
        <w:r>
          <w:rPr>
            <w:webHidden/>
          </w:rPr>
          <w:instrText xml:space="preserve"> PAGEREF _Toc71887869 \h </w:instrText>
        </w:r>
        <w:r>
          <w:rPr>
            <w:webHidden/>
          </w:rPr>
        </w:r>
        <w:r>
          <w:rPr>
            <w:webHidden/>
          </w:rPr>
          <w:fldChar w:fldCharType="separate"/>
        </w:r>
        <w:r>
          <w:rPr>
            <w:webHidden/>
          </w:rPr>
          <w:t>6</w:t>
        </w:r>
        <w:r>
          <w:rPr>
            <w:webHidden/>
          </w:rPr>
          <w:fldChar w:fldCharType="end"/>
        </w:r>
      </w:hyperlink>
    </w:p>
    <w:p w14:paraId="16AE8817" w14:textId="160D1252" w:rsidR="004310F4" w:rsidRDefault="004310F4">
      <w:pPr>
        <w:pStyle w:val="Sumrio2"/>
        <w:rPr>
          <w:rFonts w:asciiTheme="minorHAnsi" w:eastAsiaTheme="minorEastAsia" w:hAnsiTheme="minorHAnsi"/>
          <w:b w:val="0"/>
          <w:sz w:val="22"/>
          <w:szCs w:val="22"/>
          <w:lang w:eastAsia="pt-BR"/>
        </w:rPr>
      </w:pPr>
      <w:hyperlink w:anchor="_Toc71887870" w:history="1">
        <w:r w:rsidRPr="00223F12">
          <w:rPr>
            <w:rStyle w:val="Hyperlink"/>
          </w:rPr>
          <w:t>2.5</w:t>
        </w:r>
        <w:r>
          <w:rPr>
            <w:rFonts w:asciiTheme="minorHAnsi" w:eastAsiaTheme="minorEastAsia" w:hAnsiTheme="minorHAnsi"/>
            <w:b w:val="0"/>
            <w:sz w:val="22"/>
            <w:szCs w:val="22"/>
            <w:lang w:eastAsia="pt-BR"/>
          </w:rPr>
          <w:tab/>
        </w:r>
        <w:r w:rsidRPr="00223F12">
          <w:rPr>
            <w:rStyle w:val="Hyperlink"/>
          </w:rPr>
          <w:t>Diagrama Entidade Relacionamento</w:t>
        </w:r>
        <w:r>
          <w:rPr>
            <w:webHidden/>
          </w:rPr>
          <w:tab/>
        </w:r>
        <w:r>
          <w:rPr>
            <w:webHidden/>
          </w:rPr>
          <w:fldChar w:fldCharType="begin"/>
        </w:r>
        <w:r>
          <w:rPr>
            <w:webHidden/>
          </w:rPr>
          <w:instrText xml:space="preserve"> PAGEREF _Toc71887870 \h </w:instrText>
        </w:r>
        <w:r>
          <w:rPr>
            <w:webHidden/>
          </w:rPr>
        </w:r>
        <w:r>
          <w:rPr>
            <w:webHidden/>
          </w:rPr>
          <w:fldChar w:fldCharType="separate"/>
        </w:r>
        <w:r>
          <w:rPr>
            <w:webHidden/>
          </w:rPr>
          <w:t>6</w:t>
        </w:r>
        <w:r>
          <w:rPr>
            <w:webHidden/>
          </w:rPr>
          <w:fldChar w:fldCharType="end"/>
        </w:r>
      </w:hyperlink>
    </w:p>
    <w:p w14:paraId="40A7A210" w14:textId="48D4CFEE" w:rsidR="004310F4" w:rsidRDefault="004310F4">
      <w:pPr>
        <w:pStyle w:val="Sumrio2"/>
        <w:rPr>
          <w:rFonts w:asciiTheme="minorHAnsi" w:eastAsiaTheme="minorEastAsia" w:hAnsiTheme="minorHAnsi"/>
          <w:b w:val="0"/>
          <w:sz w:val="22"/>
          <w:szCs w:val="22"/>
          <w:lang w:eastAsia="pt-BR"/>
        </w:rPr>
      </w:pPr>
      <w:hyperlink w:anchor="_Toc71887871" w:history="1">
        <w:r w:rsidRPr="00223F12">
          <w:rPr>
            <w:rStyle w:val="Hyperlink"/>
          </w:rPr>
          <w:t>2.6</w:t>
        </w:r>
        <w:r>
          <w:rPr>
            <w:rFonts w:asciiTheme="minorHAnsi" w:eastAsiaTheme="minorEastAsia" w:hAnsiTheme="minorHAnsi"/>
            <w:b w:val="0"/>
            <w:sz w:val="22"/>
            <w:szCs w:val="22"/>
            <w:lang w:eastAsia="pt-BR"/>
          </w:rPr>
          <w:tab/>
        </w:r>
        <w:r w:rsidRPr="00223F12">
          <w:rPr>
            <w:rStyle w:val="Hyperlink"/>
          </w:rPr>
          <w:t>Diagrama de Caso de Uso Estendido</w:t>
        </w:r>
        <w:r>
          <w:rPr>
            <w:webHidden/>
          </w:rPr>
          <w:tab/>
        </w:r>
        <w:r>
          <w:rPr>
            <w:webHidden/>
          </w:rPr>
          <w:fldChar w:fldCharType="begin"/>
        </w:r>
        <w:r>
          <w:rPr>
            <w:webHidden/>
          </w:rPr>
          <w:instrText xml:space="preserve"> PAGEREF _Toc71887871 \h </w:instrText>
        </w:r>
        <w:r>
          <w:rPr>
            <w:webHidden/>
          </w:rPr>
        </w:r>
        <w:r>
          <w:rPr>
            <w:webHidden/>
          </w:rPr>
          <w:fldChar w:fldCharType="separate"/>
        </w:r>
        <w:r>
          <w:rPr>
            <w:webHidden/>
          </w:rPr>
          <w:t>6</w:t>
        </w:r>
        <w:r>
          <w:rPr>
            <w:webHidden/>
          </w:rPr>
          <w:fldChar w:fldCharType="end"/>
        </w:r>
      </w:hyperlink>
    </w:p>
    <w:p w14:paraId="7A011321" w14:textId="5127FFC3" w:rsidR="004310F4" w:rsidRDefault="004310F4">
      <w:pPr>
        <w:pStyle w:val="Sumrio2"/>
        <w:rPr>
          <w:rFonts w:asciiTheme="minorHAnsi" w:eastAsiaTheme="minorEastAsia" w:hAnsiTheme="minorHAnsi"/>
          <w:b w:val="0"/>
          <w:sz w:val="22"/>
          <w:szCs w:val="22"/>
          <w:lang w:eastAsia="pt-BR"/>
        </w:rPr>
      </w:pPr>
      <w:hyperlink w:anchor="_Toc71887872" w:history="1">
        <w:r w:rsidRPr="00223F12">
          <w:rPr>
            <w:rStyle w:val="Hyperlink"/>
          </w:rPr>
          <w:t>2.7</w:t>
        </w:r>
        <w:r>
          <w:rPr>
            <w:rFonts w:asciiTheme="minorHAnsi" w:eastAsiaTheme="minorEastAsia" w:hAnsiTheme="minorHAnsi"/>
            <w:b w:val="0"/>
            <w:sz w:val="22"/>
            <w:szCs w:val="22"/>
            <w:lang w:eastAsia="pt-BR"/>
          </w:rPr>
          <w:tab/>
        </w:r>
        <w:r w:rsidRPr="00223F12">
          <w:rPr>
            <w:rStyle w:val="Hyperlink"/>
          </w:rPr>
          <w:t>Prototipagem</w:t>
        </w:r>
        <w:r>
          <w:rPr>
            <w:webHidden/>
          </w:rPr>
          <w:tab/>
        </w:r>
        <w:r>
          <w:rPr>
            <w:webHidden/>
          </w:rPr>
          <w:fldChar w:fldCharType="begin"/>
        </w:r>
        <w:r>
          <w:rPr>
            <w:webHidden/>
          </w:rPr>
          <w:instrText xml:space="preserve"> PAGEREF _Toc71887872 \h </w:instrText>
        </w:r>
        <w:r>
          <w:rPr>
            <w:webHidden/>
          </w:rPr>
        </w:r>
        <w:r>
          <w:rPr>
            <w:webHidden/>
          </w:rPr>
          <w:fldChar w:fldCharType="separate"/>
        </w:r>
        <w:r>
          <w:rPr>
            <w:webHidden/>
          </w:rPr>
          <w:t>6</w:t>
        </w:r>
        <w:r>
          <w:rPr>
            <w:webHidden/>
          </w:rPr>
          <w:fldChar w:fldCharType="end"/>
        </w:r>
      </w:hyperlink>
    </w:p>
    <w:p w14:paraId="1647D898" w14:textId="47082B18" w:rsidR="004310F4" w:rsidRDefault="004310F4">
      <w:pPr>
        <w:pStyle w:val="Sumrio2"/>
        <w:rPr>
          <w:rFonts w:asciiTheme="minorHAnsi" w:eastAsiaTheme="minorEastAsia" w:hAnsiTheme="minorHAnsi"/>
          <w:b w:val="0"/>
          <w:sz w:val="22"/>
          <w:szCs w:val="22"/>
          <w:lang w:eastAsia="pt-BR"/>
        </w:rPr>
      </w:pPr>
      <w:hyperlink w:anchor="_Toc71887873" w:history="1">
        <w:r w:rsidRPr="00223F12">
          <w:rPr>
            <w:rStyle w:val="Hyperlink"/>
            <w:rFonts w:cs="Arial"/>
          </w:rPr>
          <w:t>2.8</w:t>
        </w:r>
        <w:r>
          <w:rPr>
            <w:rFonts w:asciiTheme="minorHAnsi" w:eastAsiaTheme="minorEastAsia" w:hAnsiTheme="minorHAnsi"/>
            <w:b w:val="0"/>
            <w:sz w:val="22"/>
            <w:szCs w:val="22"/>
            <w:lang w:eastAsia="pt-BR"/>
          </w:rPr>
          <w:tab/>
        </w:r>
        <w:r w:rsidRPr="00223F12">
          <w:rPr>
            <w:rStyle w:val="Hyperlink"/>
          </w:rPr>
          <w:t xml:space="preserve">Diagrama </w:t>
        </w:r>
        <w:r w:rsidRPr="00223F12">
          <w:rPr>
            <w:rStyle w:val="Hyperlink"/>
            <w:rFonts w:cs="Arial"/>
            <w:shd w:val="clear" w:color="auto" w:fill="FFFFFF"/>
          </w:rPr>
          <w:t>de sequência</w:t>
        </w:r>
        <w:r>
          <w:rPr>
            <w:webHidden/>
          </w:rPr>
          <w:tab/>
        </w:r>
        <w:r>
          <w:rPr>
            <w:webHidden/>
          </w:rPr>
          <w:fldChar w:fldCharType="begin"/>
        </w:r>
        <w:r>
          <w:rPr>
            <w:webHidden/>
          </w:rPr>
          <w:instrText xml:space="preserve"> PAGEREF _Toc71887873 \h </w:instrText>
        </w:r>
        <w:r>
          <w:rPr>
            <w:webHidden/>
          </w:rPr>
        </w:r>
        <w:r>
          <w:rPr>
            <w:webHidden/>
          </w:rPr>
          <w:fldChar w:fldCharType="separate"/>
        </w:r>
        <w:r>
          <w:rPr>
            <w:webHidden/>
          </w:rPr>
          <w:t>6</w:t>
        </w:r>
        <w:r>
          <w:rPr>
            <w:webHidden/>
          </w:rPr>
          <w:fldChar w:fldCharType="end"/>
        </w:r>
      </w:hyperlink>
    </w:p>
    <w:p w14:paraId="5D4CFF95" w14:textId="2E3759E5" w:rsidR="004310F4" w:rsidRDefault="004310F4">
      <w:pPr>
        <w:pStyle w:val="Sumrio2"/>
        <w:rPr>
          <w:rFonts w:asciiTheme="minorHAnsi" w:eastAsiaTheme="minorEastAsia" w:hAnsiTheme="minorHAnsi"/>
          <w:b w:val="0"/>
          <w:sz w:val="22"/>
          <w:szCs w:val="22"/>
          <w:lang w:eastAsia="pt-BR"/>
        </w:rPr>
      </w:pPr>
      <w:hyperlink w:anchor="_Toc71887874" w:history="1">
        <w:r w:rsidRPr="00223F12">
          <w:rPr>
            <w:rStyle w:val="Hyperlink"/>
          </w:rPr>
          <w:t>2.9</w:t>
        </w:r>
        <w:r>
          <w:rPr>
            <w:rFonts w:asciiTheme="minorHAnsi" w:eastAsiaTheme="minorEastAsia" w:hAnsiTheme="minorHAnsi"/>
            <w:b w:val="0"/>
            <w:sz w:val="22"/>
            <w:szCs w:val="22"/>
            <w:lang w:eastAsia="pt-BR"/>
          </w:rPr>
          <w:tab/>
        </w:r>
        <w:r w:rsidRPr="00223F12">
          <w:rPr>
            <w:rStyle w:val="Hyperlink"/>
          </w:rPr>
          <w:t>Diagrama de atividades</w:t>
        </w:r>
        <w:r>
          <w:rPr>
            <w:webHidden/>
          </w:rPr>
          <w:tab/>
        </w:r>
        <w:r>
          <w:rPr>
            <w:webHidden/>
          </w:rPr>
          <w:fldChar w:fldCharType="begin"/>
        </w:r>
        <w:r>
          <w:rPr>
            <w:webHidden/>
          </w:rPr>
          <w:instrText xml:space="preserve"> PAGEREF _Toc71887874 \h </w:instrText>
        </w:r>
        <w:r>
          <w:rPr>
            <w:webHidden/>
          </w:rPr>
        </w:r>
        <w:r>
          <w:rPr>
            <w:webHidden/>
          </w:rPr>
          <w:fldChar w:fldCharType="separate"/>
        </w:r>
        <w:r>
          <w:rPr>
            <w:webHidden/>
          </w:rPr>
          <w:t>6</w:t>
        </w:r>
        <w:r>
          <w:rPr>
            <w:webHidden/>
          </w:rPr>
          <w:fldChar w:fldCharType="end"/>
        </w:r>
      </w:hyperlink>
    </w:p>
    <w:p w14:paraId="6DF5D217" w14:textId="717E9E77" w:rsidR="004310F4" w:rsidRDefault="004310F4">
      <w:pPr>
        <w:pStyle w:val="Sumrio2"/>
        <w:rPr>
          <w:rFonts w:asciiTheme="minorHAnsi" w:eastAsiaTheme="minorEastAsia" w:hAnsiTheme="minorHAnsi"/>
          <w:b w:val="0"/>
          <w:sz w:val="22"/>
          <w:szCs w:val="22"/>
          <w:lang w:eastAsia="pt-BR"/>
        </w:rPr>
      </w:pPr>
      <w:hyperlink w:anchor="_Toc71887875" w:history="1">
        <w:r w:rsidRPr="00223F12">
          <w:rPr>
            <w:rStyle w:val="Hyperlink"/>
          </w:rPr>
          <w:t>2.10</w:t>
        </w:r>
        <w:r>
          <w:rPr>
            <w:rFonts w:asciiTheme="minorHAnsi" w:eastAsiaTheme="minorEastAsia" w:hAnsiTheme="minorHAnsi"/>
            <w:b w:val="0"/>
            <w:sz w:val="22"/>
            <w:szCs w:val="22"/>
            <w:lang w:eastAsia="pt-BR"/>
          </w:rPr>
          <w:tab/>
        </w:r>
        <w:r w:rsidRPr="00223F12">
          <w:rPr>
            <w:rStyle w:val="Hyperlink"/>
          </w:rPr>
          <w:t>Banco de Dados</w:t>
        </w:r>
        <w:r>
          <w:rPr>
            <w:webHidden/>
          </w:rPr>
          <w:tab/>
        </w:r>
        <w:r>
          <w:rPr>
            <w:webHidden/>
          </w:rPr>
          <w:fldChar w:fldCharType="begin"/>
        </w:r>
        <w:r>
          <w:rPr>
            <w:webHidden/>
          </w:rPr>
          <w:instrText xml:space="preserve"> PAGEREF _Toc71887875 \h </w:instrText>
        </w:r>
        <w:r>
          <w:rPr>
            <w:webHidden/>
          </w:rPr>
        </w:r>
        <w:r>
          <w:rPr>
            <w:webHidden/>
          </w:rPr>
          <w:fldChar w:fldCharType="separate"/>
        </w:r>
        <w:r>
          <w:rPr>
            <w:webHidden/>
          </w:rPr>
          <w:t>6</w:t>
        </w:r>
        <w:r>
          <w:rPr>
            <w:webHidden/>
          </w:rPr>
          <w:fldChar w:fldCharType="end"/>
        </w:r>
      </w:hyperlink>
    </w:p>
    <w:p w14:paraId="0A89A9D4" w14:textId="6DEA1523" w:rsidR="004310F4" w:rsidRDefault="004310F4">
      <w:pPr>
        <w:pStyle w:val="Sumrio2"/>
        <w:rPr>
          <w:rFonts w:asciiTheme="minorHAnsi" w:eastAsiaTheme="minorEastAsia" w:hAnsiTheme="minorHAnsi"/>
          <w:b w:val="0"/>
          <w:sz w:val="22"/>
          <w:szCs w:val="22"/>
          <w:lang w:eastAsia="pt-BR"/>
        </w:rPr>
      </w:pPr>
      <w:hyperlink w:anchor="_Toc71887876" w:history="1">
        <w:r w:rsidRPr="00223F12">
          <w:rPr>
            <w:rStyle w:val="Hyperlink"/>
          </w:rPr>
          <w:t>2.11</w:t>
        </w:r>
        <w:r>
          <w:rPr>
            <w:rFonts w:asciiTheme="minorHAnsi" w:eastAsiaTheme="minorEastAsia" w:hAnsiTheme="minorHAnsi"/>
            <w:b w:val="0"/>
            <w:sz w:val="22"/>
            <w:szCs w:val="22"/>
            <w:lang w:eastAsia="pt-BR"/>
          </w:rPr>
          <w:tab/>
        </w:r>
        <w:r w:rsidRPr="00223F12">
          <w:rPr>
            <w:rStyle w:val="Hyperlink"/>
          </w:rPr>
          <w:t>Conclu</w:t>
        </w:r>
        <w:r w:rsidRPr="00223F12">
          <w:rPr>
            <w:rStyle w:val="Hyperlink"/>
          </w:rPr>
          <w:t>s</w:t>
        </w:r>
        <w:r w:rsidRPr="00223F12">
          <w:rPr>
            <w:rStyle w:val="Hyperlink"/>
          </w:rPr>
          <w:t>ão do capítulo</w:t>
        </w:r>
        <w:r>
          <w:rPr>
            <w:webHidden/>
          </w:rPr>
          <w:tab/>
        </w:r>
        <w:r>
          <w:rPr>
            <w:webHidden/>
          </w:rPr>
          <w:fldChar w:fldCharType="begin"/>
        </w:r>
        <w:r>
          <w:rPr>
            <w:webHidden/>
          </w:rPr>
          <w:instrText xml:space="preserve"> PAGEREF _Toc71887876 \h </w:instrText>
        </w:r>
        <w:r>
          <w:rPr>
            <w:webHidden/>
          </w:rPr>
        </w:r>
        <w:r>
          <w:rPr>
            <w:webHidden/>
          </w:rPr>
          <w:fldChar w:fldCharType="separate"/>
        </w:r>
        <w:r>
          <w:rPr>
            <w:webHidden/>
          </w:rPr>
          <w:t>6</w:t>
        </w:r>
        <w:r>
          <w:rPr>
            <w:webHidden/>
          </w:rPr>
          <w:fldChar w:fldCharType="end"/>
        </w:r>
      </w:hyperlink>
    </w:p>
    <w:p w14:paraId="5E44EC07" w14:textId="1E42686D" w:rsidR="004310F4" w:rsidRDefault="004310F4">
      <w:pPr>
        <w:pStyle w:val="Sumrio1"/>
        <w:rPr>
          <w:rFonts w:asciiTheme="minorHAnsi" w:eastAsiaTheme="minorEastAsia" w:hAnsiTheme="minorHAnsi"/>
          <w:b w:val="0"/>
          <w:caps w:val="0"/>
          <w:sz w:val="22"/>
          <w:szCs w:val="22"/>
          <w:lang w:eastAsia="pt-BR"/>
        </w:rPr>
      </w:pPr>
      <w:hyperlink w:anchor="_Toc71887877" w:history="1">
        <w:r w:rsidRPr="00223F12">
          <w:rPr>
            <w:rStyle w:val="Hyperlink"/>
          </w:rPr>
          <w:t>3</w:t>
        </w:r>
        <w:r>
          <w:rPr>
            <w:rFonts w:asciiTheme="minorHAnsi" w:eastAsiaTheme="minorEastAsia" w:hAnsiTheme="minorHAnsi"/>
            <w:b w:val="0"/>
            <w:caps w:val="0"/>
            <w:sz w:val="22"/>
            <w:szCs w:val="22"/>
            <w:lang w:eastAsia="pt-BR"/>
          </w:rPr>
          <w:tab/>
        </w:r>
        <w:r w:rsidRPr="00223F12">
          <w:rPr>
            <w:rStyle w:val="Hyperlink"/>
          </w:rPr>
          <w:t>Metodologia</w:t>
        </w:r>
        <w:r>
          <w:rPr>
            <w:webHidden/>
          </w:rPr>
          <w:tab/>
        </w:r>
        <w:r>
          <w:rPr>
            <w:webHidden/>
          </w:rPr>
          <w:fldChar w:fldCharType="begin"/>
        </w:r>
        <w:r>
          <w:rPr>
            <w:webHidden/>
          </w:rPr>
          <w:instrText xml:space="preserve"> PAGEREF _Toc71887877 \h </w:instrText>
        </w:r>
        <w:r>
          <w:rPr>
            <w:webHidden/>
          </w:rPr>
        </w:r>
        <w:r>
          <w:rPr>
            <w:webHidden/>
          </w:rPr>
          <w:fldChar w:fldCharType="separate"/>
        </w:r>
        <w:r>
          <w:rPr>
            <w:webHidden/>
          </w:rPr>
          <w:t>7</w:t>
        </w:r>
        <w:r>
          <w:rPr>
            <w:webHidden/>
          </w:rPr>
          <w:fldChar w:fldCharType="end"/>
        </w:r>
      </w:hyperlink>
    </w:p>
    <w:p w14:paraId="151FA35C" w14:textId="3B17022E" w:rsidR="004310F4" w:rsidRDefault="004310F4">
      <w:pPr>
        <w:pStyle w:val="Sumrio2"/>
        <w:rPr>
          <w:rFonts w:asciiTheme="minorHAnsi" w:eastAsiaTheme="minorEastAsia" w:hAnsiTheme="minorHAnsi"/>
          <w:b w:val="0"/>
          <w:sz w:val="22"/>
          <w:szCs w:val="22"/>
          <w:lang w:eastAsia="pt-BR"/>
        </w:rPr>
      </w:pPr>
      <w:hyperlink w:anchor="_Toc71887878" w:history="1">
        <w:r w:rsidRPr="00223F12">
          <w:rPr>
            <w:rStyle w:val="Hyperlink"/>
          </w:rPr>
          <w:t>3.1</w:t>
        </w:r>
        <w:r>
          <w:rPr>
            <w:rFonts w:asciiTheme="minorHAnsi" w:eastAsiaTheme="minorEastAsia" w:hAnsiTheme="minorHAnsi"/>
            <w:b w:val="0"/>
            <w:sz w:val="22"/>
            <w:szCs w:val="22"/>
            <w:lang w:eastAsia="pt-BR"/>
          </w:rPr>
          <w:tab/>
        </w:r>
        <w:r w:rsidRPr="00223F12">
          <w:rPr>
            <w:rStyle w:val="Hyperlink"/>
          </w:rPr>
          <w:t>Levantamento de Requisitos</w:t>
        </w:r>
        <w:r>
          <w:rPr>
            <w:webHidden/>
          </w:rPr>
          <w:tab/>
        </w:r>
        <w:r>
          <w:rPr>
            <w:webHidden/>
          </w:rPr>
          <w:fldChar w:fldCharType="begin"/>
        </w:r>
        <w:r>
          <w:rPr>
            <w:webHidden/>
          </w:rPr>
          <w:instrText xml:space="preserve"> PAGEREF _Toc71887878 \h </w:instrText>
        </w:r>
        <w:r>
          <w:rPr>
            <w:webHidden/>
          </w:rPr>
        </w:r>
        <w:r>
          <w:rPr>
            <w:webHidden/>
          </w:rPr>
          <w:fldChar w:fldCharType="separate"/>
        </w:r>
        <w:r>
          <w:rPr>
            <w:webHidden/>
          </w:rPr>
          <w:t>7</w:t>
        </w:r>
        <w:r>
          <w:rPr>
            <w:webHidden/>
          </w:rPr>
          <w:fldChar w:fldCharType="end"/>
        </w:r>
      </w:hyperlink>
    </w:p>
    <w:p w14:paraId="79CAB997" w14:textId="6B98F2CB" w:rsidR="004310F4" w:rsidRDefault="004310F4">
      <w:pPr>
        <w:pStyle w:val="Sumrio2"/>
        <w:rPr>
          <w:rFonts w:asciiTheme="minorHAnsi" w:eastAsiaTheme="minorEastAsia" w:hAnsiTheme="minorHAnsi"/>
          <w:b w:val="0"/>
          <w:sz w:val="22"/>
          <w:szCs w:val="22"/>
          <w:lang w:eastAsia="pt-BR"/>
        </w:rPr>
      </w:pPr>
      <w:hyperlink w:anchor="_Toc71887879" w:history="1">
        <w:r w:rsidRPr="00223F12">
          <w:rPr>
            <w:rStyle w:val="Hyperlink"/>
          </w:rPr>
          <w:t>3.2</w:t>
        </w:r>
        <w:r>
          <w:rPr>
            <w:rFonts w:asciiTheme="minorHAnsi" w:eastAsiaTheme="minorEastAsia" w:hAnsiTheme="minorHAnsi"/>
            <w:b w:val="0"/>
            <w:sz w:val="22"/>
            <w:szCs w:val="22"/>
            <w:lang w:eastAsia="pt-BR"/>
          </w:rPr>
          <w:tab/>
        </w:r>
        <w:r w:rsidRPr="00223F12">
          <w:rPr>
            <w:rStyle w:val="Hyperlink"/>
          </w:rPr>
          <w:t>Benchmarking</w:t>
        </w:r>
        <w:r>
          <w:rPr>
            <w:webHidden/>
          </w:rPr>
          <w:tab/>
        </w:r>
        <w:r>
          <w:rPr>
            <w:webHidden/>
          </w:rPr>
          <w:fldChar w:fldCharType="begin"/>
        </w:r>
        <w:r>
          <w:rPr>
            <w:webHidden/>
          </w:rPr>
          <w:instrText xml:space="preserve"> PAGEREF _Toc71887879 \h </w:instrText>
        </w:r>
        <w:r>
          <w:rPr>
            <w:webHidden/>
          </w:rPr>
        </w:r>
        <w:r>
          <w:rPr>
            <w:webHidden/>
          </w:rPr>
          <w:fldChar w:fldCharType="separate"/>
        </w:r>
        <w:r>
          <w:rPr>
            <w:webHidden/>
          </w:rPr>
          <w:t>7</w:t>
        </w:r>
        <w:r>
          <w:rPr>
            <w:webHidden/>
          </w:rPr>
          <w:fldChar w:fldCharType="end"/>
        </w:r>
      </w:hyperlink>
    </w:p>
    <w:p w14:paraId="713EC665" w14:textId="794362AA" w:rsidR="004310F4" w:rsidRDefault="004310F4">
      <w:pPr>
        <w:pStyle w:val="Sumrio2"/>
        <w:rPr>
          <w:rFonts w:asciiTheme="minorHAnsi" w:eastAsiaTheme="minorEastAsia" w:hAnsiTheme="minorHAnsi"/>
          <w:b w:val="0"/>
          <w:sz w:val="22"/>
          <w:szCs w:val="22"/>
          <w:lang w:eastAsia="pt-BR"/>
        </w:rPr>
      </w:pPr>
      <w:hyperlink w:anchor="_Toc71887880" w:history="1">
        <w:r w:rsidRPr="00223F12">
          <w:rPr>
            <w:rStyle w:val="Hyperlink"/>
          </w:rPr>
          <w:t>3.3</w:t>
        </w:r>
        <w:r>
          <w:rPr>
            <w:rFonts w:asciiTheme="minorHAnsi" w:eastAsiaTheme="minorEastAsia" w:hAnsiTheme="minorHAnsi"/>
            <w:b w:val="0"/>
            <w:sz w:val="22"/>
            <w:szCs w:val="22"/>
            <w:lang w:eastAsia="pt-BR"/>
          </w:rPr>
          <w:tab/>
        </w:r>
        <w:r w:rsidRPr="00223F12">
          <w:rPr>
            <w:rStyle w:val="Hyperlink"/>
          </w:rPr>
          <w:t>Caso de Uso</w:t>
        </w:r>
        <w:r>
          <w:rPr>
            <w:webHidden/>
          </w:rPr>
          <w:tab/>
        </w:r>
        <w:r>
          <w:rPr>
            <w:webHidden/>
          </w:rPr>
          <w:fldChar w:fldCharType="begin"/>
        </w:r>
        <w:r>
          <w:rPr>
            <w:webHidden/>
          </w:rPr>
          <w:instrText xml:space="preserve"> PAGEREF _Toc71887880 \h </w:instrText>
        </w:r>
        <w:r>
          <w:rPr>
            <w:webHidden/>
          </w:rPr>
        </w:r>
        <w:r>
          <w:rPr>
            <w:webHidden/>
          </w:rPr>
          <w:fldChar w:fldCharType="separate"/>
        </w:r>
        <w:r>
          <w:rPr>
            <w:webHidden/>
          </w:rPr>
          <w:t>7</w:t>
        </w:r>
        <w:r>
          <w:rPr>
            <w:webHidden/>
          </w:rPr>
          <w:fldChar w:fldCharType="end"/>
        </w:r>
      </w:hyperlink>
    </w:p>
    <w:p w14:paraId="104E0A4E" w14:textId="5761C3D6" w:rsidR="004310F4" w:rsidRDefault="004310F4">
      <w:pPr>
        <w:pStyle w:val="Sumrio2"/>
        <w:rPr>
          <w:rFonts w:asciiTheme="minorHAnsi" w:eastAsiaTheme="minorEastAsia" w:hAnsiTheme="minorHAnsi"/>
          <w:b w:val="0"/>
          <w:sz w:val="22"/>
          <w:szCs w:val="22"/>
          <w:lang w:eastAsia="pt-BR"/>
        </w:rPr>
      </w:pPr>
      <w:hyperlink w:anchor="_Toc71887881" w:history="1">
        <w:r w:rsidRPr="00223F12">
          <w:rPr>
            <w:rStyle w:val="Hyperlink"/>
          </w:rPr>
          <w:t>3.4</w:t>
        </w:r>
        <w:r>
          <w:rPr>
            <w:rFonts w:asciiTheme="minorHAnsi" w:eastAsiaTheme="minorEastAsia" w:hAnsiTheme="minorHAnsi"/>
            <w:b w:val="0"/>
            <w:sz w:val="22"/>
            <w:szCs w:val="22"/>
            <w:lang w:eastAsia="pt-BR"/>
          </w:rPr>
          <w:tab/>
        </w:r>
        <w:r w:rsidRPr="00223F12">
          <w:rPr>
            <w:rStyle w:val="Hyperlink"/>
          </w:rPr>
          <w:t>Diagrama de Caso de Uso Estendido</w:t>
        </w:r>
        <w:r>
          <w:rPr>
            <w:webHidden/>
          </w:rPr>
          <w:tab/>
        </w:r>
        <w:r>
          <w:rPr>
            <w:webHidden/>
          </w:rPr>
          <w:fldChar w:fldCharType="begin"/>
        </w:r>
        <w:r>
          <w:rPr>
            <w:webHidden/>
          </w:rPr>
          <w:instrText xml:space="preserve"> PAGEREF _Toc71887881 \h </w:instrText>
        </w:r>
        <w:r>
          <w:rPr>
            <w:webHidden/>
          </w:rPr>
        </w:r>
        <w:r>
          <w:rPr>
            <w:webHidden/>
          </w:rPr>
          <w:fldChar w:fldCharType="separate"/>
        </w:r>
        <w:r>
          <w:rPr>
            <w:webHidden/>
          </w:rPr>
          <w:t>7</w:t>
        </w:r>
        <w:r>
          <w:rPr>
            <w:webHidden/>
          </w:rPr>
          <w:fldChar w:fldCharType="end"/>
        </w:r>
      </w:hyperlink>
    </w:p>
    <w:p w14:paraId="1CEDFE52" w14:textId="3D9109EC" w:rsidR="004310F4" w:rsidRDefault="004310F4">
      <w:pPr>
        <w:pStyle w:val="Sumrio2"/>
        <w:rPr>
          <w:rFonts w:asciiTheme="minorHAnsi" w:eastAsiaTheme="minorEastAsia" w:hAnsiTheme="minorHAnsi"/>
          <w:b w:val="0"/>
          <w:sz w:val="22"/>
          <w:szCs w:val="22"/>
          <w:lang w:eastAsia="pt-BR"/>
        </w:rPr>
      </w:pPr>
      <w:hyperlink w:anchor="_Toc71887882" w:history="1">
        <w:r w:rsidRPr="00223F12">
          <w:rPr>
            <w:rStyle w:val="Hyperlink"/>
          </w:rPr>
          <w:t>3.5</w:t>
        </w:r>
        <w:r>
          <w:rPr>
            <w:rFonts w:asciiTheme="minorHAnsi" w:eastAsiaTheme="minorEastAsia" w:hAnsiTheme="minorHAnsi"/>
            <w:b w:val="0"/>
            <w:sz w:val="22"/>
            <w:szCs w:val="22"/>
            <w:lang w:eastAsia="pt-BR"/>
          </w:rPr>
          <w:tab/>
        </w:r>
        <w:r w:rsidRPr="00223F12">
          <w:rPr>
            <w:rStyle w:val="Hyperlink"/>
          </w:rPr>
          <w:t>Diagrama Entidade Relacionamento</w:t>
        </w:r>
        <w:r>
          <w:rPr>
            <w:webHidden/>
          </w:rPr>
          <w:tab/>
        </w:r>
        <w:r>
          <w:rPr>
            <w:webHidden/>
          </w:rPr>
          <w:fldChar w:fldCharType="begin"/>
        </w:r>
        <w:r>
          <w:rPr>
            <w:webHidden/>
          </w:rPr>
          <w:instrText xml:space="preserve"> PAGEREF _Toc71887882 \h </w:instrText>
        </w:r>
        <w:r>
          <w:rPr>
            <w:webHidden/>
          </w:rPr>
        </w:r>
        <w:r>
          <w:rPr>
            <w:webHidden/>
          </w:rPr>
          <w:fldChar w:fldCharType="separate"/>
        </w:r>
        <w:r>
          <w:rPr>
            <w:webHidden/>
          </w:rPr>
          <w:t>7</w:t>
        </w:r>
        <w:r>
          <w:rPr>
            <w:webHidden/>
          </w:rPr>
          <w:fldChar w:fldCharType="end"/>
        </w:r>
      </w:hyperlink>
    </w:p>
    <w:p w14:paraId="71425B2A" w14:textId="00D8E583" w:rsidR="004310F4" w:rsidRDefault="004310F4">
      <w:pPr>
        <w:pStyle w:val="Sumrio2"/>
        <w:rPr>
          <w:rFonts w:asciiTheme="minorHAnsi" w:eastAsiaTheme="minorEastAsia" w:hAnsiTheme="minorHAnsi"/>
          <w:b w:val="0"/>
          <w:sz w:val="22"/>
          <w:szCs w:val="22"/>
          <w:lang w:eastAsia="pt-BR"/>
        </w:rPr>
      </w:pPr>
      <w:hyperlink w:anchor="_Toc71887883" w:history="1">
        <w:r w:rsidRPr="00223F12">
          <w:rPr>
            <w:rStyle w:val="Hyperlink"/>
          </w:rPr>
          <w:t>3.6</w:t>
        </w:r>
        <w:r>
          <w:rPr>
            <w:rFonts w:asciiTheme="minorHAnsi" w:eastAsiaTheme="minorEastAsia" w:hAnsiTheme="minorHAnsi"/>
            <w:b w:val="0"/>
            <w:sz w:val="22"/>
            <w:szCs w:val="22"/>
            <w:lang w:eastAsia="pt-BR"/>
          </w:rPr>
          <w:tab/>
        </w:r>
        <w:r w:rsidRPr="00223F12">
          <w:rPr>
            <w:rStyle w:val="Hyperlink"/>
          </w:rPr>
          <w:t>Prototipagem</w:t>
        </w:r>
        <w:r>
          <w:rPr>
            <w:webHidden/>
          </w:rPr>
          <w:tab/>
        </w:r>
        <w:r>
          <w:rPr>
            <w:webHidden/>
          </w:rPr>
          <w:fldChar w:fldCharType="begin"/>
        </w:r>
        <w:r>
          <w:rPr>
            <w:webHidden/>
          </w:rPr>
          <w:instrText xml:space="preserve"> PAGEREF _Toc71887883 \h </w:instrText>
        </w:r>
        <w:r>
          <w:rPr>
            <w:webHidden/>
          </w:rPr>
        </w:r>
        <w:r>
          <w:rPr>
            <w:webHidden/>
          </w:rPr>
          <w:fldChar w:fldCharType="separate"/>
        </w:r>
        <w:r>
          <w:rPr>
            <w:webHidden/>
          </w:rPr>
          <w:t>7</w:t>
        </w:r>
        <w:r>
          <w:rPr>
            <w:webHidden/>
          </w:rPr>
          <w:fldChar w:fldCharType="end"/>
        </w:r>
      </w:hyperlink>
    </w:p>
    <w:p w14:paraId="19B0501F" w14:textId="3F9E7303" w:rsidR="004310F4" w:rsidRDefault="004310F4">
      <w:pPr>
        <w:pStyle w:val="Sumrio3"/>
        <w:rPr>
          <w:rFonts w:asciiTheme="minorHAnsi" w:eastAsiaTheme="minorEastAsia" w:hAnsiTheme="minorHAnsi"/>
          <w:sz w:val="22"/>
          <w:szCs w:val="22"/>
          <w:lang w:eastAsia="pt-BR"/>
        </w:rPr>
      </w:pPr>
      <w:hyperlink w:anchor="_Toc71887884" w:history="1">
        <w:r w:rsidRPr="00223F12">
          <w:rPr>
            <w:rStyle w:val="Hyperlink"/>
          </w:rPr>
          <w:t>3.6.1</w:t>
        </w:r>
        <w:r>
          <w:rPr>
            <w:rFonts w:asciiTheme="minorHAnsi" w:eastAsiaTheme="minorEastAsia" w:hAnsiTheme="minorHAnsi"/>
            <w:sz w:val="22"/>
            <w:szCs w:val="22"/>
            <w:lang w:eastAsia="pt-BR"/>
          </w:rPr>
          <w:tab/>
        </w:r>
        <w:r w:rsidRPr="00223F12">
          <w:rPr>
            <w:rStyle w:val="Hyperlink"/>
          </w:rPr>
          <w:t>Tela de Login</w:t>
        </w:r>
        <w:r>
          <w:rPr>
            <w:webHidden/>
          </w:rPr>
          <w:tab/>
        </w:r>
        <w:r>
          <w:rPr>
            <w:webHidden/>
          </w:rPr>
          <w:fldChar w:fldCharType="begin"/>
        </w:r>
        <w:r>
          <w:rPr>
            <w:webHidden/>
          </w:rPr>
          <w:instrText xml:space="preserve"> PAGEREF _Toc71887884 \h </w:instrText>
        </w:r>
        <w:r>
          <w:rPr>
            <w:webHidden/>
          </w:rPr>
        </w:r>
        <w:r>
          <w:rPr>
            <w:webHidden/>
          </w:rPr>
          <w:fldChar w:fldCharType="separate"/>
        </w:r>
        <w:r>
          <w:rPr>
            <w:webHidden/>
          </w:rPr>
          <w:t>7</w:t>
        </w:r>
        <w:r>
          <w:rPr>
            <w:webHidden/>
          </w:rPr>
          <w:fldChar w:fldCharType="end"/>
        </w:r>
      </w:hyperlink>
    </w:p>
    <w:p w14:paraId="1BFE8477" w14:textId="604AB438" w:rsidR="004310F4" w:rsidRDefault="004310F4">
      <w:pPr>
        <w:pStyle w:val="Sumrio3"/>
        <w:rPr>
          <w:rFonts w:asciiTheme="minorHAnsi" w:eastAsiaTheme="minorEastAsia" w:hAnsiTheme="minorHAnsi"/>
          <w:sz w:val="22"/>
          <w:szCs w:val="22"/>
          <w:lang w:eastAsia="pt-BR"/>
        </w:rPr>
      </w:pPr>
      <w:hyperlink w:anchor="_Toc71887885" w:history="1">
        <w:r w:rsidRPr="00223F12">
          <w:rPr>
            <w:rStyle w:val="Hyperlink"/>
          </w:rPr>
          <w:t>3.6.2</w:t>
        </w:r>
        <w:r>
          <w:rPr>
            <w:rFonts w:asciiTheme="minorHAnsi" w:eastAsiaTheme="minorEastAsia" w:hAnsiTheme="minorHAnsi"/>
            <w:sz w:val="22"/>
            <w:szCs w:val="22"/>
            <w:lang w:eastAsia="pt-BR"/>
          </w:rPr>
          <w:tab/>
        </w:r>
        <w:r w:rsidRPr="00223F12">
          <w:rPr>
            <w:rStyle w:val="Hyperlink"/>
          </w:rPr>
          <w:t>Tela Inicial</w:t>
        </w:r>
        <w:r>
          <w:rPr>
            <w:webHidden/>
          </w:rPr>
          <w:tab/>
        </w:r>
        <w:r>
          <w:rPr>
            <w:webHidden/>
          </w:rPr>
          <w:fldChar w:fldCharType="begin"/>
        </w:r>
        <w:r>
          <w:rPr>
            <w:webHidden/>
          </w:rPr>
          <w:instrText xml:space="preserve"> PAGEREF _Toc71887885 \h </w:instrText>
        </w:r>
        <w:r>
          <w:rPr>
            <w:webHidden/>
          </w:rPr>
        </w:r>
        <w:r>
          <w:rPr>
            <w:webHidden/>
          </w:rPr>
          <w:fldChar w:fldCharType="separate"/>
        </w:r>
        <w:r>
          <w:rPr>
            <w:webHidden/>
          </w:rPr>
          <w:t>7</w:t>
        </w:r>
        <w:r>
          <w:rPr>
            <w:webHidden/>
          </w:rPr>
          <w:fldChar w:fldCharType="end"/>
        </w:r>
      </w:hyperlink>
    </w:p>
    <w:p w14:paraId="0E2C7C7C" w14:textId="17DF87A5" w:rsidR="004310F4" w:rsidRDefault="004310F4">
      <w:pPr>
        <w:pStyle w:val="Sumrio3"/>
        <w:rPr>
          <w:rFonts w:asciiTheme="minorHAnsi" w:eastAsiaTheme="minorEastAsia" w:hAnsiTheme="minorHAnsi"/>
          <w:sz w:val="22"/>
          <w:szCs w:val="22"/>
          <w:lang w:eastAsia="pt-BR"/>
        </w:rPr>
      </w:pPr>
      <w:hyperlink w:anchor="_Toc71887886" w:history="1">
        <w:r w:rsidRPr="00223F12">
          <w:rPr>
            <w:rStyle w:val="Hyperlink"/>
          </w:rPr>
          <w:t>3.6.3</w:t>
        </w:r>
        <w:r>
          <w:rPr>
            <w:rFonts w:asciiTheme="minorHAnsi" w:eastAsiaTheme="minorEastAsia" w:hAnsiTheme="minorHAnsi"/>
            <w:sz w:val="22"/>
            <w:szCs w:val="22"/>
            <w:lang w:eastAsia="pt-BR"/>
          </w:rPr>
          <w:tab/>
        </w:r>
        <w:r w:rsidRPr="00223F12">
          <w:rPr>
            <w:rStyle w:val="Hyperlink"/>
          </w:rPr>
          <w:t>Tela Cadastro Cliente</w:t>
        </w:r>
        <w:r>
          <w:rPr>
            <w:webHidden/>
          </w:rPr>
          <w:tab/>
        </w:r>
        <w:r>
          <w:rPr>
            <w:webHidden/>
          </w:rPr>
          <w:fldChar w:fldCharType="begin"/>
        </w:r>
        <w:r>
          <w:rPr>
            <w:webHidden/>
          </w:rPr>
          <w:instrText xml:space="preserve"> PAGEREF _Toc71887886 \h </w:instrText>
        </w:r>
        <w:r>
          <w:rPr>
            <w:webHidden/>
          </w:rPr>
        </w:r>
        <w:r>
          <w:rPr>
            <w:webHidden/>
          </w:rPr>
          <w:fldChar w:fldCharType="separate"/>
        </w:r>
        <w:r>
          <w:rPr>
            <w:webHidden/>
          </w:rPr>
          <w:t>7</w:t>
        </w:r>
        <w:r>
          <w:rPr>
            <w:webHidden/>
          </w:rPr>
          <w:fldChar w:fldCharType="end"/>
        </w:r>
      </w:hyperlink>
    </w:p>
    <w:p w14:paraId="5BB05DD0" w14:textId="470E8312" w:rsidR="004310F4" w:rsidRDefault="004310F4">
      <w:pPr>
        <w:pStyle w:val="Sumrio3"/>
        <w:rPr>
          <w:rFonts w:asciiTheme="minorHAnsi" w:eastAsiaTheme="minorEastAsia" w:hAnsiTheme="minorHAnsi"/>
          <w:sz w:val="22"/>
          <w:szCs w:val="22"/>
          <w:lang w:eastAsia="pt-BR"/>
        </w:rPr>
      </w:pPr>
      <w:hyperlink w:anchor="_Toc71887887" w:history="1">
        <w:r w:rsidRPr="00223F12">
          <w:rPr>
            <w:rStyle w:val="Hyperlink"/>
          </w:rPr>
          <w:t>3.6.4</w:t>
        </w:r>
        <w:r>
          <w:rPr>
            <w:rFonts w:asciiTheme="minorHAnsi" w:eastAsiaTheme="minorEastAsia" w:hAnsiTheme="minorHAnsi"/>
            <w:sz w:val="22"/>
            <w:szCs w:val="22"/>
            <w:lang w:eastAsia="pt-BR"/>
          </w:rPr>
          <w:tab/>
        </w:r>
        <w:r w:rsidRPr="00223F12">
          <w:rPr>
            <w:rStyle w:val="Hyperlink"/>
          </w:rPr>
          <w:t>Tela Consultar Cliente</w:t>
        </w:r>
        <w:r>
          <w:rPr>
            <w:webHidden/>
          </w:rPr>
          <w:tab/>
        </w:r>
        <w:r>
          <w:rPr>
            <w:webHidden/>
          </w:rPr>
          <w:fldChar w:fldCharType="begin"/>
        </w:r>
        <w:r>
          <w:rPr>
            <w:webHidden/>
          </w:rPr>
          <w:instrText xml:space="preserve"> PAGEREF _Toc71887887 \h </w:instrText>
        </w:r>
        <w:r>
          <w:rPr>
            <w:webHidden/>
          </w:rPr>
        </w:r>
        <w:r>
          <w:rPr>
            <w:webHidden/>
          </w:rPr>
          <w:fldChar w:fldCharType="separate"/>
        </w:r>
        <w:r>
          <w:rPr>
            <w:webHidden/>
          </w:rPr>
          <w:t>7</w:t>
        </w:r>
        <w:r>
          <w:rPr>
            <w:webHidden/>
          </w:rPr>
          <w:fldChar w:fldCharType="end"/>
        </w:r>
      </w:hyperlink>
    </w:p>
    <w:p w14:paraId="180BDA51" w14:textId="1EF4E781" w:rsidR="004310F4" w:rsidRDefault="004310F4">
      <w:pPr>
        <w:pStyle w:val="Sumrio2"/>
        <w:rPr>
          <w:rFonts w:asciiTheme="minorHAnsi" w:eastAsiaTheme="minorEastAsia" w:hAnsiTheme="minorHAnsi"/>
          <w:b w:val="0"/>
          <w:sz w:val="22"/>
          <w:szCs w:val="22"/>
          <w:lang w:eastAsia="pt-BR"/>
        </w:rPr>
      </w:pPr>
      <w:hyperlink w:anchor="_Toc71887888" w:history="1">
        <w:r w:rsidRPr="00223F12">
          <w:rPr>
            <w:rStyle w:val="Hyperlink"/>
            <w:rFonts w:cs="Arial"/>
          </w:rPr>
          <w:t>3.7</w:t>
        </w:r>
        <w:r>
          <w:rPr>
            <w:rFonts w:asciiTheme="minorHAnsi" w:eastAsiaTheme="minorEastAsia" w:hAnsiTheme="minorHAnsi"/>
            <w:b w:val="0"/>
            <w:sz w:val="22"/>
            <w:szCs w:val="22"/>
            <w:lang w:eastAsia="pt-BR"/>
          </w:rPr>
          <w:tab/>
        </w:r>
        <w:r w:rsidRPr="00223F12">
          <w:rPr>
            <w:rStyle w:val="Hyperlink"/>
          </w:rPr>
          <w:t xml:space="preserve">Diagrama </w:t>
        </w:r>
        <w:r w:rsidRPr="00223F12">
          <w:rPr>
            <w:rStyle w:val="Hyperlink"/>
            <w:rFonts w:cs="Arial"/>
            <w:shd w:val="clear" w:color="auto" w:fill="FFFFFF"/>
          </w:rPr>
          <w:t>de sequência</w:t>
        </w:r>
        <w:r>
          <w:rPr>
            <w:webHidden/>
          </w:rPr>
          <w:tab/>
        </w:r>
        <w:r>
          <w:rPr>
            <w:webHidden/>
          </w:rPr>
          <w:fldChar w:fldCharType="begin"/>
        </w:r>
        <w:r>
          <w:rPr>
            <w:webHidden/>
          </w:rPr>
          <w:instrText xml:space="preserve"> PAGEREF _Toc71887888 \h </w:instrText>
        </w:r>
        <w:r>
          <w:rPr>
            <w:webHidden/>
          </w:rPr>
        </w:r>
        <w:r>
          <w:rPr>
            <w:webHidden/>
          </w:rPr>
          <w:fldChar w:fldCharType="separate"/>
        </w:r>
        <w:r>
          <w:rPr>
            <w:webHidden/>
          </w:rPr>
          <w:t>8</w:t>
        </w:r>
        <w:r>
          <w:rPr>
            <w:webHidden/>
          </w:rPr>
          <w:fldChar w:fldCharType="end"/>
        </w:r>
      </w:hyperlink>
    </w:p>
    <w:p w14:paraId="19C32288" w14:textId="4E005882" w:rsidR="004310F4" w:rsidRDefault="004310F4">
      <w:pPr>
        <w:pStyle w:val="Sumrio2"/>
        <w:rPr>
          <w:rFonts w:asciiTheme="minorHAnsi" w:eastAsiaTheme="minorEastAsia" w:hAnsiTheme="minorHAnsi"/>
          <w:b w:val="0"/>
          <w:sz w:val="22"/>
          <w:szCs w:val="22"/>
          <w:lang w:eastAsia="pt-BR"/>
        </w:rPr>
      </w:pPr>
      <w:hyperlink w:anchor="_Toc71887889" w:history="1">
        <w:r w:rsidRPr="00223F12">
          <w:rPr>
            <w:rStyle w:val="Hyperlink"/>
          </w:rPr>
          <w:t>3.8</w:t>
        </w:r>
        <w:r>
          <w:rPr>
            <w:rFonts w:asciiTheme="minorHAnsi" w:eastAsiaTheme="minorEastAsia" w:hAnsiTheme="minorHAnsi"/>
            <w:b w:val="0"/>
            <w:sz w:val="22"/>
            <w:szCs w:val="22"/>
            <w:lang w:eastAsia="pt-BR"/>
          </w:rPr>
          <w:tab/>
        </w:r>
        <w:r w:rsidRPr="00223F12">
          <w:rPr>
            <w:rStyle w:val="Hyperlink"/>
          </w:rPr>
          <w:t>Diagrama de atividades</w:t>
        </w:r>
        <w:r>
          <w:rPr>
            <w:webHidden/>
          </w:rPr>
          <w:tab/>
        </w:r>
        <w:r>
          <w:rPr>
            <w:webHidden/>
          </w:rPr>
          <w:fldChar w:fldCharType="begin"/>
        </w:r>
        <w:r>
          <w:rPr>
            <w:webHidden/>
          </w:rPr>
          <w:instrText xml:space="preserve"> PAGEREF _Toc71887889 \h </w:instrText>
        </w:r>
        <w:r>
          <w:rPr>
            <w:webHidden/>
          </w:rPr>
        </w:r>
        <w:r>
          <w:rPr>
            <w:webHidden/>
          </w:rPr>
          <w:fldChar w:fldCharType="separate"/>
        </w:r>
        <w:r>
          <w:rPr>
            <w:webHidden/>
          </w:rPr>
          <w:t>8</w:t>
        </w:r>
        <w:r>
          <w:rPr>
            <w:webHidden/>
          </w:rPr>
          <w:fldChar w:fldCharType="end"/>
        </w:r>
      </w:hyperlink>
    </w:p>
    <w:p w14:paraId="6E106B5C" w14:textId="24FE267B" w:rsidR="004310F4" w:rsidRDefault="004310F4">
      <w:pPr>
        <w:pStyle w:val="Sumrio2"/>
        <w:rPr>
          <w:rFonts w:asciiTheme="minorHAnsi" w:eastAsiaTheme="minorEastAsia" w:hAnsiTheme="minorHAnsi"/>
          <w:b w:val="0"/>
          <w:sz w:val="22"/>
          <w:szCs w:val="22"/>
          <w:lang w:eastAsia="pt-BR"/>
        </w:rPr>
      </w:pPr>
      <w:hyperlink w:anchor="_Toc71887890" w:history="1">
        <w:r w:rsidRPr="00223F12">
          <w:rPr>
            <w:rStyle w:val="Hyperlink"/>
          </w:rPr>
          <w:t>3.9</w:t>
        </w:r>
        <w:r>
          <w:rPr>
            <w:rFonts w:asciiTheme="minorHAnsi" w:eastAsiaTheme="minorEastAsia" w:hAnsiTheme="minorHAnsi"/>
            <w:b w:val="0"/>
            <w:sz w:val="22"/>
            <w:szCs w:val="22"/>
            <w:lang w:eastAsia="pt-BR"/>
          </w:rPr>
          <w:tab/>
        </w:r>
        <w:r w:rsidRPr="00223F12">
          <w:rPr>
            <w:rStyle w:val="Hyperlink"/>
          </w:rPr>
          <w:t>Banco de Dados</w:t>
        </w:r>
        <w:r>
          <w:rPr>
            <w:webHidden/>
          </w:rPr>
          <w:tab/>
        </w:r>
        <w:r>
          <w:rPr>
            <w:webHidden/>
          </w:rPr>
          <w:fldChar w:fldCharType="begin"/>
        </w:r>
        <w:r>
          <w:rPr>
            <w:webHidden/>
          </w:rPr>
          <w:instrText xml:space="preserve"> PAGEREF _Toc71887890 \h </w:instrText>
        </w:r>
        <w:r>
          <w:rPr>
            <w:webHidden/>
          </w:rPr>
        </w:r>
        <w:r>
          <w:rPr>
            <w:webHidden/>
          </w:rPr>
          <w:fldChar w:fldCharType="separate"/>
        </w:r>
        <w:r>
          <w:rPr>
            <w:webHidden/>
          </w:rPr>
          <w:t>8</w:t>
        </w:r>
        <w:r>
          <w:rPr>
            <w:webHidden/>
          </w:rPr>
          <w:fldChar w:fldCharType="end"/>
        </w:r>
      </w:hyperlink>
    </w:p>
    <w:p w14:paraId="06F38BDB" w14:textId="4DC7C47B" w:rsidR="004310F4" w:rsidRDefault="004310F4">
      <w:pPr>
        <w:pStyle w:val="Sumrio1"/>
        <w:rPr>
          <w:rFonts w:asciiTheme="minorHAnsi" w:eastAsiaTheme="minorEastAsia" w:hAnsiTheme="minorHAnsi"/>
          <w:b w:val="0"/>
          <w:caps w:val="0"/>
          <w:sz w:val="22"/>
          <w:szCs w:val="22"/>
          <w:lang w:eastAsia="pt-BR"/>
        </w:rPr>
      </w:pPr>
      <w:hyperlink w:anchor="_Toc71887891" w:history="1">
        <w:r w:rsidRPr="00223F12">
          <w:rPr>
            <w:rStyle w:val="Hyperlink"/>
          </w:rPr>
          <w:t>4</w:t>
        </w:r>
        <w:r>
          <w:rPr>
            <w:rFonts w:asciiTheme="minorHAnsi" w:eastAsiaTheme="minorEastAsia" w:hAnsiTheme="minorHAnsi"/>
            <w:b w:val="0"/>
            <w:caps w:val="0"/>
            <w:sz w:val="22"/>
            <w:szCs w:val="22"/>
            <w:lang w:eastAsia="pt-BR"/>
          </w:rPr>
          <w:tab/>
        </w:r>
        <w:r w:rsidRPr="00223F12">
          <w:rPr>
            <w:rStyle w:val="Hyperlink"/>
          </w:rPr>
          <w:t>Conclusão</w:t>
        </w:r>
        <w:r>
          <w:rPr>
            <w:webHidden/>
          </w:rPr>
          <w:tab/>
        </w:r>
        <w:r>
          <w:rPr>
            <w:webHidden/>
          </w:rPr>
          <w:fldChar w:fldCharType="begin"/>
        </w:r>
        <w:r>
          <w:rPr>
            <w:webHidden/>
          </w:rPr>
          <w:instrText xml:space="preserve"> PAGEREF _Toc71887891 \h </w:instrText>
        </w:r>
        <w:r>
          <w:rPr>
            <w:webHidden/>
          </w:rPr>
        </w:r>
        <w:r>
          <w:rPr>
            <w:webHidden/>
          </w:rPr>
          <w:fldChar w:fldCharType="separate"/>
        </w:r>
        <w:r>
          <w:rPr>
            <w:webHidden/>
          </w:rPr>
          <w:t>8</w:t>
        </w:r>
        <w:r>
          <w:rPr>
            <w:webHidden/>
          </w:rPr>
          <w:fldChar w:fldCharType="end"/>
        </w:r>
      </w:hyperlink>
    </w:p>
    <w:p w14:paraId="48490588" w14:textId="5B12C5AE" w:rsidR="004310F4" w:rsidRDefault="004310F4">
      <w:pPr>
        <w:pStyle w:val="Sumrio1"/>
        <w:rPr>
          <w:rFonts w:asciiTheme="minorHAnsi" w:eastAsiaTheme="minorEastAsia" w:hAnsiTheme="minorHAnsi"/>
          <w:b w:val="0"/>
          <w:caps w:val="0"/>
          <w:sz w:val="22"/>
          <w:szCs w:val="22"/>
          <w:lang w:eastAsia="pt-BR"/>
        </w:rPr>
      </w:pPr>
      <w:hyperlink w:anchor="_Toc71887892" w:history="1">
        <w:r w:rsidRPr="00223F12">
          <w:rPr>
            <w:rStyle w:val="Hyperlink"/>
          </w:rPr>
          <w:t>5</w:t>
        </w:r>
        <w:r>
          <w:rPr>
            <w:rFonts w:asciiTheme="minorHAnsi" w:eastAsiaTheme="minorEastAsia" w:hAnsiTheme="minorHAnsi"/>
            <w:b w:val="0"/>
            <w:caps w:val="0"/>
            <w:sz w:val="22"/>
            <w:szCs w:val="22"/>
            <w:lang w:eastAsia="pt-BR"/>
          </w:rPr>
          <w:tab/>
        </w:r>
        <w:r w:rsidRPr="00223F12">
          <w:rPr>
            <w:rStyle w:val="Hyperlink"/>
          </w:rPr>
          <w:t>Referências</w:t>
        </w:r>
        <w:r>
          <w:rPr>
            <w:webHidden/>
          </w:rPr>
          <w:tab/>
        </w:r>
        <w:r>
          <w:rPr>
            <w:webHidden/>
          </w:rPr>
          <w:fldChar w:fldCharType="begin"/>
        </w:r>
        <w:r>
          <w:rPr>
            <w:webHidden/>
          </w:rPr>
          <w:instrText xml:space="preserve"> PAGEREF _Toc71887892 \h </w:instrText>
        </w:r>
        <w:r>
          <w:rPr>
            <w:webHidden/>
          </w:rPr>
        </w:r>
        <w:r>
          <w:rPr>
            <w:webHidden/>
          </w:rPr>
          <w:fldChar w:fldCharType="separate"/>
        </w:r>
        <w:r>
          <w:rPr>
            <w:webHidden/>
          </w:rPr>
          <w:t>8</w:t>
        </w:r>
        <w:r>
          <w:rPr>
            <w:webHidden/>
          </w:rPr>
          <w:fldChar w:fldCharType="end"/>
        </w:r>
      </w:hyperlink>
    </w:p>
    <w:p w14:paraId="34661C5B" w14:textId="38B4496F" w:rsidR="004310F4" w:rsidRDefault="004310F4">
      <w:pPr>
        <w:pStyle w:val="Sumrio1"/>
        <w:rPr>
          <w:rFonts w:asciiTheme="minorHAnsi" w:eastAsiaTheme="minorEastAsia" w:hAnsiTheme="minorHAnsi"/>
          <w:b w:val="0"/>
          <w:caps w:val="0"/>
          <w:sz w:val="22"/>
          <w:szCs w:val="22"/>
          <w:lang w:eastAsia="pt-BR"/>
        </w:rPr>
      </w:pPr>
      <w:hyperlink w:anchor="_Toc71887893" w:history="1">
        <w:r w:rsidRPr="00223F12">
          <w:rPr>
            <w:rStyle w:val="Hyperlink"/>
          </w:rPr>
          <w:t>anexo a – exemplo</w:t>
        </w:r>
        <w:r>
          <w:rPr>
            <w:webHidden/>
          </w:rPr>
          <w:tab/>
        </w:r>
        <w:r>
          <w:rPr>
            <w:webHidden/>
          </w:rPr>
          <w:fldChar w:fldCharType="begin"/>
        </w:r>
        <w:r>
          <w:rPr>
            <w:webHidden/>
          </w:rPr>
          <w:instrText xml:space="preserve"> PAGEREF _Toc71887893 \h </w:instrText>
        </w:r>
        <w:r>
          <w:rPr>
            <w:webHidden/>
          </w:rPr>
        </w:r>
        <w:r>
          <w:rPr>
            <w:webHidden/>
          </w:rPr>
          <w:fldChar w:fldCharType="separate"/>
        </w:r>
        <w:r>
          <w:rPr>
            <w:webHidden/>
          </w:rPr>
          <w:t>10</w:t>
        </w:r>
        <w:r>
          <w:rPr>
            <w:webHidden/>
          </w:rPr>
          <w:fldChar w:fldCharType="end"/>
        </w:r>
      </w:hyperlink>
    </w:p>
    <w:p w14:paraId="2A645DF8" w14:textId="2FA76835" w:rsidR="00D35831" w:rsidRPr="005E0E84" w:rsidRDefault="00C02766" w:rsidP="00EF2BF1">
      <w:r w:rsidRPr="005E0E84">
        <w:rPr>
          <w:b/>
          <w:caps/>
        </w:rPr>
        <w:fldChar w:fldCharType="end"/>
      </w:r>
    </w:p>
    <w:p w14:paraId="6775CAD5" w14:textId="77777777" w:rsidR="003739FE" w:rsidRPr="005E0E84" w:rsidRDefault="003739FE" w:rsidP="00EF2BF1"/>
    <w:p w14:paraId="2CF3421E" w14:textId="77777777" w:rsidR="003739FE" w:rsidRPr="005E0E84" w:rsidRDefault="003739FE" w:rsidP="00EF2BF1">
      <w:pPr>
        <w:sectPr w:rsidR="003739FE" w:rsidRPr="005E0E84" w:rsidSect="003739FE">
          <w:headerReference w:type="default" r:id="rId8"/>
          <w:pgSz w:w="11906" w:h="16838"/>
          <w:pgMar w:top="1701" w:right="1134" w:bottom="1134" w:left="1701" w:header="709" w:footer="709" w:gutter="0"/>
          <w:pgNumType w:start="1"/>
          <w:cols w:space="708"/>
          <w:docGrid w:linePitch="360"/>
        </w:sectPr>
      </w:pPr>
    </w:p>
    <w:p w14:paraId="0B3C5297" w14:textId="77777777" w:rsidR="003739FE" w:rsidRPr="005E0E84" w:rsidRDefault="00D35831" w:rsidP="00D35831">
      <w:pPr>
        <w:pStyle w:val="Ttulo1"/>
      </w:pPr>
      <w:bookmarkStart w:id="0" w:name="_Toc71887864"/>
      <w:r w:rsidRPr="005E0E84">
        <w:lastRenderedPageBreak/>
        <w:t>INTRODUÇÃO</w:t>
      </w:r>
      <w:bookmarkEnd w:id="0"/>
    </w:p>
    <w:p w14:paraId="7BD083D9" w14:textId="095F10B9" w:rsidR="000E7CEA" w:rsidRPr="005E0E84" w:rsidRDefault="000E7CEA" w:rsidP="00F85BF4">
      <w:pPr>
        <w:pStyle w:val="CORPO"/>
        <w:ind w:firstLine="0"/>
      </w:pPr>
    </w:p>
    <w:p w14:paraId="03588688" w14:textId="56880894" w:rsidR="00DC27E8" w:rsidRDefault="00DC27E8" w:rsidP="00DC27E8">
      <w:pPr>
        <w:pStyle w:val="CORPO"/>
      </w:pPr>
      <w:r>
        <w:t>Este trabalho tem como o principal objetivo atender a necessidade do cliente</w:t>
      </w:r>
      <w:r w:rsidR="009068C1">
        <w:t>,</w:t>
      </w:r>
      <w:r>
        <w:t xml:space="preserve"> </w:t>
      </w:r>
      <w:r w:rsidR="00F85BF4" w:rsidRPr="005E0E84">
        <w:rPr>
          <w:b/>
          <w:bCs/>
        </w:rPr>
        <w:t>Auto Mecânica Leonardo</w:t>
      </w:r>
      <w:r>
        <w:t xml:space="preserve">, que possui uma oficina mecânica e tem como seu principal desafio a falta de agilidade em seus processos, gerando uma desorganização de seus clientes e serviços prestados, pois não possui nenhum tipo de sistema capacitado a atender seus requisitos. </w:t>
      </w:r>
      <w:r w:rsidRPr="00DC27E8">
        <w:t xml:space="preserve">Manter o controle de </w:t>
      </w:r>
      <w:r w:rsidR="00F85BF4">
        <w:t>dados de clientes, orçamento</w:t>
      </w:r>
      <w:r w:rsidR="009068C1">
        <w:t>s</w:t>
      </w:r>
      <w:r w:rsidR="00F85BF4">
        <w:t xml:space="preserve">, ordens de serviços e funcionários </w:t>
      </w:r>
      <w:r w:rsidRPr="00DC27E8">
        <w:t xml:space="preserve">é de extrema importância para </w:t>
      </w:r>
      <w:r w:rsidR="005E00F4">
        <w:t>a</w:t>
      </w:r>
      <w:r w:rsidRPr="00DC27E8">
        <w:t xml:space="preserve"> empresa ter</w:t>
      </w:r>
      <w:r w:rsidR="00C34549">
        <w:t xml:space="preserve"> controle e</w:t>
      </w:r>
      <w:r w:rsidRPr="00DC27E8">
        <w:t xml:space="preserve"> informações precisas sobre a</w:t>
      </w:r>
      <w:r w:rsidR="00F85BF4">
        <w:t>s</w:t>
      </w:r>
      <w:r w:rsidRPr="00DC27E8">
        <w:t xml:space="preserve"> demanda</w:t>
      </w:r>
      <w:r w:rsidR="00F85BF4">
        <w:t>s e produtividade d</w:t>
      </w:r>
      <w:r w:rsidR="00C34549">
        <w:t>a oficina</w:t>
      </w:r>
      <w:r w:rsidR="00F85BF4">
        <w:t xml:space="preserve">. </w:t>
      </w:r>
    </w:p>
    <w:p w14:paraId="12762DC7" w14:textId="54E669AB" w:rsidR="00F85BF4" w:rsidRDefault="00F85BF4" w:rsidP="00DC27E8">
      <w:pPr>
        <w:pStyle w:val="CORPO"/>
      </w:pPr>
    </w:p>
    <w:p w14:paraId="2670B870" w14:textId="08B6E4C8" w:rsidR="005E00F4" w:rsidRDefault="005E00F4" w:rsidP="00DC27E8">
      <w:pPr>
        <w:pStyle w:val="CORPO"/>
      </w:pPr>
      <w:r>
        <w:t xml:space="preserve">O desafio do cliente era manter as informações organizadas para trazer confiança </w:t>
      </w:r>
      <w:r w:rsidR="009068C1">
        <w:t>aos clientes</w:t>
      </w:r>
      <w:r>
        <w:t xml:space="preserve">. Como transferir credibilidade se o cliente precisa informar os dados pessoais toda vez que necessita ir à oficina? Não possui um papel de ordem de serviço com valores, peças e informações sobre o carro? </w:t>
      </w:r>
      <w:r w:rsidR="00C34549">
        <w:t>Não gera</w:t>
      </w:r>
      <w:r w:rsidR="00242B3E">
        <w:t>r</w:t>
      </w:r>
      <w:r w:rsidR="00C34549">
        <w:t xml:space="preserve"> um histórico</w:t>
      </w:r>
      <w:r w:rsidR="00242B3E">
        <w:t xml:space="preserve"> </w:t>
      </w:r>
      <w:r w:rsidR="00C34549">
        <w:t xml:space="preserve">para ajudar em futuros problemas com o carro? </w:t>
      </w:r>
      <w:r>
        <w:t xml:space="preserve">Essas são apenas algumas questões que causam impactos </w:t>
      </w:r>
      <w:r w:rsidR="009068C1">
        <w:t>na qualidade e credibilidade com os clientes.</w:t>
      </w:r>
    </w:p>
    <w:p w14:paraId="227938CB" w14:textId="77777777" w:rsidR="005E00F4" w:rsidRDefault="005E00F4" w:rsidP="00DC27E8">
      <w:pPr>
        <w:pStyle w:val="CORPO"/>
      </w:pPr>
    </w:p>
    <w:p w14:paraId="07FC18A8" w14:textId="039323CD" w:rsidR="009068C1" w:rsidRDefault="00F85BF4" w:rsidP="00DC27E8">
      <w:pPr>
        <w:pStyle w:val="CORPO"/>
      </w:pPr>
      <w:r>
        <w:t xml:space="preserve">Com o objetivo de atender o </w:t>
      </w:r>
      <w:r w:rsidR="009068C1">
        <w:t>projeto</w:t>
      </w:r>
      <w:r>
        <w:t>,</w:t>
      </w:r>
      <w:r w:rsidR="009068C1">
        <w:t xml:space="preserve"> </w:t>
      </w:r>
      <w:r>
        <w:t xml:space="preserve">foi inicializado uma entrevista com o cliente, onde foi questionado os processos internos da oficina, dados coletados em geral e do que o cliente necessitava. Nessa entrevista realizamos também </w:t>
      </w:r>
      <w:r w:rsidR="005E00F4">
        <w:t>uma das partes mais importantes do projeto, que foi o levantamento de requisitos, podendo entender e e</w:t>
      </w:r>
      <w:r w:rsidR="005E00F4" w:rsidRPr="005E00F4">
        <w:t>specificar</w:t>
      </w:r>
      <w:r w:rsidR="005E00F4">
        <w:t xml:space="preserve"> </w:t>
      </w:r>
      <w:r w:rsidR="005E00F4" w:rsidRPr="005E00F4">
        <w:t>corretamente o que o sistema deverá fazer</w:t>
      </w:r>
      <w:r w:rsidR="005E00F4">
        <w:t xml:space="preserve">, esse levantamento é </w:t>
      </w:r>
      <w:r w:rsidR="005E00F4" w:rsidRPr="005E00F4">
        <w:t>fundamental para o sucesso do projeto, além de poupar tempo e dinheiro necessários para o desenvolvimento.</w:t>
      </w:r>
      <w:r w:rsidR="009068C1">
        <w:t xml:space="preserve"> Além do levantamento de requisitos, foi realizado também alguns outros processos como criação de casos de usos</w:t>
      </w:r>
      <w:r w:rsidR="008634AD">
        <w:t xml:space="preserve">, </w:t>
      </w:r>
      <w:r w:rsidR="009068C1">
        <w:t xml:space="preserve">benchmarking, </w:t>
      </w:r>
      <w:r w:rsidR="008634AD">
        <w:t xml:space="preserve">diagramas de entidade-relacionamento, casos de uso </w:t>
      </w:r>
      <w:proofErr w:type="spellStart"/>
      <w:r w:rsidR="008634AD">
        <w:t>extendido</w:t>
      </w:r>
      <w:proofErr w:type="spellEnd"/>
      <w:r w:rsidR="008634AD">
        <w:t>, pro</w:t>
      </w:r>
      <w:r w:rsidR="001C4F6E">
        <w:t>to</w:t>
      </w:r>
      <w:r w:rsidR="008634AD">
        <w:t>tipagem</w:t>
      </w:r>
      <w:r w:rsidR="001C4F6E">
        <w:t xml:space="preserve">, onde conseguimos </w:t>
      </w:r>
      <w:r w:rsidR="001C4F6E" w:rsidRPr="0058343B">
        <w:t>demonstrar as ideias e as características de funcionamento do sistema por meio de desenhos</w:t>
      </w:r>
      <w:r w:rsidR="001C4F6E">
        <w:t xml:space="preserve"> e por fim o banco de dados, onde está todos os dados armazenados para o sistema da oficina ser eficiente e atender a necessidade do cliente.</w:t>
      </w:r>
    </w:p>
    <w:p w14:paraId="362CE0E3" w14:textId="0D8D38FD" w:rsidR="003135E0" w:rsidRDefault="00385C1B" w:rsidP="003135E0">
      <w:pPr>
        <w:pStyle w:val="Ttulo1"/>
      </w:pPr>
      <w:bookmarkStart w:id="1" w:name="_Toc71887865"/>
      <w:r w:rsidRPr="005E0E84">
        <w:t>Base teórica</w:t>
      </w:r>
      <w:bookmarkEnd w:id="1"/>
    </w:p>
    <w:p w14:paraId="7DD008CA" w14:textId="36921BC4" w:rsidR="000F3C8E" w:rsidRPr="000F3C8E" w:rsidRDefault="000F3C8E" w:rsidP="000F3C8E">
      <w:pPr>
        <w:pStyle w:val="CORPO"/>
      </w:pPr>
      <w:r>
        <w:t xml:space="preserve">Na base teórica vamos apresentar as pesquisas realizadas sobre os tópicos que iremos abordar nesse trabalho. Toda metodologia que implementamos no sistema, precisamos de uma base de conhecimento para podermos aplicar. Abaixo segue algumas citações sobre determinados assuntos abordados durante o trabalho. </w:t>
      </w:r>
    </w:p>
    <w:p w14:paraId="18ED8587" w14:textId="5BCAE627" w:rsidR="00385C1B" w:rsidRPr="005E0E84" w:rsidRDefault="00385C1B" w:rsidP="00385C1B">
      <w:pPr>
        <w:pStyle w:val="Ttulo2"/>
      </w:pPr>
      <w:bookmarkStart w:id="2" w:name="_Toc71887866"/>
      <w:r w:rsidRPr="005E0E84">
        <w:t>Descrição do Problema</w:t>
      </w:r>
      <w:bookmarkEnd w:id="2"/>
    </w:p>
    <w:p w14:paraId="42ABD930" w14:textId="348251D3" w:rsidR="00385C1B" w:rsidRPr="005E0E84" w:rsidRDefault="00385C1B" w:rsidP="00385C1B">
      <w:pPr>
        <w:pStyle w:val="CORPO"/>
      </w:pPr>
      <w:r w:rsidRPr="005E0E84">
        <w:t xml:space="preserve">A necessidade de haver um controle maior na empresa </w:t>
      </w:r>
      <w:r w:rsidR="00B27F69" w:rsidRPr="005E0E84">
        <w:rPr>
          <w:b/>
          <w:bCs/>
        </w:rPr>
        <w:t>Auto Mecânica Leonardo</w:t>
      </w:r>
      <w:r w:rsidRPr="005E0E84">
        <w:rPr>
          <w:b/>
          <w:bCs/>
        </w:rPr>
        <w:t xml:space="preserve"> </w:t>
      </w:r>
      <w:r w:rsidRPr="005E0E84">
        <w:t>é devido ao seu ramo de atividade. Dentro dos requisitos levantados através de uma entrevista com o cliente, pudemos observar que o cliente não possui nenhum tipo de controle dos clientes, orçamentos</w:t>
      </w:r>
      <w:r w:rsidR="00FD44F0" w:rsidRPr="005E0E84">
        <w:t>, funcionários</w:t>
      </w:r>
      <w:r w:rsidRPr="005E0E84">
        <w:t xml:space="preserve"> e serviços prestados. </w:t>
      </w:r>
    </w:p>
    <w:p w14:paraId="154DDB3D" w14:textId="77777777" w:rsidR="000F3C8E" w:rsidRDefault="00385C1B" w:rsidP="00385C1B">
      <w:pPr>
        <w:pStyle w:val="CORPO"/>
      </w:pPr>
      <w:r w:rsidRPr="005E0E84">
        <w:t xml:space="preserve">Levando em consideração os fatos mencionados acima, </w:t>
      </w:r>
      <w:r w:rsidR="000F3C8E">
        <w:t>concluímos com auxílio do cliente que</w:t>
      </w:r>
      <w:r w:rsidRPr="005E0E84">
        <w:t xml:space="preserve">, para melhoria e facilidade do controle, </w:t>
      </w:r>
      <w:r w:rsidR="000F3C8E">
        <w:t xml:space="preserve">será necessário que </w:t>
      </w:r>
      <w:r w:rsidRPr="005E0E84">
        <w:t xml:space="preserve">o sistema </w:t>
      </w:r>
      <w:r w:rsidR="000F3C8E">
        <w:t>contenha</w:t>
      </w:r>
      <w:r w:rsidRPr="005E0E84">
        <w:t xml:space="preserve"> as seguintes abas: </w:t>
      </w:r>
    </w:p>
    <w:p w14:paraId="55B7EA2B" w14:textId="509593A4" w:rsidR="00385C1B" w:rsidRPr="005E0E84" w:rsidRDefault="00385C1B" w:rsidP="00385C1B">
      <w:pPr>
        <w:pStyle w:val="CORPO"/>
      </w:pPr>
    </w:p>
    <w:p w14:paraId="0B9F4466" w14:textId="4FF98BCA" w:rsidR="00385C1B" w:rsidRPr="005E0E84" w:rsidRDefault="00385C1B" w:rsidP="004D131A">
      <w:pPr>
        <w:pStyle w:val="CORPO"/>
        <w:numPr>
          <w:ilvl w:val="0"/>
          <w:numId w:val="2"/>
        </w:numPr>
      </w:pPr>
      <w:r w:rsidRPr="005E0E84">
        <w:t>Cadastrar/consultar cliente</w:t>
      </w:r>
      <w:r w:rsidR="00FD44F0" w:rsidRPr="005E0E84">
        <w:t>;</w:t>
      </w:r>
    </w:p>
    <w:p w14:paraId="780FA92F" w14:textId="3374A1F9" w:rsidR="00385C1B" w:rsidRPr="005E0E84" w:rsidRDefault="00385C1B" w:rsidP="004D131A">
      <w:pPr>
        <w:pStyle w:val="CORPO"/>
        <w:numPr>
          <w:ilvl w:val="0"/>
          <w:numId w:val="2"/>
        </w:numPr>
      </w:pPr>
      <w:r w:rsidRPr="005E0E84">
        <w:t>Cadastrar carro</w:t>
      </w:r>
      <w:r w:rsidR="00FD44F0" w:rsidRPr="005E0E84">
        <w:t>;</w:t>
      </w:r>
    </w:p>
    <w:p w14:paraId="0BDA6FC1" w14:textId="1C7692EB" w:rsidR="00385C1B" w:rsidRPr="005E0E84" w:rsidRDefault="00385C1B" w:rsidP="004D131A">
      <w:pPr>
        <w:pStyle w:val="CORPO"/>
        <w:numPr>
          <w:ilvl w:val="0"/>
          <w:numId w:val="2"/>
        </w:numPr>
      </w:pPr>
      <w:r w:rsidRPr="005E0E84">
        <w:t>Cadastrar/consultar mecânico</w:t>
      </w:r>
      <w:r w:rsidR="00FD44F0" w:rsidRPr="005E0E84">
        <w:t>;</w:t>
      </w:r>
    </w:p>
    <w:p w14:paraId="55FE065E" w14:textId="0BEF0376" w:rsidR="00385C1B" w:rsidRPr="005E0E84" w:rsidRDefault="00385C1B" w:rsidP="004D131A">
      <w:pPr>
        <w:pStyle w:val="CORPO"/>
        <w:numPr>
          <w:ilvl w:val="0"/>
          <w:numId w:val="2"/>
        </w:numPr>
      </w:pPr>
      <w:r w:rsidRPr="005E0E84">
        <w:t>Cadastrar orçamento</w:t>
      </w:r>
      <w:r w:rsidR="00FD44F0" w:rsidRPr="005E0E84">
        <w:t>;</w:t>
      </w:r>
    </w:p>
    <w:p w14:paraId="0D473A64" w14:textId="6B648148" w:rsidR="00385C1B" w:rsidRPr="005E0E84" w:rsidRDefault="00385C1B" w:rsidP="004D131A">
      <w:pPr>
        <w:pStyle w:val="CORPO"/>
        <w:numPr>
          <w:ilvl w:val="0"/>
          <w:numId w:val="2"/>
        </w:numPr>
      </w:pPr>
      <w:r w:rsidRPr="005E0E84">
        <w:t>Cadastrar/consultar ordem de serviço</w:t>
      </w:r>
      <w:r w:rsidR="00FD44F0" w:rsidRPr="005E0E84">
        <w:t>;</w:t>
      </w:r>
    </w:p>
    <w:p w14:paraId="02C4B8FE" w14:textId="77777777" w:rsidR="00FD44F0" w:rsidRPr="005E0E84" w:rsidRDefault="00FD44F0" w:rsidP="00FD44F0">
      <w:pPr>
        <w:pStyle w:val="CORPO"/>
        <w:ind w:left="720" w:firstLine="0"/>
      </w:pPr>
    </w:p>
    <w:p w14:paraId="0658321B" w14:textId="17B9A326" w:rsidR="00385C1B" w:rsidRPr="005E0E84" w:rsidRDefault="00385C1B" w:rsidP="00385C1B">
      <w:pPr>
        <w:pStyle w:val="CORPO"/>
      </w:pPr>
      <w:r w:rsidRPr="005E0E84">
        <w:t xml:space="preserve">Junto a este processo de implementação do sistema na empresa, vamos disponibilizar um treinamento </w:t>
      </w:r>
      <w:r w:rsidR="000F3C8E">
        <w:t>do</w:t>
      </w:r>
      <w:r w:rsidRPr="005E0E84">
        <w:t xml:space="preserve"> sistema</w:t>
      </w:r>
      <w:r w:rsidR="000F3C8E">
        <w:t xml:space="preserve"> ao usuário</w:t>
      </w:r>
      <w:r w:rsidRPr="005E0E84">
        <w:t>, e com isso, facilitamos a readaptação de controle, proporcionando maior qualidade e agilidade.</w:t>
      </w:r>
    </w:p>
    <w:p w14:paraId="39A0D42A" w14:textId="1AE97CD9" w:rsidR="003135E0" w:rsidRPr="005E0E84" w:rsidRDefault="003135E0" w:rsidP="003135E0">
      <w:pPr>
        <w:pStyle w:val="CORPO"/>
      </w:pPr>
    </w:p>
    <w:p w14:paraId="615855A0" w14:textId="4A78C0E4" w:rsidR="00385C1B" w:rsidRPr="005E0E84" w:rsidRDefault="00385C1B" w:rsidP="00385C1B">
      <w:pPr>
        <w:pStyle w:val="Ttulo2"/>
      </w:pPr>
      <w:bookmarkStart w:id="3" w:name="_Toc71887867"/>
      <w:r w:rsidRPr="005E0E84">
        <w:t>Levantamento de Requisitos</w:t>
      </w:r>
      <w:bookmarkEnd w:id="3"/>
    </w:p>
    <w:p w14:paraId="158CBB4E" w14:textId="1382849C" w:rsidR="00A21F88" w:rsidRPr="005E0E84" w:rsidRDefault="001302E1" w:rsidP="00A21F88">
      <w:pPr>
        <w:pStyle w:val="CORPO"/>
      </w:pPr>
      <w:sdt>
        <w:sdtPr>
          <w:id w:val="2021663600"/>
          <w:citation/>
        </w:sdtPr>
        <w:sdtContent>
          <w:r w:rsidR="00A21F88" w:rsidRPr="005E0E84">
            <w:fldChar w:fldCharType="begin"/>
          </w:r>
          <w:r w:rsidR="00A21F88" w:rsidRPr="005E0E84">
            <w:instrText xml:space="preserve"> CITATION Sou18 \l 1046 </w:instrText>
          </w:r>
          <w:r w:rsidR="00A21F88" w:rsidRPr="005E0E84">
            <w:fldChar w:fldCharType="separate"/>
          </w:r>
          <w:r w:rsidR="00043AD8">
            <w:rPr>
              <w:noProof/>
            </w:rPr>
            <w:t>(Sousa 2018)</w:t>
          </w:r>
          <w:r w:rsidR="00A21F88" w:rsidRPr="005E0E84">
            <w:fldChar w:fldCharType="end"/>
          </w:r>
        </w:sdtContent>
      </w:sdt>
      <w:r w:rsidR="00A21F88" w:rsidRPr="005E0E84">
        <w:t xml:space="preserve"> O levantamento de requisitos trata-se do processo de compreensão e identificação das necessidades que o cliente espera ser solucionado pelo sistema que será desenvolvido, definindo o que o software vai fazer. É a primeira etapa no ciclo de desenvolvimento de software, onde são </w:t>
      </w:r>
      <w:r w:rsidR="00B543F7" w:rsidRPr="005E0E84">
        <w:t>definidos</w:t>
      </w:r>
      <w:r w:rsidR="00A21F88" w:rsidRPr="005E0E84">
        <w:t xml:space="preserve"> as funcionalidades e o escopo do projeto. </w:t>
      </w:r>
    </w:p>
    <w:p w14:paraId="0F595D45" w14:textId="77777777" w:rsidR="00A21F88" w:rsidRPr="005E0E84" w:rsidRDefault="00A21F88" w:rsidP="00A21F88">
      <w:pPr>
        <w:pStyle w:val="CORPO"/>
      </w:pPr>
    </w:p>
    <w:p w14:paraId="73404BCC" w14:textId="77777777" w:rsidR="00A21F88" w:rsidRPr="005E0E84" w:rsidRDefault="00A21F88" w:rsidP="00A21F88">
      <w:pPr>
        <w:pStyle w:val="CORPO"/>
      </w:pPr>
      <w:r w:rsidRPr="005E0E84">
        <w:t>Existem dois tipos de requisitos que compõem um sistema: os Requisitos Funcionais (RF) e os Requisitos não-funcionais (RNF):</w:t>
      </w:r>
    </w:p>
    <w:p w14:paraId="04A8B72A" w14:textId="77777777" w:rsidR="00A21F88" w:rsidRPr="005E0E84" w:rsidRDefault="00A21F88" w:rsidP="00A21F88">
      <w:pPr>
        <w:pStyle w:val="CORPO"/>
      </w:pPr>
    </w:p>
    <w:p w14:paraId="57878905" w14:textId="77777777" w:rsidR="00A21F88" w:rsidRPr="005E0E84" w:rsidRDefault="00A21F88" w:rsidP="004D131A">
      <w:pPr>
        <w:pStyle w:val="CORPO"/>
        <w:numPr>
          <w:ilvl w:val="0"/>
          <w:numId w:val="14"/>
        </w:numPr>
      </w:pPr>
      <w:r w:rsidRPr="005E0E84">
        <w:rPr>
          <w:b/>
          <w:bCs/>
        </w:rPr>
        <w:t>Requisitos Funcionais:</w:t>
      </w:r>
      <w:r w:rsidRPr="005E0E84">
        <w:t xml:space="preserve"> tratam das funcionalidades que o sistema deve ter.</w:t>
      </w:r>
    </w:p>
    <w:p w14:paraId="05A05897" w14:textId="77777777" w:rsidR="00A21F88" w:rsidRPr="005E0E84" w:rsidRDefault="00A21F88" w:rsidP="00A21F88">
      <w:pPr>
        <w:pStyle w:val="CORPO"/>
      </w:pPr>
      <w:r w:rsidRPr="005E0E84">
        <w:t>Exemplos: cadastrar clientes, consultar saldo em conta corrente, imprimir cupom fiscal, etc.</w:t>
      </w:r>
    </w:p>
    <w:p w14:paraId="727C884C" w14:textId="77777777" w:rsidR="00A21F88" w:rsidRPr="005E0E84" w:rsidRDefault="00A21F88" w:rsidP="00A21F88">
      <w:pPr>
        <w:pStyle w:val="CORPO"/>
      </w:pPr>
    </w:p>
    <w:p w14:paraId="270C24C4" w14:textId="04D01F0C" w:rsidR="00A21F88" w:rsidRPr="005E0E84" w:rsidRDefault="00A21F88" w:rsidP="004D131A">
      <w:pPr>
        <w:pStyle w:val="CORPO"/>
        <w:numPr>
          <w:ilvl w:val="0"/>
          <w:numId w:val="14"/>
        </w:numPr>
      </w:pPr>
      <w:r w:rsidRPr="005E0E84">
        <w:rPr>
          <w:b/>
          <w:bCs/>
        </w:rPr>
        <w:t>Requisitos não funcionais:</w:t>
      </w:r>
      <w:r w:rsidRPr="005E0E84">
        <w:t xml:space="preserve"> estes tratam de recursos que não são funcionalidades, mas sim características do sistema, como restrições, segurança, confiabilidade, velocidade, validações</w:t>
      </w:r>
      <w:r w:rsidR="000F3C8E">
        <w:t>,</w:t>
      </w:r>
      <w:r w:rsidR="006D1AFE">
        <w:t xml:space="preserve"> </w:t>
      </w:r>
      <w:r w:rsidRPr="005E0E84">
        <w:t>entre outros. Exemplos: velocidade (o sistema deve executar a transação em até 5 segundos), segurança (o sistema só pode ser acessado através de leitura biométrica de usuários cadastrados pelo administrador).</w:t>
      </w:r>
    </w:p>
    <w:p w14:paraId="5EB7B2FF" w14:textId="77777777" w:rsidR="00A21F88" w:rsidRPr="005E0E84" w:rsidRDefault="00A21F88" w:rsidP="00A21F88">
      <w:pPr>
        <w:pStyle w:val="CORPO"/>
      </w:pPr>
    </w:p>
    <w:p w14:paraId="52AF18EE" w14:textId="4A5229EF" w:rsidR="00A21F88" w:rsidRPr="005E0E84" w:rsidRDefault="00A21F88" w:rsidP="00A21F88">
      <w:pPr>
        <w:pStyle w:val="CORPO"/>
      </w:pPr>
      <w:r w:rsidRPr="005E0E84">
        <w:t>Para o levantamento desses requisitos existem diversas técnicas, cada uma adequada para um cenário específico, e dentre as comumente utilizadas podemos citar as seguintes técnicas:</w:t>
      </w:r>
    </w:p>
    <w:p w14:paraId="225C4BDA" w14:textId="77777777" w:rsidR="00A21F88" w:rsidRPr="005E0E84" w:rsidRDefault="00A21F88" w:rsidP="00A21F88">
      <w:pPr>
        <w:pStyle w:val="CORPO"/>
      </w:pPr>
    </w:p>
    <w:p w14:paraId="49D69CD9" w14:textId="4D1FA099" w:rsidR="00A21F88" w:rsidRPr="005E0E84" w:rsidRDefault="00A21F88" w:rsidP="004D131A">
      <w:pPr>
        <w:pStyle w:val="CORPO"/>
        <w:numPr>
          <w:ilvl w:val="0"/>
          <w:numId w:val="3"/>
        </w:numPr>
      </w:pPr>
      <w:r w:rsidRPr="005E0E84">
        <w:rPr>
          <w:b/>
          <w:bCs/>
        </w:rPr>
        <w:t xml:space="preserve">Entrevista: </w:t>
      </w:r>
      <w:r w:rsidRPr="005E0E84">
        <w:t>a forma mais utilizada, na qual o analista se reúne com o cliente e coleta os requisitos do sistema por meio de perguntas e observações do cenário apresentado pelo cliente.</w:t>
      </w:r>
    </w:p>
    <w:p w14:paraId="5160E134" w14:textId="77777777" w:rsidR="00A21F88" w:rsidRPr="005E0E84" w:rsidRDefault="00A21F88" w:rsidP="00A21F88">
      <w:pPr>
        <w:pStyle w:val="CORPO"/>
      </w:pPr>
    </w:p>
    <w:p w14:paraId="1594F476" w14:textId="53F14590" w:rsidR="00A21F88" w:rsidRPr="005E0E84" w:rsidRDefault="00A21F88" w:rsidP="004D131A">
      <w:pPr>
        <w:pStyle w:val="CORPO"/>
        <w:numPr>
          <w:ilvl w:val="0"/>
          <w:numId w:val="3"/>
        </w:numPr>
      </w:pPr>
      <w:r w:rsidRPr="005E0E84">
        <w:rPr>
          <w:b/>
          <w:bCs/>
        </w:rPr>
        <w:t>Questionário:</w:t>
      </w:r>
      <w:r w:rsidRPr="005E0E84">
        <w:t xml:space="preserve"> o analista desenvolve um questionário e envia para o</w:t>
      </w:r>
      <w:r w:rsidR="000F3C8E">
        <w:t xml:space="preserve"> </w:t>
      </w:r>
      <w:r w:rsidRPr="005E0E84">
        <w:t xml:space="preserve">cliente responder. Através das respostas fornecidas, são elaborados os requisitos. É útil quando não é possível realizar uma entrevista pessoalmente com o cliente (embora atualmente isto é resolvido facilmente utilizando Skype, </w:t>
      </w:r>
      <w:proofErr w:type="spellStart"/>
      <w:r w:rsidRPr="005E0E84">
        <w:t>Hangouts</w:t>
      </w:r>
      <w:proofErr w:type="spellEnd"/>
      <w:r w:rsidRPr="005E0E84">
        <w:t xml:space="preserve">, </w:t>
      </w:r>
      <w:proofErr w:type="spellStart"/>
      <w:r w:rsidRPr="005E0E84">
        <w:t>etc</w:t>
      </w:r>
      <w:proofErr w:type="spellEnd"/>
      <w:r w:rsidRPr="005E0E84">
        <w:t>) ou quando existem diferentes usuários em locais distantes, pois pode ser enviado via e-mail. Pode ser uma boa opção para sistemas simples, porém pode se tornar inviável para sistemas mais complexos com muitos recursos e regras de negócio.</w:t>
      </w:r>
    </w:p>
    <w:p w14:paraId="7B329A9E" w14:textId="2384EC76" w:rsidR="009F5A22" w:rsidRPr="005E0E84" w:rsidRDefault="006D1C3F" w:rsidP="009F5A22">
      <w:pPr>
        <w:pStyle w:val="Ttulo2"/>
      </w:pPr>
      <w:bookmarkStart w:id="4" w:name="_Toc71887868"/>
      <w:r w:rsidRPr="005E0E84">
        <w:t>Benchmarking</w:t>
      </w:r>
      <w:bookmarkEnd w:id="4"/>
    </w:p>
    <w:p w14:paraId="29D26625" w14:textId="1E3B707F" w:rsidR="00F10B48" w:rsidRPr="005E0E84" w:rsidRDefault="001302E1" w:rsidP="00F10B48">
      <w:pPr>
        <w:pStyle w:val="CORPO"/>
      </w:pPr>
      <w:sdt>
        <w:sdtPr>
          <w:id w:val="17282800"/>
          <w:citation/>
        </w:sdtPr>
        <w:sdtContent>
          <w:r w:rsidR="00F10B48" w:rsidRPr="005E0E84">
            <w:fldChar w:fldCharType="begin"/>
          </w:r>
          <w:r w:rsidR="00F10B48" w:rsidRPr="005E0E84">
            <w:instrText xml:space="preserve"> CITATION Cam19 \l 1046 </w:instrText>
          </w:r>
          <w:r w:rsidR="00F10B48" w:rsidRPr="005E0E84">
            <w:fldChar w:fldCharType="separate"/>
          </w:r>
          <w:r w:rsidR="00043AD8">
            <w:rPr>
              <w:noProof/>
            </w:rPr>
            <w:t>(Camargo 2019)</w:t>
          </w:r>
          <w:r w:rsidR="00F10B48" w:rsidRPr="005E0E84">
            <w:fldChar w:fldCharType="end"/>
          </w:r>
        </w:sdtContent>
      </w:sdt>
      <w:r w:rsidR="00F10B48" w:rsidRPr="005E0E84">
        <w:t xml:space="preserve"> Benchmarking vem da palavra de origem inglesa ‘benchmark’, que significa ‘referência’. Explicando melhor: isso nada mais é do que uma análise aprofundada das melhores práticas usadas por empresas do mesmo setor que o seu e que podem ser replicadas pela sua marca.</w:t>
      </w:r>
    </w:p>
    <w:p w14:paraId="07A56054" w14:textId="77777777" w:rsidR="00F10B48" w:rsidRPr="005E0E84" w:rsidRDefault="00F10B48" w:rsidP="00F10B48">
      <w:pPr>
        <w:pStyle w:val="CORPO"/>
      </w:pPr>
    </w:p>
    <w:p w14:paraId="3D703A37" w14:textId="7961CC17" w:rsidR="00F10B48" w:rsidRDefault="00F10B48" w:rsidP="00F10B48">
      <w:pPr>
        <w:pStyle w:val="CORPO"/>
      </w:pPr>
      <w:r w:rsidRPr="005E0E84">
        <w:t>No mundo dos negócios, da produção cultural e nos esportes, a comparação é a base para a avaliação do valor daquilo que criamos ou fazemos.</w:t>
      </w:r>
    </w:p>
    <w:p w14:paraId="37DF78E8" w14:textId="77777777" w:rsidR="009068C1" w:rsidRPr="005E0E84" w:rsidRDefault="009068C1" w:rsidP="00F10B48">
      <w:pPr>
        <w:pStyle w:val="CORPO"/>
      </w:pPr>
    </w:p>
    <w:p w14:paraId="6BE626BE" w14:textId="77777777" w:rsidR="00F10B48" w:rsidRPr="005E0E84" w:rsidRDefault="00F10B48" w:rsidP="00F10B48">
      <w:pPr>
        <w:pStyle w:val="CORPO"/>
      </w:pPr>
      <w:r w:rsidRPr="005E0E84">
        <w:t>Na gestão de projetos o benchmark ou benchmarking é fundamental para que você possa aprimorar a performance da sua equipe continuamente, tornando seus projetos mais eficientes e elevando a qualidade das entregas realizadas.</w:t>
      </w:r>
    </w:p>
    <w:p w14:paraId="77693AA2" w14:textId="77777777" w:rsidR="00F10B48" w:rsidRPr="005E0E84" w:rsidRDefault="00F10B48" w:rsidP="00F10B48">
      <w:pPr>
        <w:pStyle w:val="CORPO"/>
      </w:pPr>
    </w:p>
    <w:p w14:paraId="1534E3B7" w14:textId="1B4FA477" w:rsidR="00F10B48" w:rsidRPr="005E0E84" w:rsidRDefault="00F10B48" w:rsidP="00F10B48">
      <w:pPr>
        <w:pStyle w:val="CORPO"/>
      </w:pPr>
      <w:r w:rsidRPr="005E0E84">
        <w:t>Ter uma metodologia própria não é garantia de que todos os processos, ações e decisões serão sempre os mais acertados. Provavelmente, deve haver outros profissionais, inclusive dentro da sua própria empresa, desenvolvendo maneiras mais efetivas de fazer aquilo que você tem dificuldades.</w:t>
      </w:r>
    </w:p>
    <w:p w14:paraId="59653774" w14:textId="1B0D4F42" w:rsidR="00485741" w:rsidRPr="005E0E84" w:rsidRDefault="00485741" w:rsidP="00F10B48">
      <w:pPr>
        <w:pStyle w:val="CORPO"/>
      </w:pPr>
    </w:p>
    <w:p w14:paraId="00CDD4FA" w14:textId="77777777" w:rsidR="00485741" w:rsidRPr="005E0E84" w:rsidRDefault="00485741" w:rsidP="00485741">
      <w:pPr>
        <w:pStyle w:val="Ttulo2"/>
      </w:pPr>
      <w:bookmarkStart w:id="5" w:name="_Toc71887869"/>
      <w:r w:rsidRPr="005E0E84">
        <w:t>Caso de Uso</w:t>
      </w:r>
      <w:bookmarkEnd w:id="5"/>
      <w:r w:rsidRPr="005E0E84">
        <w:t xml:space="preserve"> </w:t>
      </w:r>
    </w:p>
    <w:p w14:paraId="3001A322" w14:textId="420014C5" w:rsidR="00485741" w:rsidRPr="005E0E84" w:rsidRDefault="001302E1" w:rsidP="00826E7E">
      <w:pPr>
        <w:pStyle w:val="CORPO"/>
      </w:pPr>
      <w:sdt>
        <w:sdtPr>
          <w:id w:val="-2014214726"/>
          <w:citation/>
        </w:sdtPr>
        <w:sdtContent>
          <w:r w:rsidR="00485741" w:rsidRPr="005E0E84">
            <w:fldChar w:fldCharType="begin"/>
          </w:r>
          <w:r w:rsidR="00485741" w:rsidRPr="005E0E84">
            <w:instrText xml:space="preserve"> CITATION Rib12 \l 1046 </w:instrText>
          </w:r>
          <w:r w:rsidR="00485741" w:rsidRPr="005E0E84">
            <w:fldChar w:fldCharType="separate"/>
          </w:r>
          <w:r w:rsidR="00043AD8">
            <w:rPr>
              <w:noProof/>
            </w:rPr>
            <w:t>(Ribeiro 2012)</w:t>
          </w:r>
          <w:r w:rsidR="00485741" w:rsidRPr="005E0E84">
            <w:fldChar w:fldCharType="end"/>
          </w:r>
        </w:sdtContent>
      </w:sdt>
      <w:r w:rsidR="00485741" w:rsidRPr="005E0E84">
        <w:t xml:space="preserve"> O caso de uso descreve as principais funcionalidades do sistema e a interação dessas funcionalidades com os usuários do mesmo sistema. </w:t>
      </w:r>
      <w:r w:rsidR="00826E7E" w:rsidRPr="005E0E84">
        <w:t xml:space="preserve">Os </w:t>
      </w:r>
      <w:r w:rsidR="00485741" w:rsidRPr="005E0E84">
        <w:t>Diagramas de Casos de Uso são compostos basicamente por quatro partes:</w:t>
      </w:r>
    </w:p>
    <w:p w14:paraId="49DC0D04" w14:textId="77777777" w:rsidR="00485741" w:rsidRPr="005E0E84" w:rsidRDefault="00485741" w:rsidP="00485741">
      <w:pPr>
        <w:pStyle w:val="CORPO"/>
      </w:pPr>
    </w:p>
    <w:p w14:paraId="19EC3F1A" w14:textId="3A51C1A1" w:rsidR="00485741" w:rsidRPr="005E0E84" w:rsidRDefault="00485741" w:rsidP="004D131A">
      <w:pPr>
        <w:pStyle w:val="CORPO"/>
        <w:numPr>
          <w:ilvl w:val="0"/>
          <w:numId w:val="4"/>
        </w:numPr>
      </w:pPr>
      <w:r w:rsidRPr="005E0E84">
        <w:rPr>
          <w:b/>
          <w:bCs/>
        </w:rPr>
        <w:t>Cenário:</w:t>
      </w:r>
      <w:r w:rsidRPr="005E0E84">
        <w:t xml:space="preserve"> Sequência de eventos que acontecem quando um usuário interage com o sistema.</w:t>
      </w:r>
    </w:p>
    <w:p w14:paraId="6D7E0365" w14:textId="77777777" w:rsidR="00826E7E" w:rsidRPr="005E0E84" w:rsidRDefault="00826E7E" w:rsidP="00485741">
      <w:pPr>
        <w:pStyle w:val="CORPO"/>
      </w:pPr>
    </w:p>
    <w:p w14:paraId="173D8A76" w14:textId="51085E1F" w:rsidR="00485741" w:rsidRPr="005E0E84" w:rsidRDefault="00485741" w:rsidP="004D131A">
      <w:pPr>
        <w:pStyle w:val="CORPO"/>
        <w:numPr>
          <w:ilvl w:val="0"/>
          <w:numId w:val="5"/>
        </w:numPr>
      </w:pPr>
      <w:r w:rsidRPr="005E0E84">
        <w:rPr>
          <w:b/>
          <w:bCs/>
        </w:rPr>
        <w:t>Ator:</w:t>
      </w:r>
      <w:r w:rsidRPr="005E0E84">
        <w:t xml:space="preserve"> Usuário do sistema, ou melhor, um tipo de usuário.</w:t>
      </w:r>
    </w:p>
    <w:p w14:paraId="490FB8A8" w14:textId="77777777" w:rsidR="00826E7E" w:rsidRPr="005E0E84" w:rsidRDefault="00826E7E" w:rsidP="00485741">
      <w:pPr>
        <w:pStyle w:val="CORPO"/>
      </w:pPr>
    </w:p>
    <w:p w14:paraId="2EF58552" w14:textId="6C4648D3" w:rsidR="00485741" w:rsidRPr="005E0E84" w:rsidRDefault="0013057A" w:rsidP="004D131A">
      <w:pPr>
        <w:pStyle w:val="CORPO"/>
        <w:numPr>
          <w:ilvl w:val="0"/>
          <w:numId w:val="5"/>
        </w:numPr>
      </w:pPr>
      <w:r w:rsidRPr="005E0E84">
        <w:rPr>
          <w:b/>
          <w:bCs/>
        </w:rPr>
        <w:t>Use case</w:t>
      </w:r>
      <w:r w:rsidR="00485741" w:rsidRPr="005E0E84">
        <w:rPr>
          <w:b/>
          <w:bCs/>
        </w:rPr>
        <w:t>:</w:t>
      </w:r>
      <w:r w:rsidR="00485741" w:rsidRPr="005E0E84">
        <w:t xml:space="preserve"> É uma tarefa ou uma funcionalidade realizada pelo ator (usuário)</w:t>
      </w:r>
    </w:p>
    <w:p w14:paraId="5E3155C0" w14:textId="77777777" w:rsidR="00826E7E" w:rsidRPr="005E0E84" w:rsidRDefault="00826E7E" w:rsidP="00485741">
      <w:pPr>
        <w:pStyle w:val="CORPO"/>
      </w:pPr>
    </w:p>
    <w:p w14:paraId="68A662F4" w14:textId="687DBF08" w:rsidR="00485741" w:rsidRPr="005E0E84" w:rsidRDefault="00485741" w:rsidP="004D131A">
      <w:pPr>
        <w:pStyle w:val="CORPO"/>
        <w:numPr>
          <w:ilvl w:val="0"/>
          <w:numId w:val="5"/>
        </w:numPr>
      </w:pPr>
      <w:r w:rsidRPr="005E0E84">
        <w:rPr>
          <w:b/>
          <w:bCs/>
        </w:rPr>
        <w:t>Comunicação:</w:t>
      </w:r>
      <w:r w:rsidRPr="005E0E84">
        <w:t xml:space="preserve"> é o que liga um ator com um caso de uso</w:t>
      </w:r>
    </w:p>
    <w:p w14:paraId="3B169104" w14:textId="6BC60AA3" w:rsidR="00485741" w:rsidRPr="005E0E84" w:rsidRDefault="00485741" w:rsidP="00485741">
      <w:pPr>
        <w:pStyle w:val="CORPO"/>
      </w:pPr>
    </w:p>
    <w:p w14:paraId="03F941FE" w14:textId="629BF098" w:rsidR="00485741" w:rsidRPr="005E0E84" w:rsidRDefault="00826E7E" w:rsidP="00485741">
      <w:pPr>
        <w:pStyle w:val="CORPO"/>
      </w:pPr>
      <w:r w:rsidRPr="005E0E84">
        <w:t xml:space="preserve">O </w:t>
      </w:r>
      <w:r w:rsidR="00485741" w:rsidRPr="005E0E84">
        <w:t xml:space="preserve">diagrama </w:t>
      </w:r>
      <w:r w:rsidRPr="005E0E84">
        <w:t xml:space="preserve">é </w:t>
      </w:r>
      <w:r w:rsidR="00485741" w:rsidRPr="005E0E84">
        <w:t xml:space="preserve">composto por desenhos simples </w:t>
      </w:r>
      <w:r w:rsidRPr="005E0E84">
        <w:t xml:space="preserve">que </w:t>
      </w:r>
      <w:r w:rsidR="00485741" w:rsidRPr="005E0E84">
        <w:t>descrevem de maneira bem objetiva o que textualmente poderia ficar extenso. Nele vemos as funcionalidades do sistema e as interações dos usuários com elas.</w:t>
      </w:r>
    </w:p>
    <w:p w14:paraId="0C657296" w14:textId="77777777" w:rsidR="00485741" w:rsidRPr="005E0E84" w:rsidRDefault="00485741" w:rsidP="00485741">
      <w:pPr>
        <w:pStyle w:val="CORPO"/>
      </w:pPr>
    </w:p>
    <w:p w14:paraId="2AE998A5" w14:textId="75097ED7" w:rsidR="00485741" w:rsidRPr="005E0E84" w:rsidRDefault="00826E7E" w:rsidP="00485741">
      <w:pPr>
        <w:pStyle w:val="CORPO"/>
      </w:pPr>
      <w:r w:rsidRPr="005E0E84">
        <w:t>Existe também no caso de uso o</w:t>
      </w:r>
      <w:r w:rsidR="00485741" w:rsidRPr="005E0E84">
        <w:t xml:space="preserve"> conceito de &lt;</w:t>
      </w:r>
      <w:r w:rsidRPr="005E0E84">
        <w:t>include</w:t>
      </w:r>
      <w:r w:rsidR="00485741" w:rsidRPr="005E0E84">
        <w:t>&gt;</w:t>
      </w:r>
      <w:r w:rsidRPr="005E0E84">
        <w:t xml:space="preserve"> e &lt;</w:t>
      </w:r>
      <w:proofErr w:type="spellStart"/>
      <w:r w:rsidRPr="005E0E84">
        <w:t>extend</w:t>
      </w:r>
      <w:proofErr w:type="spellEnd"/>
      <w:r w:rsidRPr="005E0E84">
        <w:t>&gt;:</w:t>
      </w:r>
    </w:p>
    <w:p w14:paraId="5E91B59A" w14:textId="77777777" w:rsidR="00485741" w:rsidRPr="005E0E84" w:rsidRDefault="00485741" w:rsidP="00485741">
      <w:pPr>
        <w:pStyle w:val="CORPO"/>
      </w:pPr>
    </w:p>
    <w:p w14:paraId="16F0AF9D" w14:textId="2CF6DD22" w:rsidR="00485741" w:rsidRDefault="00485741" w:rsidP="004D131A">
      <w:pPr>
        <w:pStyle w:val="CORPO"/>
        <w:numPr>
          <w:ilvl w:val="0"/>
          <w:numId w:val="6"/>
        </w:numPr>
      </w:pPr>
      <w:r w:rsidRPr="005E0E84">
        <w:rPr>
          <w:b/>
          <w:bCs/>
        </w:rPr>
        <w:t>Include:</w:t>
      </w:r>
      <w:r w:rsidRPr="005E0E84">
        <w:t xml:space="preserve"> </w:t>
      </w:r>
      <w:r w:rsidR="007806EF" w:rsidRPr="005E0E84">
        <w:t>Seria</w:t>
      </w:r>
      <w:r w:rsidRPr="005E0E84">
        <w:t xml:space="preserve"> a relação de um caso de uso que para ter sua funcionalidade executada precisa chamar outro caso de uso.</w:t>
      </w:r>
    </w:p>
    <w:p w14:paraId="158E3520" w14:textId="77777777" w:rsidR="000F3C8E" w:rsidRPr="005E0E84" w:rsidRDefault="000F3C8E" w:rsidP="000F3C8E">
      <w:pPr>
        <w:pStyle w:val="CORPO"/>
        <w:ind w:left="1429" w:firstLine="0"/>
      </w:pPr>
    </w:p>
    <w:p w14:paraId="2792F44C" w14:textId="7666F50E" w:rsidR="00485741" w:rsidRPr="005E0E84" w:rsidRDefault="00485741" w:rsidP="004D131A">
      <w:pPr>
        <w:pStyle w:val="CORPO"/>
        <w:numPr>
          <w:ilvl w:val="0"/>
          <w:numId w:val="6"/>
        </w:numPr>
      </w:pPr>
      <w:proofErr w:type="spellStart"/>
      <w:r w:rsidRPr="005E0E84">
        <w:rPr>
          <w:b/>
          <w:bCs/>
        </w:rPr>
        <w:t>Extend</w:t>
      </w:r>
      <w:proofErr w:type="spellEnd"/>
      <w:r w:rsidRPr="005E0E84">
        <w:rPr>
          <w:b/>
          <w:bCs/>
        </w:rPr>
        <w:t>:</w:t>
      </w:r>
      <w:r w:rsidRPr="005E0E84">
        <w:t xml:space="preserve"> Esta relação significa que o caso de uso </w:t>
      </w:r>
      <w:proofErr w:type="spellStart"/>
      <w:r w:rsidRPr="005E0E84">
        <w:t>extendido</w:t>
      </w:r>
      <w:proofErr w:type="spellEnd"/>
      <w:r w:rsidRPr="005E0E84">
        <w:t xml:space="preserve"> vai funcionar exatamente como o caso de uso base só que alguns passos novos inseridos no caso de uso </w:t>
      </w:r>
      <w:proofErr w:type="spellStart"/>
      <w:r w:rsidRPr="005E0E84">
        <w:t>extendido</w:t>
      </w:r>
      <w:proofErr w:type="spellEnd"/>
      <w:r w:rsidRPr="005E0E84">
        <w:t>.</w:t>
      </w:r>
    </w:p>
    <w:p w14:paraId="66D404B5" w14:textId="6EC57FDF" w:rsidR="001C3779" w:rsidRPr="005E0E84" w:rsidRDefault="001C3779" w:rsidP="00485741">
      <w:pPr>
        <w:pStyle w:val="CORPO"/>
      </w:pPr>
    </w:p>
    <w:p w14:paraId="6E0965F5" w14:textId="06AEE5EC" w:rsidR="001C3779" w:rsidRPr="005E0E84" w:rsidRDefault="001C3779" w:rsidP="001C3779">
      <w:pPr>
        <w:pStyle w:val="Ttulo2"/>
      </w:pPr>
      <w:bookmarkStart w:id="6" w:name="_Toc71887870"/>
      <w:r w:rsidRPr="005E0E84">
        <w:t>Diagrama Entidade Relacionamento</w:t>
      </w:r>
      <w:bookmarkEnd w:id="6"/>
    </w:p>
    <w:p w14:paraId="1DEAA638" w14:textId="29A4C6E2" w:rsidR="009C6385" w:rsidRPr="005E0E84" w:rsidRDefault="001302E1" w:rsidP="009C6385">
      <w:pPr>
        <w:pStyle w:val="CORPO"/>
      </w:pPr>
      <w:sdt>
        <w:sdtPr>
          <w:id w:val="-1986454064"/>
          <w:citation/>
        </w:sdtPr>
        <w:sdtContent>
          <w:r w:rsidR="001C3779" w:rsidRPr="005E0E84">
            <w:fldChar w:fldCharType="begin"/>
          </w:r>
          <w:r w:rsidR="001C3779" w:rsidRPr="005E0E84">
            <w:instrText xml:space="preserve"> CITATION Joe14 \l 1046 </w:instrText>
          </w:r>
          <w:r w:rsidR="001C3779" w:rsidRPr="005E0E84">
            <w:fldChar w:fldCharType="separate"/>
          </w:r>
          <w:r w:rsidR="00043AD8">
            <w:rPr>
              <w:noProof/>
            </w:rPr>
            <w:t>(Joel 2014)</w:t>
          </w:r>
          <w:r w:rsidR="001C3779" w:rsidRPr="005E0E84">
            <w:fldChar w:fldCharType="end"/>
          </w:r>
        </w:sdtContent>
      </w:sdt>
      <w:r w:rsidR="009C6385" w:rsidRPr="005E0E84">
        <w:t xml:space="preserve"> O Diagrama Entidade Relacionamento (Diagrama ER ou ainda DER) é a sua representação gráfica e principal ferramenta. Em situações práticas, o diagrama é tido muitas vezes como sinônimo de modelo, uma vez que sem uma forma de visualizar as informações, o modelo pode ficar abstrato demais para auxiliar no desenvolvimento do sistema. Dessa forma, quando se está modelando um domínio, o mais comum é já criar sua representação gráfica, seguindo algumas regras.</w:t>
      </w:r>
    </w:p>
    <w:p w14:paraId="4DF76C43" w14:textId="77777777" w:rsidR="009C6385" w:rsidRPr="005E0E84" w:rsidRDefault="009C6385" w:rsidP="009C6385">
      <w:pPr>
        <w:pStyle w:val="CORPO"/>
      </w:pPr>
    </w:p>
    <w:p w14:paraId="28012FD7" w14:textId="77777777" w:rsidR="009C6385" w:rsidRPr="005E0E84" w:rsidRDefault="009C6385" w:rsidP="009C6385">
      <w:pPr>
        <w:pStyle w:val="CORPO"/>
      </w:pPr>
      <w:r w:rsidRPr="005E0E84">
        <w:t>O diagrama facilita ainda a comunicação entre os integrantes da equipe, pois oferece uma linguagem comum utilizada tanto pelo analista, responsável por levantar os requisitos, e os desenvolvedores, responsáveis por implementar aquilo que foi modelado.</w:t>
      </w:r>
    </w:p>
    <w:p w14:paraId="50951B5A" w14:textId="77777777" w:rsidR="009C6385" w:rsidRPr="005E0E84" w:rsidRDefault="009C6385" w:rsidP="009C6385">
      <w:pPr>
        <w:pStyle w:val="CORPO"/>
      </w:pPr>
    </w:p>
    <w:p w14:paraId="70339257" w14:textId="5268701D" w:rsidR="009C6385" w:rsidRDefault="009C6385" w:rsidP="009C6385">
      <w:pPr>
        <w:pStyle w:val="CORPO"/>
      </w:pPr>
      <w:r w:rsidRPr="005E0E84">
        <w:t>Em sua notação original, proposta por Peter Chen (idealizador do modelo e do diagrama), as entidades deveriam ser representadas por retângulos, seus atributos por elipses e os relacionamentos por losangos, ligados às entidades por linhas, contendo também sua cardinalidade (</w:t>
      </w:r>
      <w:proofErr w:type="gramStart"/>
      <w:r w:rsidRPr="005E0E84">
        <w:t>1..</w:t>
      </w:r>
      <w:proofErr w:type="gramEnd"/>
      <w:r w:rsidRPr="005E0E84">
        <w:t xml:space="preserve">1, 1..n ou </w:t>
      </w:r>
      <w:proofErr w:type="spellStart"/>
      <w:r w:rsidRPr="005E0E84">
        <w:t>n..n</w:t>
      </w:r>
      <w:proofErr w:type="spellEnd"/>
      <w:r w:rsidRPr="005E0E84">
        <w:t>). Porém, notações mais modernas abandonaram o uso de elipses para atributos e passaram a utilizar o formato mais utilizado na UML, em que os atributos já aparecem listados na própria entidade. Essa forma torna o diagrama mais limpo e fácil de ser lido.</w:t>
      </w:r>
    </w:p>
    <w:p w14:paraId="0BA1E2D4" w14:textId="321B88B1" w:rsidR="00EA226A" w:rsidRDefault="00EA226A" w:rsidP="009C6385">
      <w:pPr>
        <w:pStyle w:val="CORPO"/>
      </w:pPr>
    </w:p>
    <w:p w14:paraId="6557CB49" w14:textId="33532C6C" w:rsidR="00EA226A" w:rsidRDefault="00EA226A" w:rsidP="00EA226A">
      <w:pPr>
        <w:pStyle w:val="Ttulo2"/>
      </w:pPr>
      <w:bookmarkStart w:id="7" w:name="_Toc71887871"/>
      <w:r>
        <w:t xml:space="preserve">Diagrama de Caso de Uso </w:t>
      </w:r>
      <w:r w:rsidR="00C30818">
        <w:t>Estendido</w:t>
      </w:r>
      <w:bookmarkEnd w:id="7"/>
    </w:p>
    <w:p w14:paraId="1937DB7C" w14:textId="0E31628E" w:rsidR="00933CF4" w:rsidRDefault="001302E1" w:rsidP="00933CF4">
      <w:pPr>
        <w:pStyle w:val="CORPO"/>
      </w:pPr>
      <w:sdt>
        <w:sdtPr>
          <w:id w:val="673617585"/>
          <w:citation/>
        </w:sdtPr>
        <w:sdtContent>
          <w:r w:rsidR="00EA226A">
            <w:fldChar w:fldCharType="begin"/>
          </w:r>
          <w:r w:rsidR="00EA226A">
            <w:instrText xml:space="preserve"> CITATION Oli17 \l 1046 </w:instrText>
          </w:r>
          <w:r w:rsidR="00EA226A">
            <w:fldChar w:fldCharType="separate"/>
          </w:r>
          <w:r w:rsidR="00043AD8">
            <w:rPr>
              <w:noProof/>
            </w:rPr>
            <w:t>(Oliveira 2017)</w:t>
          </w:r>
          <w:r w:rsidR="00EA226A">
            <w:fldChar w:fldCharType="end"/>
          </w:r>
        </w:sdtContent>
      </w:sdt>
      <w:r w:rsidR="00933CF4">
        <w:t xml:space="preserve"> </w:t>
      </w:r>
      <w:r w:rsidR="00933CF4" w:rsidRPr="00933CF4">
        <w:t>A Descrição Expandida de Casos de Uso é utilizada para descrever detalhadamente o fluxo do caso de uso, quais os eventos que acontecem para garantir o sucesso do caso de uso.</w:t>
      </w:r>
      <w:r w:rsidR="00933CF4">
        <w:t xml:space="preserve"> Algumas definições:</w:t>
      </w:r>
    </w:p>
    <w:p w14:paraId="0EEBE53D" w14:textId="77777777" w:rsidR="00933CF4" w:rsidRDefault="00933CF4" w:rsidP="00933CF4">
      <w:pPr>
        <w:pStyle w:val="CORPO"/>
      </w:pPr>
      <w:r>
        <w:t xml:space="preserve"> </w:t>
      </w:r>
    </w:p>
    <w:p w14:paraId="0AC609B0" w14:textId="52A8C1D5" w:rsidR="00933CF4" w:rsidRDefault="00933CF4" w:rsidP="004D131A">
      <w:pPr>
        <w:pStyle w:val="CORPO"/>
        <w:numPr>
          <w:ilvl w:val="0"/>
          <w:numId w:val="15"/>
        </w:numPr>
      </w:pPr>
      <w:r>
        <w:t>Referências: Identificadores dos requisitos da tabela de requisitos que foram utilizados no caso de uso em questão.</w:t>
      </w:r>
    </w:p>
    <w:p w14:paraId="6A6E6513" w14:textId="2740903E" w:rsidR="00933CF4" w:rsidRDefault="00933CF4" w:rsidP="00933CF4">
      <w:pPr>
        <w:pStyle w:val="CORPO"/>
        <w:ind w:firstLine="781"/>
      </w:pPr>
    </w:p>
    <w:p w14:paraId="28287653" w14:textId="78B8B54F" w:rsidR="00933CF4" w:rsidRDefault="00933CF4" w:rsidP="004D131A">
      <w:pPr>
        <w:pStyle w:val="CORPO"/>
        <w:numPr>
          <w:ilvl w:val="0"/>
          <w:numId w:val="15"/>
        </w:numPr>
      </w:pPr>
      <w:r>
        <w:t>Pré-condições: O que é necessário que já esteja feito para que o caso de uso se inicie.</w:t>
      </w:r>
    </w:p>
    <w:p w14:paraId="335021A0" w14:textId="72EA5B1C" w:rsidR="00933CF4" w:rsidRDefault="00933CF4" w:rsidP="00933CF4">
      <w:pPr>
        <w:pStyle w:val="CORPO"/>
        <w:ind w:firstLine="781"/>
      </w:pPr>
    </w:p>
    <w:p w14:paraId="2426B7F1" w14:textId="61108F22" w:rsidR="00933CF4" w:rsidRDefault="00933CF4" w:rsidP="004D131A">
      <w:pPr>
        <w:pStyle w:val="CORPO"/>
        <w:numPr>
          <w:ilvl w:val="0"/>
          <w:numId w:val="15"/>
        </w:numPr>
      </w:pPr>
      <w:r>
        <w:t>Pós-condições: Qual será o estado do software ao ser finalizado o caso de uso.</w:t>
      </w:r>
    </w:p>
    <w:p w14:paraId="7C6B5098" w14:textId="23B6310B" w:rsidR="00933CF4" w:rsidRDefault="00933CF4" w:rsidP="00933CF4">
      <w:pPr>
        <w:pStyle w:val="CORPO"/>
        <w:ind w:firstLine="781"/>
      </w:pPr>
    </w:p>
    <w:p w14:paraId="3BFFD254" w14:textId="23747586" w:rsidR="00933CF4" w:rsidRDefault="00933CF4" w:rsidP="004D131A">
      <w:pPr>
        <w:pStyle w:val="CORPO"/>
        <w:numPr>
          <w:ilvl w:val="0"/>
          <w:numId w:val="15"/>
        </w:numPr>
      </w:pPr>
      <w:r>
        <w:t xml:space="preserve">Requisitos Especiais: São os requisitos não funcionais, normalmente relacionados à qualidade do software. Podem estar organizados por categorias como Usabilidade, Confiabilidade, Desempenho e </w:t>
      </w:r>
      <w:proofErr w:type="spellStart"/>
      <w:r>
        <w:t>Manutenibilidade</w:t>
      </w:r>
      <w:proofErr w:type="spellEnd"/>
      <w:r>
        <w:t>.</w:t>
      </w:r>
    </w:p>
    <w:p w14:paraId="6034A4C6" w14:textId="1F842DD1" w:rsidR="00933CF4" w:rsidRDefault="00933CF4" w:rsidP="00933CF4">
      <w:pPr>
        <w:pStyle w:val="CORPO"/>
        <w:ind w:firstLine="781"/>
      </w:pPr>
    </w:p>
    <w:p w14:paraId="5EA22BFA" w14:textId="45CD548B" w:rsidR="00933CF4" w:rsidRDefault="00933CF4" w:rsidP="004D131A">
      <w:pPr>
        <w:pStyle w:val="CORPO"/>
        <w:numPr>
          <w:ilvl w:val="0"/>
          <w:numId w:val="15"/>
        </w:numPr>
      </w:pPr>
      <w:r>
        <w:t>Fluxo Básico: Evento típico para que o caso de uso seja realizado com sucesso.</w:t>
      </w:r>
    </w:p>
    <w:p w14:paraId="0E7DECD1" w14:textId="2CDE74F5" w:rsidR="00933CF4" w:rsidRDefault="00933CF4" w:rsidP="00933CF4">
      <w:pPr>
        <w:pStyle w:val="CORPO"/>
        <w:ind w:firstLine="781"/>
      </w:pPr>
    </w:p>
    <w:p w14:paraId="2A6EB34D" w14:textId="4377466D" w:rsidR="00933CF4" w:rsidRDefault="00933CF4" w:rsidP="004D131A">
      <w:pPr>
        <w:pStyle w:val="CORPO"/>
        <w:numPr>
          <w:ilvl w:val="0"/>
          <w:numId w:val="15"/>
        </w:numPr>
      </w:pPr>
      <w:r>
        <w:t>Fluxo Alternativo: Evento alternativo ao evento típico, pode ou não acontecer, podem ocorrer um ou mais eventos alternativos.</w:t>
      </w:r>
    </w:p>
    <w:p w14:paraId="14BBF616" w14:textId="77777777" w:rsidR="0058343B" w:rsidRDefault="0058343B" w:rsidP="0058343B">
      <w:pPr>
        <w:pStyle w:val="PargrafodaLista"/>
      </w:pPr>
    </w:p>
    <w:p w14:paraId="49D168D9" w14:textId="77777777" w:rsidR="0058343B" w:rsidRPr="0058343B" w:rsidRDefault="0058343B" w:rsidP="0058343B">
      <w:pPr>
        <w:pStyle w:val="Ttulo2"/>
        <w:rPr>
          <w:szCs w:val="24"/>
        </w:rPr>
      </w:pPr>
      <w:bookmarkStart w:id="8" w:name="_Toc71887872"/>
      <w:r w:rsidRPr="0058343B">
        <w:t>Prototipagem</w:t>
      </w:r>
      <w:bookmarkEnd w:id="8"/>
    </w:p>
    <w:p w14:paraId="48192722" w14:textId="1629093B" w:rsidR="0058343B" w:rsidRPr="0058343B" w:rsidRDefault="001302E1" w:rsidP="0058343B">
      <w:pPr>
        <w:pStyle w:val="CORPO"/>
      </w:pPr>
      <w:sdt>
        <w:sdtPr>
          <w:id w:val="-1313944506"/>
          <w:citation/>
        </w:sdtPr>
        <w:sdtContent>
          <w:r w:rsidR="0058343B" w:rsidRPr="0058343B">
            <w:fldChar w:fldCharType="begin"/>
          </w:r>
          <w:r w:rsidR="0058343B" w:rsidRPr="0058343B">
            <w:instrText xml:space="preserve"> CITATION Per19 \l 1046 </w:instrText>
          </w:r>
          <w:r w:rsidR="0058343B" w:rsidRPr="0058343B">
            <w:fldChar w:fldCharType="separate"/>
          </w:r>
          <w:r w:rsidR="00043AD8">
            <w:rPr>
              <w:noProof/>
            </w:rPr>
            <w:t>(Pereira 2019)</w:t>
          </w:r>
          <w:r w:rsidR="0058343B" w:rsidRPr="0058343B">
            <w:fldChar w:fldCharType="end"/>
          </w:r>
        </w:sdtContent>
      </w:sdt>
      <w:r w:rsidR="0058343B" w:rsidRPr="0058343B">
        <w:t xml:space="preserve"> Esta técnica tem como finalidade demonstrar as ideias e as características de funcionamento do sistema por meio de desenhos, sejam eles “rabiscos” no papel ou interfaces bem próximas do real, feitas com ferramentas que permitem esboçar a interface de uma maneira semelhante ao sistema final.</w:t>
      </w:r>
    </w:p>
    <w:p w14:paraId="7F782B41" w14:textId="77777777" w:rsidR="0058343B" w:rsidRDefault="0058343B" w:rsidP="0058343B">
      <w:pPr>
        <w:pStyle w:val="CORPO"/>
      </w:pPr>
      <w:r w:rsidRPr="0058343B">
        <w:t>O uso de protótipos possibilita mostrar a interface, o processo de interação com funcionalidades e botões, de uma maneira fácil de se compreender. Por meio dessa informação concreta o usuário poderá não apenas entender, mas também contribuir com segurança, expressando o que gostou ou não, quais são as funcionalidades fáceis e eficazes de se utilizar etc.</w:t>
      </w:r>
      <w:r>
        <w:t xml:space="preserve"> </w:t>
      </w:r>
    </w:p>
    <w:p w14:paraId="27FF1998" w14:textId="1720FAE5" w:rsidR="0058343B" w:rsidRPr="0058343B" w:rsidRDefault="0058343B" w:rsidP="0058343B">
      <w:pPr>
        <w:pStyle w:val="CORPO"/>
      </w:pPr>
      <w:r w:rsidRPr="0058343B">
        <w:rPr>
          <w:b/>
        </w:rPr>
        <w:t>Tipos de protótipos</w:t>
      </w:r>
      <w:r>
        <w:rPr>
          <w:b/>
        </w:rPr>
        <w:t>:</w:t>
      </w:r>
    </w:p>
    <w:p w14:paraId="008596E4" w14:textId="5A589142" w:rsidR="0058343B" w:rsidRDefault="0058343B" w:rsidP="0058343B">
      <w:pPr>
        <w:pStyle w:val="CORPO"/>
      </w:pPr>
      <w:r>
        <w:t>São três os tipos de protótipos, onde suas principais diferenças estão no nível de fidelidade em relação ao sistema final:</w:t>
      </w:r>
    </w:p>
    <w:p w14:paraId="12C96AAB" w14:textId="77777777" w:rsidR="0058343B" w:rsidRPr="0058343B" w:rsidRDefault="0058343B" w:rsidP="0058343B">
      <w:pPr>
        <w:pStyle w:val="CORPO"/>
        <w:rPr>
          <w:b/>
        </w:rPr>
      </w:pPr>
    </w:p>
    <w:p w14:paraId="1FFA64EC" w14:textId="1E90D744" w:rsidR="0058343B" w:rsidRPr="0058343B" w:rsidRDefault="0058343B" w:rsidP="004D131A">
      <w:pPr>
        <w:pStyle w:val="CORPO"/>
        <w:numPr>
          <w:ilvl w:val="0"/>
          <w:numId w:val="17"/>
        </w:numPr>
        <w:rPr>
          <w:b/>
        </w:rPr>
      </w:pPr>
      <w:r w:rsidRPr="0058343B">
        <w:rPr>
          <w:b/>
        </w:rPr>
        <w:t>Baixa-Fidelidade (</w:t>
      </w:r>
      <w:proofErr w:type="spellStart"/>
      <w:r w:rsidRPr="0058343B">
        <w:rPr>
          <w:b/>
        </w:rPr>
        <w:t>wireframes</w:t>
      </w:r>
      <w:proofErr w:type="spellEnd"/>
      <w:r w:rsidRPr="0058343B">
        <w:rPr>
          <w:b/>
        </w:rPr>
        <w:t>)</w:t>
      </w:r>
    </w:p>
    <w:p w14:paraId="41CF2718" w14:textId="77777777" w:rsidR="0058343B" w:rsidRDefault="0058343B" w:rsidP="0058343B">
      <w:pPr>
        <w:pStyle w:val="CORPO"/>
      </w:pPr>
    </w:p>
    <w:p w14:paraId="445B05A4" w14:textId="2A6D652D" w:rsidR="0058343B" w:rsidRDefault="0058343B" w:rsidP="0058343B">
      <w:pPr>
        <w:pStyle w:val="CORPO"/>
      </w:pPr>
      <w:r>
        <w:t>Esses protótipos não são semelhantes ao sistema final, na maioria das vezes, são feitos com auxílio do papel e lápis para esboçar as características iniciais da interface e o seu funcionamento. São usados também como um auxílio na conversa entre o projetista e os usuários sobre as características desejáveis e as soluções mais adequadas.</w:t>
      </w:r>
    </w:p>
    <w:p w14:paraId="685CB691" w14:textId="30895449" w:rsidR="0058343B" w:rsidRDefault="0058343B" w:rsidP="0058343B">
      <w:pPr>
        <w:pStyle w:val="CORPO"/>
      </w:pPr>
    </w:p>
    <w:p w14:paraId="1E6D2753" w14:textId="2D04612B" w:rsidR="0058343B" w:rsidRPr="0058343B" w:rsidRDefault="0058343B" w:rsidP="004D131A">
      <w:pPr>
        <w:pStyle w:val="CORPO"/>
        <w:numPr>
          <w:ilvl w:val="0"/>
          <w:numId w:val="17"/>
        </w:numPr>
        <w:rPr>
          <w:b/>
        </w:rPr>
      </w:pPr>
      <w:r w:rsidRPr="0058343B">
        <w:rPr>
          <w:b/>
        </w:rPr>
        <w:t>Média-Fidelidade (</w:t>
      </w:r>
      <w:proofErr w:type="spellStart"/>
      <w:r w:rsidRPr="0058343B">
        <w:rPr>
          <w:b/>
        </w:rPr>
        <w:t>mockups</w:t>
      </w:r>
      <w:proofErr w:type="spellEnd"/>
      <w:r w:rsidRPr="0058343B">
        <w:rPr>
          <w:b/>
        </w:rPr>
        <w:t>)</w:t>
      </w:r>
    </w:p>
    <w:p w14:paraId="1C107DAC" w14:textId="77777777" w:rsidR="0058343B" w:rsidRDefault="0058343B" w:rsidP="0058343B">
      <w:pPr>
        <w:pStyle w:val="CORPO"/>
        <w:ind w:left="1429" w:firstLine="0"/>
      </w:pPr>
    </w:p>
    <w:p w14:paraId="1F733CC1" w14:textId="0B4A0007" w:rsidR="0058343B" w:rsidRDefault="0058343B" w:rsidP="0058343B">
      <w:pPr>
        <w:pStyle w:val="CORPO"/>
      </w:pPr>
      <w:r>
        <w:t>Esses protótipos são mais próximos do sistema final, se comparado com os de Baixa-Fidelidade. Geralmente, são feitos utilizando ferramentas computacionais, embora não precisem ser as mesmas ferramentas que serão utilizadas para desenvolver o sistema final. Permitem simular o comportamento de interação da interface e não requerem um mesmo conhecimento técnico necessário para implementar a interface final.</w:t>
      </w:r>
    </w:p>
    <w:p w14:paraId="76FB027E" w14:textId="2D977D04" w:rsidR="0058343B" w:rsidRDefault="0058343B" w:rsidP="0058343B">
      <w:pPr>
        <w:pStyle w:val="CORPO"/>
      </w:pPr>
    </w:p>
    <w:p w14:paraId="27A3DFE4" w14:textId="05440F9F" w:rsidR="0058343B" w:rsidRDefault="0058343B" w:rsidP="0058343B">
      <w:pPr>
        <w:pStyle w:val="CORPO"/>
      </w:pPr>
    </w:p>
    <w:p w14:paraId="1F17FA8A" w14:textId="77777777" w:rsidR="0058343B" w:rsidRDefault="0058343B" w:rsidP="0058343B">
      <w:pPr>
        <w:pStyle w:val="CORPO"/>
      </w:pPr>
    </w:p>
    <w:p w14:paraId="41033B4F" w14:textId="2BE65953" w:rsidR="0058343B" w:rsidRPr="0058343B" w:rsidRDefault="0058343B" w:rsidP="004D131A">
      <w:pPr>
        <w:pStyle w:val="CORPO"/>
        <w:numPr>
          <w:ilvl w:val="0"/>
          <w:numId w:val="17"/>
        </w:numPr>
        <w:rPr>
          <w:b/>
        </w:rPr>
      </w:pPr>
      <w:r w:rsidRPr="0058343B">
        <w:rPr>
          <w:b/>
        </w:rPr>
        <w:t>Alta-Fidelidade</w:t>
      </w:r>
    </w:p>
    <w:p w14:paraId="35A9E6FE" w14:textId="77777777" w:rsidR="0058343B" w:rsidRDefault="0058343B" w:rsidP="0058343B">
      <w:pPr>
        <w:pStyle w:val="CORPO"/>
        <w:ind w:left="1429" w:firstLine="0"/>
      </w:pPr>
    </w:p>
    <w:p w14:paraId="625925A7" w14:textId="56BF6742" w:rsidR="0058343B" w:rsidRDefault="0058343B" w:rsidP="0058343B">
      <w:pPr>
        <w:pStyle w:val="CORPO"/>
      </w:pPr>
      <w:r>
        <w:t xml:space="preserve">Esse tipo de protótipo oferece uma interface semelhante </w:t>
      </w:r>
      <w:proofErr w:type="gramStart"/>
      <w:r>
        <w:t>à</w:t>
      </w:r>
      <w:proofErr w:type="gramEnd"/>
      <w:r>
        <w:t xml:space="preserve"> final, pois são utilizadas as mesmas matérias (software e hardware) que serão utilizadas no sistema. Os protótipos são desenvolvidos diretamente em linguagem de programação, permitindo apresentar alguns recursos da interface com interação. Na prototipagem de Alta-Fidelidade já existe a implementação de algumas partes do sistema.</w:t>
      </w:r>
    </w:p>
    <w:p w14:paraId="07E92A2B" w14:textId="77777777" w:rsidR="00A94C0E" w:rsidRDefault="00A94C0E" w:rsidP="0058343B">
      <w:pPr>
        <w:pStyle w:val="CORPO"/>
      </w:pPr>
    </w:p>
    <w:p w14:paraId="5633CBBA" w14:textId="038C14FA" w:rsidR="001302E1" w:rsidRDefault="001302E1" w:rsidP="00C30818">
      <w:pPr>
        <w:pStyle w:val="Ttulo2"/>
        <w:rPr>
          <w:rFonts w:cs="Arial"/>
          <w:bCs w:val="0"/>
          <w:color w:val="202124"/>
          <w:shd w:val="clear" w:color="auto" w:fill="FFFFFF"/>
        </w:rPr>
      </w:pPr>
      <w:bookmarkStart w:id="9" w:name="_Toc71887873"/>
      <w:r>
        <w:t xml:space="preserve">Diagrama </w:t>
      </w:r>
      <w:r w:rsidRPr="001302E1">
        <w:rPr>
          <w:rFonts w:cs="Arial"/>
          <w:bCs w:val="0"/>
          <w:color w:val="202124"/>
          <w:shd w:val="clear" w:color="auto" w:fill="FFFFFF"/>
        </w:rPr>
        <w:t>de sequência</w:t>
      </w:r>
      <w:bookmarkEnd w:id="9"/>
    </w:p>
    <w:p w14:paraId="300D7FE8" w14:textId="340790CA" w:rsidR="00AA403E" w:rsidRPr="00AA403E" w:rsidRDefault="00AA403E" w:rsidP="00AA403E">
      <w:r w:rsidRPr="00AA403E">
        <w:t>O diagrama de sequência é uma solução de modelagem UML dinâmica amplamente usada porque visa especificamente linhas de vida ou processos e objetos coexistentes, bem como as mensagens trocadas entre eles para executar funções antes do final da linha de vida</w:t>
      </w:r>
      <w:r>
        <w:t>.</w:t>
      </w:r>
    </w:p>
    <w:p w14:paraId="27C35FBF" w14:textId="12BF768D" w:rsidR="00C30818" w:rsidRPr="00C30818" w:rsidRDefault="00A94C0E" w:rsidP="00C30818">
      <w:pPr>
        <w:pStyle w:val="Ttulo2"/>
      </w:pPr>
      <w:bookmarkStart w:id="10" w:name="_Toc71887874"/>
      <w:r w:rsidRPr="00A94C0E">
        <w:t>Diagrama de atividades</w:t>
      </w:r>
      <w:bookmarkEnd w:id="10"/>
    </w:p>
    <w:p w14:paraId="77F94585" w14:textId="420648DE" w:rsidR="00C30818" w:rsidRDefault="001302E1" w:rsidP="00C30818">
      <w:pPr>
        <w:pStyle w:val="CORPO"/>
      </w:pPr>
      <w:sdt>
        <w:sdtPr>
          <w:id w:val="-303702379"/>
          <w:citation/>
        </w:sdtPr>
        <w:sdtContent>
          <w:r w:rsidR="00A94C0E">
            <w:fldChar w:fldCharType="begin"/>
          </w:r>
          <w:r w:rsidR="00A94C0E">
            <w:instrText xml:space="preserve"> CITATION Kar13 \l 1046 </w:instrText>
          </w:r>
          <w:r w:rsidR="00A94C0E">
            <w:fldChar w:fldCharType="separate"/>
          </w:r>
          <w:r w:rsidR="00043AD8">
            <w:rPr>
              <w:noProof/>
            </w:rPr>
            <w:t>(Nakazato 2013)</w:t>
          </w:r>
          <w:r w:rsidR="00A94C0E">
            <w:fldChar w:fldCharType="end"/>
          </w:r>
        </w:sdtContent>
      </w:sdt>
      <w:r w:rsidR="00A94C0E">
        <w:t xml:space="preserve"> </w:t>
      </w:r>
      <w:r w:rsidR="00A94C0E" w:rsidRPr="00A94C0E">
        <w:t>O diagrama de atividades é uma maneira de demonstrar as ações de processos. Uma atividade é composta por uma sequência de ações. E nesta estrutura podem seguir um ou mais fluxos, que podem tomar outros caminhos através de decisões, este diagrama mostra as atividades que compõem um processo e seu fluxo.</w:t>
      </w:r>
    </w:p>
    <w:p w14:paraId="613EB1A7" w14:textId="2DF0E966" w:rsidR="008B3D38" w:rsidRDefault="008B3D38" w:rsidP="0058343B">
      <w:pPr>
        <w:pStyle w:val="CORPO"/>
      </w:pPr>
    </w:p>
    <w:p w14:paraId="0E36C92C" w14:textId="180270CD" w:rsidR="008B3D38" w:rsidRDefault="008B3D38" w:rsidP="00C30818">
      <w:pPr>
        <w:pStyle w:val="Ttulo2"/>
      </w:pPr>
      <w:bookmarkStart w:id="11" w:name="_Toc71887875"/>
      <w:r>
        <w:t>Banco de Dados</w:t>
      </w:r>
      <w:bookmarkEnd w:id="11"/>
    </w:p>
    <w:p w14:paraId="0D6EA1BD" w14:textId="786C4EA5" w:rsidR="008B3D38" w:rsidRDefault="001302E1" w:rsidP="008B3D38">
      <w:pPr>
        <w:pStyle w:val="CORPO"/>
      </w:pPr>
      <w:sdt>
        <w:sdtPr>
          <w:id w:val="1826626667"/>
          <w:citation/>
        </w:sdtPr>
        <w:sdtContent>
          <w:r w:rsidR="008B3D38">
            <w:fldChar w:fldCharType="begin"/>
          </w:r>
          <w:r w:rsidR="008B3D38">
            <w:instrText xml:space="preserve"> CITATION Ora18 \l 1046 </w:instrText>
          </w:r>
          <w:r w:rsidR="008B3D38">
            <w:fldChar w:fldCharType="separate"/>
          </w:r>
          <w:r w:rsidR="00043AD8">
            <w:rPr>
              <w:noProof/>
            </w:rPr>
            <w:t>(Oracle 2018)</w:t>
          </w:r>
          <w:r w:rsidR="008B3D38">
            <w:fldChar w:fldCharType="end"/>
          </w:r>
        </w:sdtContent>
      </w:sdt>
      <w:r w:rsidR="008B3D38">
        <w:t xml:space="preserve"> Um banco de dados é uma coleção organizada de informações - ou dados - estruturadas, normalmente armazenadas eletronicamente em um sistema de computador. Um banco de dados é geralmente controlado por um sistema de gerenciamento de banco de dados (DBMS). Juntos, os dados e o DBMS, juntamente com os aplicativos associados a eles, são chamados de sistema de banco de dados, geralmente abreviados para apenas banco de dados.</w:t>
      </w:r>
    </w:p>
    <w:p w14:paraId="683F92DE" w14:textId="77777777" w:rsidR="008B3D38" w:rsidRDefault="008B3D38" w:rsidP="008B3D38">
      <w:pPr>
        <w:pStyle w:val="CORPO"/>
      </w:pPr>
    </w:p>
    <w:p w14:paraId="30AE343A" w14:textId="69F24C3A" w:rsidR="008B3D38" w:rsidRPr="008B3D38" w:rsidRDefault="008B3D38" w:rsidP="008B3D38">
      <w:pPr>
        <w:pStyle w:val="CORPO"/>
      </w:pPr>
      <w:r>
        <w:t>Os dados nos tipos mais comuns de bancos de dados em operação atualmente são modelados em linhas e colunas em uma série de tabelas para tornar o processamento e a consulta de dados eficientes. Os dados podem ser facilmente acessados, gerenciados, modificados, atualizados, controlados e organizados. A maioria dos bancos de dados usa a linguagem de consulta estruturada (SQL) para escrever e consultar dados.</w:t>
      </w:r>
    </w:p>
    <w:p w14:paraId="27554479" w14:textId="77777777" w:rsidR="00EA226A" w:rsidRPr="005E0E84" w:rsidRDefault="00EA226A" w:rsidP="009C6385">
      <w:pPr>
        <w:pStyle w:val="CORPO"/>
      </w:pPr>
    </w:p>
    <w:p w14:paraId="0EA04B22" w14:textId="3BE211E8" w:rsidR="009C6385" w:rsidRDefault="000E55E4" w:rsidP="000F3C8E">
      <w:pPr>
        <w:pStyle w:val="Ttulo2"/>
      </w:pPr>
      <w:bookmarkStart w:id="12" w:name="_Toc71887876"/>
      <w:r>
        <w:t xml:space="preserve"> </w:t>
      </w:r>
      <w:bookmarkStart w:id="13" w:name="_GoBack"/>
      <w:bookmarkEnd w:id="13"/>
      <w:r w:rsidR="000F3C8E">
        <w:t>Conclusão do capítulo</w:t>
      </w:r>
      <w:bookmarkEnd w:id="12"/>
    </w:p>
    <w:p w14:paraId="0C665B47" w14:textId="37FDC5F4" w:rsidR="000F3C8E" w:rsidRDefault="000F3C8E" w:rsidP="000F3C8E">
      <w:pPr>
        <w:pStyle w:val="CORPO"/>
      </w:pPr>
      <w:r>
        <w:t xml:space="preserve">Levando em consideração todos os tópicos acima, concluímos que para </w:t>
      </w:r>
      <w:r w:rsidR="003B25A8">
        <w:t xml:space="preserve">chegarmos em uma solução ideal e completa para o cliente, precisamos entender o problema e realizar uma breve descrição, logo em seguida, realizar o levantamento de requisitos com o cliente. </w:t>
      </w:r>
    </w:p>
    <w:p w14:paraId="1D9FE168" w14:textId="1C1D55C7" w:rsidR="003B25A8" w:rsidRDefault="003B25A8" w:rsidP="000F3C8E">
      <w:pPr>
        <w:pStyle w:val="CORPO"/>
      </w:pPr>
      <w:r>
        <w:t xml:space="preserve">Após conclusões do problema do cliente, </w:t>
      </w:r>
      <w:r w:rsidR="001C4F6E">
        <w:t>realizamos</w:t>
      </w:r>
      <w:r>
        <w:t xml:space="preserve"> a parte de estudo de mercado (benchmarking) e a partir dessa etapa </w:t>
      </w:r>
      <w:r w:rsidR="001C4F6E">
        <w:t xml:space="preserve">começamos </w:t>
      </w:r>
      <w:r>
        <w:t>e modelar o sistema com os casos de usos e diagrama entidade-relacionamento</w:t>
      </w:r>
      <w:r w:rsidR="001C4F6E">
        <w:t xml:space="preserve">, diagrama de caso de uso </w:t>
      </w:r>
      <w:proofErr w:type="spellStart"/>
      <w:r w:rsidR="001C4F6E">
        <w:t>extendido</w:t>
      </w:r>
      <w:proofErr w:type="spellEnd"/>
      <w:r w:rsidR="001C4F6E">
        <w:t xml:space="preserve">, prototipagem, diagrama de atividades e o banco de dados. </w:t>
      </w:r>
    </w:p>
    <w:p w14:paraId="0731390B" w14:textId="136013FA" w:rsidR="00E54D67" w:rsidRDefault="00E54D67" w:rsidP="000F3C8E">
      <w:pPr>
        <w:pStyle w:val="CORPO"/>
      </w:pPr>
    </w:p>
    <w:p w14:paraId="67EB279F" w14:textId="77777777" w:rsidR="00E54D67" w:rsidRPr="000F3C8E" w:rsidRDefault="00E54D67" w:rsidP="000F3C8E">
      <w:pPr>
        <w:pStyle w:val="CORPO"/>
      </w:pPr>
    </w:p>
    <w:p w14:paraId="44728640" w14:textId="7FCD4DB0" w:rsidR="00385C1B" w:rsidRDefault="00385C1B" w:rsidP="00385C1B">
      <w:pPr>
        <w:pStyle w:val="Ttulo1"/>
      </w:pPr>
      <w:bookmarkStart w:id="14" w:name="_Toc71887877"/>
      <w:r w:rsidRPr="005E0E84">
        <w:lastRenderedPageBreak/>
        <w:t>Metodologia</w:t>
      </w:r>
      <w:bookmarkEnd w:id="14"/>
    </w:p>
    <w:p w14:paraId="1422F0A4" w14:textId="77777777" w:rsidR="008538C9" w:rsidRDefault="003B25A8" w:rsidP="008538C9">
      <w:pPr>
        <w:pStyle w:val="CORPO"/>
      </w:pPr>
      <w:r>
        <w:t xml:space="preserve">Após realizarmos todo o estudo sobre os tópicos necessários (descritos na base teórica), vamos implementar no sistema para finalizarmos a documentação do projeto. </w:t>
      </w:r>
    </w:p>
    <w:p w14:paraId="022A436A" w14:textId="6C8CB826" w:rsidR="003B25A8" w:rsidRDefault="008538C9" w:rsidP="008538C9">
      <w:pPr>
        <w:pStyle w:val="CORPO"/>
      </w:pPr>
      <w:r>
        <w:t xml:space="preserve">Quanto a natureza da pesquisa científica utilizamos uma pesquisa aplicada, que tem como objetivo a produção de conhecimento que tenham aplicação prática e dirigida à solução de problemas reais específicos. </w:t>
      </w:r>
    </w:p>
    <w:p w14:paraId="6D817E3E" w14:textId="7D61EAC1" w:rsidR="008538C9" w:rsidRDefault="00E02D0F" w:rsidP="008538C9">
      <w:pPr>
        <w:pStyle w:val="CORPO"/>
      </w:pPr>
      <w:r>
        <w:t>N</w:t>
      </w:r>
      <w:r w:rsidR="008538C9">
        <w:t xml:space="preserve">a forma de abordagem do problema utilizamos a pesquisa qualitativa, pois foi identificado que várias oficinas mecânicas não estavam satisfeitas com o sistema que utilizavam, pois deixavam alguns recursos de lado e/ou custo muito alto. </w:t>
      </w:r>
    </w:p>
    <w:p w14:paraId="35BF825F" w14:textId="27539ADF" w:rsidR="008538C9" w:rsidRDefault="00E02D0F" w:rsidP="008538C9">
      <w:pPr>
        <w:pStyle w:val="CORPO"/>
      </w:pPr>
      <w:r>
        <w:t>A</w:t>
      </w:r>
      <w:r w:rsidR="008538C9">
        <w:t>os objetivos gerais utilizamos a exploratória, pois temos como objetivo desenvolver ideias para soluções de problemas que foram identificados durante uma investigação ampla e estuda em oficinas.</w:t>
      </w:r>
    </w:p>
    <w:p w14:paraId="63C3DF7B" w14:textId="4E3DE388" w:rsidR="008538C9" w:rsidRDefault="008538C9" w:rsidP="008538C9">
      <w:pPr>
        <w:pStyle w:val="CORPO"/>
      </w:pPr>
      <w:r>
        <w:t xml:space="preserve">E quanto ao procedimento técnico utilizamos a pesquisa de levantamento, pois o objetivo era obtenção de </w:t>
      </w:r>
      <w:r w:rsidR="00E02D0F">
        <w:t>informações</w:t>
      </w:r>
      <w:r>
        <w:t xml:space="preserve"> sobre necessidades em sistemas de oficina mecânica </w:t>
      </w:r>
      <w:r w:rsidR="00E02D0F">
        <w:t>e opiniões dos clientes.</w:t>
      </w:r>
    </w:p>
    <w:p w14:paraId="1EBDA5C2" w14:textId="77777777" w:rsidR="008538C9" w:rsidRPr="003B25A8" w:rsidRDefault="008538C9" w:rsidP="008538C9">
      <w:pPr>
        <w:pStyle w:val="CORPO"/>
      </w:pPr>
    </w:p>
    <w:p w14:paraId="69A17A69" w14:textId="1F75125E" w:rsidR="00385C1B" w:rsidRPr="005E0E84" w:rsidRDefault="00385C1B" w:rsidP="00385C1B">
      <w:pPr>
        <w:pStyle w:val="Ttulo2"/>
      </w:pPr>
      <w:bookmarkStart w:id="15" w:name="_Toc71887878"/>
      <w:r w:rsidRPr="005E0E84">
        <w:t>Levantamento de Requisitos</w:t>
      </w:r>
      <w:bookmarkEnd w:id="15"/>
    </w:p>
    <w:p w14:paraId="44560A96" w14:textId="4D0C35C8" w:rsidR="00B27F69" w:rsidRPr="005E0E84" w:rsidRDefault="00B27F69" w:rsidP="00B27F69">
      <w:pPr>
        <w:pStyle w:val="CORPO"/>
      </w:pPr>
      <w:r w:rsidRPr="005E0E84">
        <w:t>Levando em considerações os processos de levantamento de requisitos para compreensão da necessidade do sistema, realizamos uma entrevista com o cliente e obtivemos os seguintes resultados:</w:t>
      </w:r>
    </w:p>
    <w:p w14:paraId="68781B96" w14:textId="62C732D7" w:rsidR="00343796" w:rsidRPr="005E0E84" w:rsidRDefault="00343796" w:rsidP="00B27F69">
      <w:pPr>
        <w:pStyle w:val="CORPO"/>
      </w:pPr>
    </w:p>
    <w:p w14:paraId="6D6B3424" w14:textId="07EED5E1" w:rsidR="00343796" w:rsidRPr="005E0E84" w:rsidRDefault="00343796" w:rsidP="004D131A">
      <w:pPr>
        <w:pStyle w:val="CORPO"/>
        <w:numPr>
          <w:ilvl w:val="0"/>
          <w:numId w:val="7"/>
        </w:numPr>
      </w:pPr>
      <w:r w:rsidRPr="005E0E84">
        <w:rPr>
          <w:b/>
          <w:bCs/>
        </w:rPr>
        <w:t>Fontes:</w:t>
      </w:r>
      <w:r w:rsidRPr="005E0E84">
        <w:t xml:space="preserve"> Cliente </w:t>
      </w:r>
    </w:p>
    <w:p w14:paraId="618849E1" w14:textId="4204E903" w:rsidR="00C77395" w:rsidRPr="005E0E84" w:rsidRDefault="00343796" w:rsidP="004D131A">
      <w:pPr>
        <w:pStyle w:val="CORPO"/>
        <w:numPr>
          <w:ilvl w:val="0"/>
          <w:numId w:val="7"/>
        </w:numPr>
      </w:pPr>
      <w:r w:rsidRPr="005E0E84">
        <w:rPr>
          <w:b/>
          <w:bCs/>
        </w:rPr>
        <w:t>Usuários:</w:t>
      </w:r>
      <w:r w:rsidRPr="005E0E84">
        <w:t xml:space="preserve"> Funcionários </w:t>
      </w:r>
    </w:p>
    <w:p w14:paraId="70D27461" w14:textId="624360B7" w:rsidR="00BA1A4D" w:rsidRPr="005E0E84" w:rsidRDefault="00B27F69" w:rsidP="004D131A">
      <w:pPr>
        <w:pStyle w:val="CORPO"/>
        <w:numPr>
          <w:ilvl w:val="0"/>
          <w:numId w:val="7"/>
        </w:numPr>
      </w:pPr>
      <w:r w:rsidRPr="005E0E84">
        <w:rPr>
          <w:b/>
          <w:bCs/>
        </w:rPr>
        <w:t>Restrições tecnológicas:</w:t>
      </w:r>
      <w:r w:rsidRPr="005E0E84">
        <w:t xml:space="preserve"> Todas as funções não serão executadas caso o sistema operacional do cliente não suporte a versão do sistema. </w:t>
      </w:r>
    </w:p>
    <w:p w14:paraId="4DE23AB3" w14:textId="7AF2C648" w:rsidR="00C77395" w:rsidRPr="005E0E84" w:rsidRDefault="00C77395" w:rsidP="00BA1A4D">
      <w:pPr>
        <w:pStyle w:val="CORPO"/>
      </w:pPr>
    </w:p>
    <w:p w14:paraId="4EADAF84" w14:textId="42943E8A" w:rsidR="00C77395" w:rsidRPr="005E0E84" w:rsidRDefault="00C77395" w:rsidP="00343796">
      <w:pPr>
        <w:pStyle w:val="CORPO"/>
        <w:ind w:firstLine="576"/>
        <w:rPr>
          <w:b/>
          <w:bCs/>
          <w:u w:val="single"/>
        </w:rPr>
      </w:pPr>
      <w:r w:rsidRPr="005E0E84">
        <w:rPr>
          <w:b/>
          <w:bCs/>
          <w:u w:val="single"/>
        </w:rPr>
        <w:t>Requisito Funciona</w:t>
      </w:r>
      <w:r w:rsidR="00343796" w:rsidRPr="005E0E84">
        <w:rPr>
          <w:b/>
          <w:bCs/>
          <w:u w:val="single"/>
        </w:rPr>
        <w:t>l 1</w:t>
      </w:r>
      <w:r w:rsidRPr="005E0E84">
        <w:rPr>
          <w:b/>
          <w:bCs/>
          <w:u w:val="single"/>
        </w:rPr>
        <w:t xml:space="preserve">: </w:t>
      </w:r>
    </w:p>
    <w:p w14:paraId="4C2FFB17" w14:textId="67C07BB8" w:rsidR="00343796" w:rsidRPr="005E0E84" w:rsidRDefault="00343796" w:rsidP="00343796">
      <w:pPr>
        <w:pStyle w:val="CORPO"/>
        <w:ind w:firstLine="576"/>
      </w:pPr>
    </w:p>
    <w:p w14:paraId="072E9ABD" w14:textId="77777777" w:rsidR="00343796" w:rsidRPr="005E0E84" w:rsidRDefault="00343796" w:rsidP="004D131A">
      <w:pPr>
        <w:pStyle w:val="CORPO"/>
        <w:numPr>
          <w:ilvl w:val="0"/>
          <w:numId w:val="8"/>
        </w:numPr>
      </w:pPr>
      <w:r w:rsidRPr="005E0E84">
        <w:rPr>
          <w:b/>
          <w:bCs/>
        </w:rPr>
        <w:t>Descrição:</w:t>
      </w:r>
      <w:r w:rsidRPr="005E0E84">
        <w:t xml:space="preserve"> Cadastrar / Consultar Cliente</w:t>
      </w:r>
    </w:p>
    <w:p w14:paraId="656B7D6A" w14:textId="2855C136" w:rsidR="00343796" w:rsidRPr="005E0E84" w:rsidRDefault="00343796" w:rsidP="004D131A">
      <w:pPr>
        <w:pStyle w:val="CORPO"/>
        <w:numPr>
          <w:ilvl w:val="0"/>
          <w:numId w:val="8"/>
        </w:numPr>
      </w:pPr>
      <w:r w:rsidRPr="005E0E84">
        <w:rPr>
          <w:b/>
          <w:bCs/>
        </w:rPr>
        <w:t>Informações de entrada:</w:t>
      </w:r>
      <w:r w:rsidRPr="005E0E84">
        <w:t xml:space="preserve"> A informação de entrada para cadastro será os dados principais do cliente (Nome, CPF, RG e Telefone) e para consultar cliente somente o CPF</w:t>
      </w:r>
    </w:p>
    <w:p w14:paraId="7CE1FCC5" w14:textId="0F44FD80" w:rsidR="00343796" w:rsidRPr="005E0E84" w:rsidRDefault="00343796" w:rsidP="004D131A">
      <w:pPr>
        <w:pStyle w:val="CORPO"/>
        <w:numPr>
          <w:ilvl w:val="0"/>
          <w:numId w:val="8"/>
        </w:numPr>
      </w:pPr>
      <w:r w:rsidRPr="005E0E84">
        <w:rPr>
          <w:b/>
          <w:bCs/>
        </w:rPr>
        <w:t>Informações de saída:</w:t>
      </w:r>
      <w:r w:rsidRPr="005E0E84">
        <w:t xml:space="preserve"> A informação de saída será um código o cliente e o cadastrado do cliente, com possibilidade de consultar dados exclusivos do cliente</w:t>
      </w:r>
    </w:p>
    <w:p w14:paraId="34C59E33" w14:textId="77777777" w:rsidR="00343796" w:rsidRPr="005E0E84" w:rsidRDefault="00343796" w:rsidP="004D131A">
      <w:pPr>
        <w:pStyle w:val="CORPO"/>
        <w:numPr>
          <w:ilvl w:val="0"/>
          <w:numId w:val="8"/>
        </w:numPr>
      </w:pPr>
      <w:r w:rsidRPr="005E0E84">
        <w:rPr>
          <w:b/>
          <w:bCs/>
        </w:rPr>
        <w:t>Restrições lógicas:</w:t>
      </w:r>
      <w:r w:rsidRPr="005E0E84">
        <w:t xml:space="preserve"> Cliente já cadastrado não irá permitir um novo cadastro e CPF incorreto não permitirá a consulta</w:t>
      </w:r>
    </w:p>
    <w:p w14:paraId="64BDDD8E" w14:textId="63FA5AB4" w:rsidR="00343796" w:rsidRPr="005E0E84" w:rsidRDefault="00343796" w:rsidP="00343796">
      <w:pPr>
        <w:pStyle w:val="CORPO"/>
        <w:ind w:firstLine="576"/>
      </w:pPr>
    </w:p>
    <w:p w14:paraId="16769BDC" w14:textId="3B96CBD8" w:rsidR="00343796" w:rsidRPr="005E0E84" w:rsidRDefault="00343796" w:rsidP="00343796">
      <w:pPr>
        <w:pStyle w:val="CORPO"/>
        <w:ind w:firstLine="576"/>
        <w:rPr>
          <w:b/>
          <w:bCs/>
          <w:u w:val="single"/>
        </w:rPr>
      </w:pPr>
      <w:r w:rsidRPr="005E0E84">
        <w:rPr>
          <w:b/>
          <w:bCs/>
          <w:u w:val="single"/>
        </w:rPr>
        <w:t>Requisito Funcional 2:</w:t>
      </w:r>
    </w:p>
    <w:p w14:paraId="2317015A" w14:textId="77777777" w:rsidR="00343796" w:rsidRPr="005E0E84" w:rsidRDefault="00343796" w:rsidP="00343796">
      <w:pPr>
        <w:pStyle w:val="CORPO"/>
        <w:ind w:firstLine="576"/>
        <w:rPr>
          <w:b/>
          <w:bCs/>
        </w:rPr>
      </w:pPr>
    </w:p>
    <w:p w14:paraId="1B2CA210" w14:textId="7ABEAAA0" w:rsidR="00343796" w:rsidRPr="005E0E84" w:rsidRDefault="00343796" w:rsidP="004D131A">
      <w:pPr>
        <w:pStyle w:val="CORPO"/>
        <w:numPr>
          <w:ilvl w:val="0"/>
          <w:numId w:val="9"/>
        </w:numPr>
      </w:pPr>
      <w:r w:rsidRPr="005E0E84">
        <w:rPr>
          <w:b/>
          <w:bCs/>
        </w:rPr>
        <w:t>Descrição:</w:t>
      </w:r>
      <w:r w:rsidRPr="005E0E84">
        <w:t xml:space="preserve"> Cadastrar Carro</w:t>
      </w:r>
    </w:p>
    <w:p w14:paraId="5BB06760" w14:textId="449B920B" w:rsidR="00343796" w:rsidRPr="005E0E84" w:rsidRDefault="00343796" w:rsidP="004D131A">
      <w:pPr>
        <w:pStyle w:val="CORPO"/>
        <w:numPr>
          <w:ilvl w:val="0"/>
          <w:numId w:val="9"/>
        </w:numPr>
      </w:pPr>
      <w:r w:rsidRPr="005E0E84">
        <w:rPr>
          <w:b/>
          <w:bCs/>
        </w:rPr>
        <w:t>Informações de entrada:</w:t>
      </w:r>
      <w:r w:rsidRPr="005E0E84">
        <w:t xml:space="preserve"> A informação de entrada para cadastro será os dados principais do carro (Modelo, Ano, Cor, Marca, Placa e Código do Carro)</w:t>
      </w:r>
    </w:p>
    <w:p w14:paraId="4D2BF444" w14:textId="1F3E7A41" w:rsidR="00343796" w:rsidRPr="005E0E84" w:rsidRDefault="00343796" w:rsidP="004D131A">
      <w:pPr>
        <w:pStyle w:val="CORPO"/>
        <w:numPr>
          <w:ilvl w:val="0"/>
          <w:numId w:val="9"/>
        </w:numPr>
      </w:pPr>
      <w:r w:rsidRPr="005E0E84">
        <w:rPr>
          <w:b/>
          <w:bCs/>
        </w:rPr>
        <w:t>Informações de saída:</w:t>
      </w:r>
      <w:r w:rsidRPr="005E0E84">
        <w:t xml:space="preserve">  A informação de saída será um código do carro e o cadastrado completo do carro.</w:t>
      </w:r>
    </w:p>
    <w:p w14:paraId="56A44B79" w14:textId="754784B3" w:rsidR="00343796" w:rsidRPr="005E0E84" w:rsidRDefault="00343796" w:rsidP="004D131A">
      <w:pPr>
        <w:pStyle w:val="CORPO"/>
        <w:numPr>
          <w:ilvl w:val="0"/>
          <w:numId w:val="9"/>
        </w:numPr>
      </w:pPr>
      <w:r w:rsidRPr="005E0E84">
        <w:rPr>
          <w:b/>
          <w:bCs/>
        </w:rPr>
        <w:t>Restrições lógicas:</w:t>
      </w:r>
      <w:r w:rsidRPr="005E0E84">
        <w:rPr>
          <w:rFonts w:asciiTheme="minorHAnsi" w:eastAsiaTheme="minorEastAsia" w:hAnsi="Calibri"/>
          <w:color w:val="000000" w:themeColor="dark1"/>
          <w:kern w:val="24"/>
          <w:sz w:val="28"/>
          <w:szCs w:val="28"/>
          <w:lang w:eastAsia="pt-BR"/>
        </w:rPr>
        <w:t xml:space="preserve"> </w:t>
      </w:r>
      <w:r w:rsidRPr="005E0E84">
        <w:t xml:space="preserve">Carro já cadastrado não irá permitir um novo cadastro </w:t>
      </w:r>
    </w:p>
    <w:p w14:paraId="593D0FD3" w14:textId="1694E8F2" w:rsidR="00343796" w:rsidRPr="005E0E84" w:rsidRDefault="00343796" w:rsidP="00343796">
      <w:pPr>
        <w:pStyle w:val="CORPO"/>
        <w:ind w:firstLine="0"/>
      </w:pPr>
    </w:p>
    <w:p w14:paraId="06456886" w14:textId="4F3E556E" w:rsidR="00343796" w:rsidRPr="005E0E84" w:rsidRDefault="00343796" w:rsidP="00343796">
      <w:pPr>
        <w:pStyle w:val="CORPO"/>
        <w:ind w:firstLine="576"/>
        <w:rPr>
          <w:b/>
          <w:bCs/>
          <w:u w:val="single"/>
        </w:rPr>
      </w:pPr>
      <w:r w:rsidRPr="005E0E84">
        <w:rPr>
          <w:b/>
          <w:bCs/>
          <w:u w:val="single"/>
        </w:rPr>
        <w:t>Requisito Funcional 3:</w:t>
      </w:r>
    </w:p>
    <w:p w14:paraId="77286E1C" w14:textId="77777777" w:rsidR="00343796" w:rsidRPr="005E0E84" w:rsidRDefault="00343796" w:rsidP="00343796">
      <w:pPr>
        <w:pStyle w:val="CORPO"/>
        <w:ind w:firstLine="576"/>
      </w:pPr>
    </w:p>
    <w:p w14:paraId="2FC79E2B" w14:textId="65152440" w:rsidR="00343796" w:rsidRPr="005E0E84" w:rsidRDefault="00343796" w:rsidP="004D131A">
      <w:pPr>
        <w:pStyle w:val="CORPO"/>
        <w:numPr>
          <w:ilvl w:val="0"/>
          <w:numId w:val="10"/>
        </w:numPr>
      </w:pPr>
      <w:r w:rsidRPr="005E0E84">
        <w:rPr>
          <w:b/>
          <w:bCs/>
        </w:rPr>
        <w:t>Descrição:</w:t>
      </w:r>
      <w:r w:rsidRPr="005E0E84">
        <w:rPr>
          <w:rFonts w:asciiTheme="minorHAnsi" w:eastAsiaTheme="minorEastAsia" w:hAnsi="Calibri"/>
          <w:color w:val="000000" w:themeColor="dark1"/>
          <w:kern w:val="24"/>
          <w:sz w:val="28"/>
          <w:szCs w:val="28"/>
          <w:lang w:eastAsia="pt-BR"/>
        </w:rPr>
        <w:t xml:space="preserve"> </w:t>
      </w:r>
      <w:r w:rsidRPr="005E0E84">
        <w:t>Cadastrar / Consultar mecânico</w:t>
      </w:r>
    </w:p>
    <w:p w14:paraId="180BA806" w14:textId="771CA3A8" w:rsidR="00343796" w:rsidRPr="005E0E84" w:rsidRDefault="00343796" w:rsidP="004D131A">
      <w:pPr>
        <w:pStyle w:val="CORPO"/>
        <w:numPr>
          <w:ilvl w:val="0"/>
          <w:numId w:val="10"/>
        </w:numPr>
      </w:pPr>
      <w:r w:rsidRPr="005E0E84">
        <w:rPr>
          <w:b/>
          <w:bCs/>
        </w:rPr>
        <w:t>Informações de entrada:</w:t>
      </w:r>
      <w:r w:rsidRPr="005E0E84">
        <w:rPr>
          <w:rFonts w:asciiTheme="minorHAnsi" w:eastAsiaTheme="minorEastAsia" w:hAnsi="Calibri"/>
          <w:color w:val="000000" w:themeColor="dark1"/>
          <w:kern w:val="24"/>
          <w:sz w:val="28"/>
          <w:szCs w:val="28"/>
          <w:lang w:eastAsia="pt-BR"/>
        </w:rPr>
        <w:t xml:space="preserve"> </w:t>
      </w:r>
      <w:r w:rsidRPr="005E0E84">
        <w:t>A informação de entrada para cadastro será os dados principais do cliente (Nome, CPF, Endereço, Telefone) e para consultar mecânico somente o CPF.</w:t>
      </w:r>
    </w:p>
    <w:p w14:paraId="12399DD6" w14:textId="4AB5519B" w:rsidR="00343796" w:rsidRPr="005E0E84" w:rsidRDefault="00343796" w:rsidP="004D131A">
      <w:pPr>
        <w:pStyle w:val="CORPO"/>
        <w:numPr>
          <w:ilvl w:val="0"/>
          <w:numId w:val="10"/>
        </w:numPr>
      </w:pPr>
      <w:r w:rsidRPr="005E0E84">
        <w:rPr>
          <w:b/>
          <w:bCs/>
        </w:rPr>
        <w:t>Informações de saída:</w:t>
      </w:r>
      <w:r w:rsidRPr="005E0E84">
        <w:t xml:space="preserve"> A informação de saída será um código do mecânico e o cadastrado completo.</w:t>
      </w:r>
    </w:p>
    <w:p w14:paraId="09294B84" w14:textId="6C4450A1" w:rsidR="00343796" w:rsidRPr="005E0E84" w:rsidRDefault="00343796" w:rsidP="004D131A">
      <w:pPr>
        <w:pStyle w:val="CORPO"/>
        <w:numPr>
          <w:ilvl w:val="0"/>
          <w:numId w:val="10"/>
        </w:numPr>
      </w:pPr>
      <w:r w:rsidRPr="005E0E84">
        <w:rPr>
          <w:b/>
          <w:bCs/>
        </w:rPr>
        <w:t>Restrições lógicas:</w:t>
      </w:r>
      <w:r w:rsidRPr="005E0E84">
        <w:rPr>
          <w:rFonts w:asciiTheme="minorHAnsi" w:eastAsiaTheme="minorEastAsia" w:hAnsi="Calibri"/>
          <w:color w:val="000000" w:themeColor="dark1"/>
          <w:kern w:val="24"/>
          <w:sz w:val="28"/>
          <w:szCs w:val="28"/>
          <w:lang w:eastAsia="pt-BR"/>
        </w:rPr>
        <w:t xml:space="preserve"> </w:t>
      </w:r>
      <w:r w:rsidRPr="005E0E84">
        <w:t xml:space="preserve">Mecânico já cadastrado não irá permitir um novo cadastro </w:t>
      </w:r>
    </w:p>
    <w:p w14:paraId="69B956D7" w14:textId="1DBE695C" w:rsidR="00343796" w:rsidRPr="005E0E84" w:rsidRDefault="00343796" w:rsidP="00BA74EF">
      <w:pPr>
        <w:pStyle w:val="CORPO"/>
        <w:ind w:firstLine="0"/>
      </w:pPr>
    </w:p>
    <w:p w14:paraId="2860F909" w14:textId="76EF6A78" w:rsidR="00343796" w:rsidRPr="005E0E84" w:rsidRDefault="00343796" w:rsidP="00343796">
      <w:pPr>
        <w:pStyle w:val="CORPO"/>
        <w:ind w:firstLine="576"/>
        <w:rPr>
          <w:b/>
          <w:bCs/>
          <w:u w:val="single"/>
        </w:rPr>
      </w:pPr>
      <w:r w:rsidRPr="005E0E84">
        <w:rPr>
          <w:b/>
          <w:bCs/>
          <w:u w:val="single"/>
        </w:rPr>
        <w:t>Requisito Funcional 4:</w:t>
      </w:r>
    </w:p>
    <w:p w14:paraId="0413473B" w14:textId="77777777" w:rsidR="00343796" w:rsidRPr="005E0E84" w:rsidRDefault="00343796" w:rsidP="00343796">
      <w:pPr>
        <w:pStyle w:val="CORPO"/>
        <w:ind w:firstLine="576"/>
      </w:pPr>
    </w:p>
    <w:p w14:paraId="2B3EA94F" w14:textId="0584C26A" w:rsidR="00343796" w:rsidRPr="005E0E84" w:rsidRDefault="00343796" w:rsidP="004D131A">
      <w:pPr>
        <w:pStyle w:val="CORPO"/>
        <w:numPr>
          <w:ilvl w:val="0"/>
          <w:numId w:val="11"/>
        </w:numPr>
      </w:pPr>
      <w:r w:rsidRPr="005E0E84">
        <w:rPr>
          <w:b/>
          <w:bCs/>
        </w:rPr>
        <w:t>Descrição:</w:t>
      </w:r>
      <w:r w:rsidRPr="005E0E84">
        <w:rPr>
          <w:rFonts w:asciiTheme="minorHAnsi" w:eastAsiaTheme="minorEastAsia" w:hAnsi="Calibri"/>
          <w:color w:val="000000" w:themeColor="dark1"/>
          <w:kern w:val="24"/>
          <w:sz w:val="28"/>
          <w:szCs w:val="28"/>
          <w:lang w:eastAsia="pt-BR"/>
        </w:rPr>
        <w:t xml:space="preserve"> </w:t>
      </w:r>
      <w:r w:rsidRPr="005E0E84">
        <w:t xml:space="preserve">Cadastrar </w:t>
      </w:r>
      <w:r w:rsidR="006D1AFE">
        <w:t>Peças</w:t>
      </w:r>
    </w:p>
    <w:p w14:paraId="1DF209C7" w14:textId="78230ED1" w:rsidR="00343796" w:rsidRPr="005E0E84" w:rsidRDefault="00343796" w:rsidP="004D131A">
      <w:pPr>
        <w:pStyle w:val="CORPO"/>
        <w:numPr>
          <w:ilvl w:val="0"/>
          <w:numId w:val="11"/>
        </w:numPr>
      </w:pPr>
      <w:r w:rsidRPr="005E0E84">
        <w:rPr>
          <w:b/>
          <w:bCs/>
        </w:rPr>
        <w:t>Informações de entrada:</w:t>
      </w:r>
      <w:r w:rsidRPr="005E0E84">
        <w:rPr>
          <w:rFonts w:asciiTheme="minorHAnsi" w:eastAsiaTheme="minorEastAsia" w:hAnsi="Calibri"/>
          <w:color w:val="000000" w:themeColor="dark1"/>
          <w:kern w:val="24"/>
          <w:sz w:val="28"/>
          <w:szCs w:val="28"/>
          <w:lang w:eastAsia="pt-BR"/>
        </w:rPr>
        <w:t xml:space="preserve"> </w:t>
      </w:r>
      <w:r w:rsidRPr="005E0E84">
        <w:t>A informação de entrada para cadastro será os dados principais d</w:t>
      </w:r>
      <w:r w:rsidR="006D1AFE">
        <w:t xml:space="preserve">a peça </w:t>
      </w:r>
      <w:r w:rsidRPr="005E0E84">
        <w:t>(Nome</w:t>
      </w:r>
      <w:r w:rsidR="006D1AFE">
        <w:t xml:space="preserve"> e</w:t>
      </w:r>
      <w:r w:rsidRPr="005E0E84">
        <w:t xml:space="preserve"> Valor Unitário) </w:t>
      </w:r>
    </w:p>
    <w:p w14:paraId="696DD51B" w14:textId="7D4F7DE1" w:rsidR="00343796" w:rsidRPr="005E0E84" w:rsidRDefault="00343796" w:rsidP="004D131A">
      <w:pPr>
        <w:pStyle w:val="CORPO"/>
        <w:numPr>
          <w:ilvl w:val="0"/>
          <w:numId w:val="11"/>
        </w:numPr>
      </w:pPr>
      <w:r w:rsidRPr="005E0E84">
        <w:rPr>
          <w:b/>
          <w:bCs/>
        </w:rPr>
        <w:t>Informações de saída:</w:t>
      </w:r>
      <w:r w:rsidRPr="005E0E84">
        <w:t xml:space="preserve"> A informação de saída será um código d</w:t>
      </w:r>
      <w:r w:rsidR="006D1AFE">
        <w:t>e peça</w:t>
      </w:r>
      <w:r w:rsidRPr="005E0E84">
        <w:t>.</w:t>
      </w:r>
    </w:p>
    <w:p w14:paraId="0D6CD857" w14:textId="56CC311D" w:rsidR="00343796" w:rsidRPr="005E0E84" w:rsidRDefault="00343796" w:rsidP="004D131A">
      <w:pPr>
        <w:pStyle w:val="CORPO"/>
        <w:numPr>
          <w:ilvl w:val="0"/>
          <w:numId w:val="11"/>
        </w:numPr>
      </w:pPr>
      <w:r w:rsidRPr="005E0E84">
        <w:rPr>
          <w:b/>
          <w:bCs/>
        </w:rPr>
        <w:t>Restrições lógicas:</w:t>
      </w:r>
      <w:r w:rsidRPr="005E0E84">
        <w:rPr>
          <w:rFonts w:asciiTheme="minorHAnsi" w:eastAsiaTheme="minorEastAsia" w:hAnsi="Calibri"/>
          <w:color w:val="000000" w:themeColor="dark1"/>
          <w:kern w:val="24"/>
          <w:sz w:val="28"/>
          <w:szCs w:val="28"/>
          <w:lang w:eastAsia="pt-BR"/>
        </w:rPr>
        <w:t xml:space="preserve"> </w:t>
      </w:r>
      <w:r w:rsidRPr="005E0E84">
        <w:t>Todos os campos terão que ser preenchidos</w:t>
      </w:r>
    </w:p>
    <w:p w14:paraId="4777D207" w14:textId="5AC1424A" w:rsidR="00343796" w:rsidRPr="005E0E84" w:rsidRDefault="00343796" w:rsidP="00BA74EF">
      <w:pPr>
        <w:pStyle w:val="CORPO"/>
        <w:ind w:firstLine="0"/>
      </w:pPr>
    </w:p>
    <w:p w14:paraId="2F16BFB0" w14:textId="4D5702F1" w:rsidR="00343796" w:rsidRPr="005E0E84" w:rsidRDefault="00343796" w:rsidP="00343796">
      <w:pPr>
        <w:pStyle w:val="CORPO"/>
        <w:ind w:firstLine="576"/>
        <w:rPr>
          <w:b/>
          <w:bCs/>
          <w:u w:val="single"/>
        </w:rPr>
      </w:pPr>
      <w:r w:rsidRPr="005E0E84">
        <w:rPr>
          <w:b/>
          <w:bCs/>
          <w:u w:val="single"/>
        </w:rPr>
        <w:t>Requisito Funcional 5:</w:t>
      </w:r>
    </w:p>
    <w:p w14:paraId="1E18AEB2" w14:textId="77777777" w:rsidR="00BA74EF" w:rsidRPr="005E0E84" w:rsidRDefault="00BA74EF" w:rsidP="00343796">
      <w:pPr>
        <w:pStyle w:val="CORPO"/>
        <w:ind w:firstLine="576"/>
        <w:rPr>
          <w:b/>
          <w:bCs/>
        </w:rPr>
      </w:pPr>
    </w:p>
    <w:p w14:paraId="16C49DFA" w14:textId="097E82BD" w:rsidR="00343796" w:rsidRPr="005E0E84" w:rsidRDefault="00343796" w:rsidP="004D131A">
      <w:pPr>
        <w:pStyle w:val="CORPO"/>
        <w:numPr>
          <w:ilvl w:val="0"/>
          <w:numId w:val="12"/>
        </w:numPr>
      </w:pPr>
      <w:r w:rsidRPr="005E0E84">
        <w:rPr>
          <w:b/>
          <w:bCs/>
        </w:rPr>
        <w:t>Descrição:</w:t>
      </w:r>
      <w:r w:rsidRPr="005E0E84">
        <w:rPr>
          <w:rFonts w:asciiTheme="minorHAnsi" w:eastAsiaTheme="minorEastAsia" w:hAnsi="Calibri"/>
          <w:color w:val="000000" w:themeColor="dark1"/>
          <w:kern w:val="24"/>
          <w:sz w:val="28"/>
          <w:szCs w:val="28"/>
          <w:lang w:eastAsia="pt-BR"/>
        </w:rPr>
        <w:t xml:space="preserve"> </w:t>
      </w:r>
      <w:r w:rsidRPr="005E0E84">
        <w:t>Cadastrar / Consultar Ordem de Serviço</w:t>
      </w:r>
      <w:r w:rsidR="003B25A8">
        <w:t xml:space="preserve"> (OS)</w:t>
      </w:r>
    </w:p>
    <w:p w14:paraId="1886051F" w14:textId="77777777" w:rsidR="00BA74EF" w:rsidRPr="005E0E84" w:rsidRDefault="00343796" w:rsidP="004D131A">
      <w:pPr>
        <w:pStyle w:val="CORPO"/>
        <w:numPr>
          <w:ilvl w:val="0"/>
          <w:numId w:val="12"/>
        </w:numPr>
      </w:pPr>
      <w:r w:rsidRPr="005E0E84">
        <w:rPr>
          <w:b/>
          <w:bCs/>
        </w:rPr>
        <w:t>Informações de entrada:</w:t>
      </w:r>
      <w:r w:rsidRPr="005E0E84">
        <w:t xml:space="preserve"> A informação de entrada para cadastro será os dados principais dados (Dados do cliente, Dados do carro, Orçamento) e para consultar a ordem somente o código de OS</w:t>
      </w:r>
      <w:r w:rsidR="00BA74EF" w:rsidRPr="005E0E84">
        <w:t>.</w:t>
      </w:r>
    </w:p>
    <w:p w14:paraId="1DD22E5F" w14:textId="687F375F" w:rsidR="00343796" w:rsidRPr="005E0E84" w:rsidRDefault="00343796" w:rsidP="004D131A">
      <w:pPr>
        <w:pStyle w:val="CORPO"/>
        <w:numPr>
          <w:ilvl w:val="0"/>
          <w:numId w:val="12"/>
        </w:numPr>
      </w:pPr>
      <w:r w:rsidRPr="005E0E84">
        <w:rPr>
          <w:b/>
          <w:bCs/>
        </w:rPr>
        <w:t>Informações de saída:</w:t>
      </w:r>
      <w:r w:rsidRPr="005E0E84">
        <w:t xml:space="preserve">  A informação de saída será um código de ordem de serviço e a ficha completa.</w:t>
      </w:r>
    </w:p>
    <w:p w14:paraId="242FBE30" w14:textId="6F39E017" w:rsidR="00343796" w:rsidRDefault="00343796" w:rsidP="004D131A">
      <w:pPr>
        <w:pStyle w:val="CORPO"/>
        <w:numPr>
          <w:ilvl w:val="0"/>
          <w:numId w:val="12"/>
        </w:numPr>
      </w:pPr>
      <w:r w:rsidRPr="005E0E84">
        <w:rPr>
          <w:b/>
          <w:bCs/>
        </w:rPr>
        <w:t>Restrições lógicas:</w:t>
      </w:r>
      <w:r w:rsidRPr="005E0E84">
        <w:t xml:space="preserve"> Todos os campos terão que ser preenchidos</w:t>
      </w:r>
    </w:p>
    <w:p w14:paraId="1A56CF7D" w14:textId="77777777" w:rsidR="003B25A8" w:rsidRPr="005E0E84" w:rsidRDefault="003B25A8" w:rsidP="003B25A8">
      <w:pPr>
        <w:pStyle w:val="CORPO"/>
        <w:ind w:left="1656" w:firstLine="0"/>
      </w:pPr>
    </w:p>
    <w:p w14:paraId="446BB0CA" w14:textId="310EDE4B" w:rsidR="006D1C3F" w:rsidRPr="005E0E84" w:rsidRDefault="006D1C3F" w:rsidP="006D1C3F">
      <w:pPr>
        <w:pStyle w:val="Ttulo2"/>
      </w:pPr>
      <w:bookmarkStart w:id="16" w:name="_Toc71887879"/>
      <w:r w:rsidRPr="005E0E84">
        <w:t>Benchmarking</w:t>
      </w:r>
      <w:bookmarkEnd w:id="16"/>
    </w:p>
    <w:p w14:paraId="09F0ECBF" w14:textId="108F1E4C" w:rsidR="00961A75" w:rsidRPr="005E0E84" w:rsidRDefault="00961A75" w:rsidP="00961A75">
      <w:pPr>
        <w:pStyle w:val="CORPO"/>
      </w:pPr>
      <w:r w:rsidRPr="005E0E84">
        <w:t>Após um estudo de mercado, foram encontradas algumas soluções que atenderiam a necessidade do cliente, porém com pontos positivos e negativos. Os sistemas mais relevantes disponíveis são:</w:t>
      </w:r>
    </w:p>
    <w:p w14:paraId="5D8A0CAB" w14:textId="77777777" w:rsidR="00961A75" w:rsidRPr="005E0E84" w:rsidRDefault="00961A75" w:rsidP="00961A75">
      <w:pPr>
        <w:pStyle w:val="CORPO"/>
      </w:pPr>
    </w:p>
    <w:p w14:paraId="4FAC3372" w14:textId="2E20C122" w:rsidR="00961A75" w:rsidRPr="005E0E84" w:rsidRDefault="00961A75" w:rsidP="00961A75">
      <w:pPr>
        <w:pStyle w:val="CORPO"/>
        <w:rPr>
          <w:b/>
          <w:bCs/>
          <w:u w:val="single"/>
        </w:rPr>
      </w:pPr>
      <w:r w:rsidRPr="005E0E84">
        <w:rPr>
          <w:b/>
          <w:bCs/>
          <w:u w:val="single"/>
        </w:rPr>
        <w:t>Sistema Oficina Integrada</w:t>
      </w:r>
    </w:p>
    <w:p w14:paraId="421F5F47" w14:textId="77777777" w:rsidR="00961A75" w:rsidRPr="005E0E84" w:rsidRDefault="00961A75" w:rsidP="00961A75">
      <w:pPr>
        <w:pStyle w:val="CORPO"/>
      </w:pPr>
    </w:p>
    <w:p w14:paraId="1C3E80BF" w14:textId="4896F671" w:rsidR="00961A75" w:rsidRPr="005E0E84" w:rsidRDefault="00961A75" w:rsidP="00961A75">
      <w:pPr>
        <w:pStyle w:val="CORPO"/>
        <w:rPr>
          <w:b/>
          <w:bCs/>
        </w:rPr>
      </w:pPr>
      <w:r w:rsidRPr="005E0E84">
        <w:rPr>
          <w:b/>
          <w:bCs/>
        </w:rPr>
        <w:t>Pontos positivos:</w:t>
      </w:r>
    </w:p>
    <w:p w14:paraId="717CC86C" w14:textId="4368CA84" w:rsidR="00961A75" w:rsidRPr="005E0E84" w:rsidRDefault="00961A75" w:rsidP="004D131A">
      <w:pPr>
        <w:pStyle w:val="CORPO"/>
        <w:numPr>
          <w:ilvl w:val="0"/>
          <w:numId w:val="13"/>
        </w:numPr>
      </w:pPr>
      <w:r w:rsidRPr="005E0E84">
        <w:t>Emitir notas fiscais eletrônicas; Controle de estoque de peças; Gestão financeira; Cálculo de comissões.</w:t>
      </w:r>
    </w:p>
    <w:p w14:paraId="682DE675" w14:textId="77777777" w:rsidR="00961A75" w:rsidRPr="005E0E84" w:rsidRDefault="00961A75" w:rsidP="00961A75">
      <w:pPr>
        <w:pStyle w:val="CORPO"/>
      </w:pPr>
    </w:p>
    <w:p w14:paraId="5B21C215" w14:textId="6FFE05AF" w:rsidR="00961A75" w:rsidRPr="005E0E84" w:rsidRDefault="00961A75" w:rsidP="00961A75">
      <w:pPr>
        <w:pStyle w:val="CORPO"/>
        <w:rPr>
          <w:b/>
          <w:bCs/>
        </w:rPr>
      </w:pPr>
      <w:r w:rsidRPr="005E0E84">
        <w:rPr>
          <w:b/>
          <w:bCs/>
        </w:rPr>
        <w:t>Pontos negativos:</w:t>
      </w:r>
    </w:p>
    <w:p w14:paraId="391F85C2" w14:textId="262E060B" w:rsidR="00961A75" w:rsidRPr="005E0E84" w:rsidRDefault="00961A75" w:rsidP="004D131A">
      <w:pPr>
        <w:pStyle w:val="CORPO"/>
        <w:numPr>
          <w:ilvl w:val="0"/>
          <w:numId w:val="13"/>
        </w:numPr>
      </w:pPr>
      <w:r w:rsidRPr="005E0E84">
        <w:t>Assinatura mensal.</w:t>
      </w:r>
    </w:p>
    <w:p w14:paraId="083C5010" w14:textId="77777777" w:rsidR="00961A75" w:rsidRPr="005E0E84" w:rsidRDefault="00961A75" w:rsidP="00961A75">
      <w:pPr>
        <w:pStyle w:val="CORPO"/>
        <w:ind w:left="1429" w:firstLine="0"/>
      </w:pPr>
    </w:p>
    <w:p w14:paraId="095B2D0F" w14:textId="0B9E3A2F" w:rsidR="00961A75" w:rsidRPr="005E0E84" w:rsidRDefault="00961A75" w:rsidP="00961A75">
      <w:pPr>
        <w:pStyle w:val="CORPO"/>
        <w:jc w:val="left"/>
        <w:rPr>
          <w:b/>
          <w:bCs/>
          <w:u w:val="single"/>
        </w:rPr>
      </w:pPr>
      <w:r w:rsidRPr="005E0E84">
        <w:rPr>
          <w:b/>
          <w:bCs/>
          <w:u w:val="single"/>
        </w:rPr>
        <w:t xml:space="preserve">Sistema </w:t>
      </w:r>
      <w:proofErr w:type="spellStart"/>
      <w:r w:rsidRPr="005E0E84">
        <w:rPr>
          <w:b/>
          <w:bCs/>
          <w:u w:val="single"/>
        </w:rPr>
        <w:t>SHOficina</w:t>
      </w:r>
      <w:proofErr w:type="spellEnd"/>
    </w:p>
    <w:p w14:paraId="47D93F4C" w14:textId="77777777" w:rsidR="00961A75" w:rsidRPr="005E0E84" w:rsidRDefault="00961A75" w:rsidP="00961A75">
      <w:pPr>
        <w:pStyle w:val="CORPO"/>
      </w:pPr>
    </w:p>
    <w:p w14:paraId="09DC5A2A" w14:textId="745E33A1" w:rsidR="00961A75" w:rsidRPr="005E0E84" w:rsidRDefault="00961A75" w:rsidP="00961A75">
      <w:pPr>
        <w:pStyle w:val="CORPO"/>
      </w:pPr>
      <w:r w:rsidRPr="005E0E84">
        <w:t>Pontos positivos:</w:t>
      </w:r>
    </w:p>
    <w:p w14:paraId="0077CEFC" w14:textId="77777777" w:rsidR="00961A75" w:rsidRPr="005E0E84" w:rsidRDefault="00961A75" w:rsidP="004D131A">
      <w:pPr>
        <w:pStyle w:val="CORPO"/>
        <w:numPr>
          <w:ilvl w:val="0"/>
          <w:numId w:val="13"/>
        </w:numPr>
      </w:pPr>
      <w:r w:rsidRPr="005E0E84">
        <w:t>Emitir notas fiscais eletrônicas; Agenda seus compromissos; Controle de estoque de peças.</w:t>
      </w:r>
    </w:p>
    <w:p w14:paraId="707C19F1" w14:textId="77777777" w:rsidR="00961A75" w:rsidRPr="005E0E84" w:rsidRDefault="00961A75" w:rsidP="00961A75">
      <w:pPr>
        <w:pStyle w:val="CORPO"/>
      </w:pPr>
    </w:p>
    <w:p w14:paraId="673A7E4B" w14:textId="17A703A3" w:rsidR="00961A75" w:rsidRPr="005E0E84" w:rsidRDefault="00961A75" w:rsidP="00961A75">
      <w:pPr>
        <w:pStyle w:val="CORPO"/>
      </w:pPr>
      <w:r w:rsidRPr="005E0E84">
        <w:t>Pontos Negativos:</w:t>
      </w:r>
    </w:p>
    <w:p w14:paraId="4A0BF3A3" w14:textId="2A1F0E64" w:rsidR="00961A75" w:rsidRPr="005E0E84" w:rsidRDefault="00961A75" w:rsidP="004D131A">
      <w:pPr>
        <w:pStyle w:val="CORPO"/>
        <w:numPr>
          <w:ilvl w:val="0"/>
          <w:numId w:val="13"/>
        </w:numPr>
      </w:pPr>
      <w:r w:rsidRPr="005E0E84">
        <w:t>Vendido em módulos.</w:t>
      </w:r>
    </w:p>
    <w:p w14:paraId="64B96888" w14:textId="6A18B4BA" w:rsidR="00961A75" w:rsidRDefault="00961A75" w:rsidP="00961A75">
      <w:pPr>
        <w:pStyle w:val="CORPO"/>
      </w:pPr>
    </w:p>
    <w:p w14:paraId="50DA3B9B" w14:textId="5F2D82B2" w:rsidR="003B25A8" w:rsidRDefault="003B25A8" w:rsidP="00961A75">
      <w:pPr>
        <w:pStyle w:val="CORPO"/>
      </w:pPr>
    </w:p>
    <w:p w14:paraId="6FFBDB40" w14:textId="77777777" w:rsidR="003B25A8" w:rsidRPr="005E0E84" w:rsidRDefault="003B25A8" w:rsidP="00961A75">
      <w:pPr>
        <w:pStyle w:val="CORPO"/>
      </w:pPr>
    </w:p>
    <w:p w14:paraId="478E9FBD" w14:textId="76B1BF0B" w:rsidR="00961A75" w:rsidRPr="005E0E84" w:rsidRDefault="00961A75" w:rsidP="00961A75">
      <w:pPr>
        <w:pStyle w:val="CORPO"/>
        <w:rPr>
          <w:b/>
          <w:bCs/>
          <w:u w:val="single"/>
        </w:rPr>
      </w:pPr>
      <w:r w:rsidRPr="005E0E84">
        <w:rPr>
          <w:b/>
          <w:bCs/>
          <w:u w:val="single"/>
        </w:rPr>
        <w:t xml:space="preserve">Sistema </w:t>
      </w:r>
      <w:proofErr w:type="spellStart"/>
      <w:r w:rsidRPr="005E0E84">
        <w:rPr>
          <w:b/>
          <w:bCs/>
          <w:u w:val="single"/>
        </w:rPr>
        <w:t>Vhsys</w:t>
      </w:r>
      <w:proofErr w:type="spellEnd"/>
    </w:p>
    <w:p w14:paraId="76DA7BD0" w14:textId="77777777" w:rsidR="00961A75" w:rsidRPr="005E0E84" w:rsidRDefault="00961A75" w:rsidP="00961A75">
      <w:pPr>
        <w:pStyle w:val="CORPO"/>
        <w:rPr>
          <w:b/>
          <w:bCs/>
        </w:rPr>
      </w:pPr>
    </w:p>
    <w:p w14:paraId="76FF6F65" w14:textId="77777777" w:rsidR="00961A75" w:rsidRPr="005E0E84" w:rsidRDefault="00961A75" w:rsidP="00961A75">
      <w:pPr>
        <w:pStyle w:val="CORPO"/>
      </w:pPr>
      <w:r w:rsidRPr="005E0E84">
        <w:t xml:space="preserve">Pontos positivos: </w:t>
      </w:r>
    </w:p>
    <w:p w14:paraId="62D4E1BA" w14:textId="4558B408" w:rsidR="00961A75" w:rsidRPr="005E0E84" w:rsidRDefault="00961A75" w:rsidP="004D131A">
      <w:pPr>
        <w:pStyle w:val="CORPO"/>
        <w:numPr>
          <w:ilvl w:val="0"/>
          <w:numId w:val="13"/>
        </w:numPr>
      </w:pPr>
      <w:r w:rsidRPr="005E0E84">
        <w:t>Gera orçamentos; Cotações.</w:t>
      </w:r>
    </w:p>
    <w:p w14:paraId="0294A447" w14:textId="77777777" w:rsidR="00961A75" w:rsidRPr="005E0E84" w:rsidRDefault="00961A75" w:rsidP="00961A75">
      <w:pPr>
        <w:pStyle w:val="CORPO"/>
      </w:pPr>
    </w:p>
    <w:p w14:paraId="7AA8EEF8" w14:textId="77777777" w:rsidR="00961A75" w:rsidRPr="005E0E84" w:rsidRDefault="00961A75" w:rsidP="00961A75">
      <w:pPr>
        <w:pStyle w:val="CORPO"/>
      </w:pPr>
      <w:r w:rsidRPr="005E0E84">
        <w:t xml:space="preserve">Pontos Negativos: </w:t>
      </w:r>
    </w:p>
    <w:p w14:paraId="26716DE3" w14:textId="15A45FC0" w:rsidR="00961A75" w:rsidRPr="005E0E84" w:rsidRDefault="00961A75" w:rsidP="004D131A">
      <w:pPr>
        <w:pStyle w:val="CORPO"/>
        <w:numPr>
          <w:ilvl w:val="0"/>
          <w:numId w:val="13"/>
        </w:numPr>
      </w:pPr>
      <w:r w:rsidRPr="005E0E84">
        <w:t>Assinatura mensal</w:t>
      </w:r>
    </w:p>
    <w:p w14:paraId="5DFA1301" w14:textId="77777777" w:rsidR="00961A75" w:rsidRPr="005E0E84" w:rsidRDefault="00961A75" w:rsidP="00961A75">
      <w:pPr>
        <w:pStyle w:val="CORPO"/>
        <w:ind w:left="1429" w:firstLine="0"/>
      </w:pPr>
    </w:p>
    <w:p w14:paraId="64116929" w14:textId="2E0A98EC" w:rsidR="00961A75" w:rsidRPr="005E0E84" w:rsidRDefault="00961A75" w:rsidP="00961A75">
      <w:pPr>
        <w:pStyle w:val="CORPO"/>
      </w:pPr>
      <w:r w:rsidRPr="005E0E84">
        <w:t xml:space="preserve">Sendo assim, os softwares são generalizados, portanto pouco adaptativo para todos os problemas apresentados pelo nosso cliente, cada sistema possui uma função que ajudaria na oficina, porém nenhum sistema constando todas as funções necessárias. </w:t>
      </w:r>
    </w:p>
    <w:p w14:paraId="0DED7BEE" w14:textId="163E7858" w:rsidR="00961A75" w:rsidRPr="005E0E84" w:rsidRDefault="00961A75" w:rsidP="00961A75">
      <w:pPr>
        <w:pStyle w:val="CORPO"/>
      </w:pPr>
      <w:r w:rsidRPr="005E0E84">
        <w:t xml:space="preserve">Levamos em consideração também o orçamento, tendo em vista que </w:t>
      </w:r>
      <w:r w:rsidR="00813308" w:rsidRPr="005E0E84">
        <w:t>todos os sistemas mencionados acima possuem</w:t>
      </w:r>
      <w:r w:rsidRPr="005E0E84">
        <w:t xml:space="preserve"> uma assinatura mensal e necessita ser utilizado em rede. </w:t>
      </w:r>
    </w:p>
    <w:p w14:paraId="2272B46F" w14:textId="6E089F39" w:rsidR="00961A75" w:rsidRDefault="00961A75" w:rsidP="00961A75">
      <w:pPr>
        <w:pStyle w:val="CORPO"/>
        <w:ind w:firstLine="0"/>
      </w:pPr>
    </w:p>
    <w:p w14:paraId="5BD144C4" w14:textId="0648052C" w:rsidR="00817D24" w:rsidRDefault="00817D24" w:rsidP="00961A75">
      <w:pPr>
        <w:pStyle w:val="CORPO"/>
        <w:ind w:firstLine="0"/>
      </w:pPr>
    </w:p>
    <w:p w14:paraId="13FB2707" w14:textId="2514FA4E" w:rsidR="00817D24" w:rsidRDefault="00817D24" w:rsidP="00961A75">
      <w:pPr>
        <w:pStyle w:val="CORPO"/>
        <w:ind w:firstLine="0"/>
      </w:pPr>
    </w:p>
    <w:p w14:paraId="30D3561B" w14:textId="369B267F" w:rsidR="00817D24" w:rsidRDefault="00817D24" w:rsidP="00961A75">
      <w:pPr>
        <w:pStyle w:val="CORPO"/>
        <w:ind w:firstLine="0"/>
      </w:pPr>
    </w:p>
    <w:p w14:paraId="7920A40F" w14:textId="7442D00D" w:rsidR="00817D24" w:rsidRDefault="00817D24" w:rsidP="00961A75">
      <w:pPr>
        <w:pStyle w:val="CORPO"/>
        <w:ind w:firstLine="0"/>
      </w:pPr>
    </w:p>
    <w:p w14:paraId="4234859F" w14:textId="73F70B30" w:rsidR="00817D24" w:rsidRDefault="00817D24" w:rsidP="00961A75">
      <w:pPr>
        <w:pStyle w:val="CORPO"/>
        <w:ind w:firstLine="0"/>
      </w:pPr>
    </w:p>
    <w:p w14:paraId="677515E3" w14:textId="11D5A393" w:rsidR="00817D24" w:rsidRDefault="00817D24" w:rsidP="00961A75">
      <w:pPr>
        <w:pStyle w:val="CORPO"/>
        <w:ind w:firstLine="0"/>
      </w:pPr>
    </w:p>
    <w:p w14:paraId="4BF0E66A" w14:textId="73C44A32" w:rsidR="00817D24" w:rsidRDefault="00817D24" w:rsidP="00961A75">
      <w:pPr>
        <w:pStyle w:val="CORPO"/>
        <w:ind w:firstLine="0"/>
      </w:pPr>
    </w:p>
    <w:p w14:paraId="109CC64E" w14:textId="4F57AFEA" w:rsidR="00385C1B" w:rsidRPr="005E0E84" w:rsidRDefault="005371C0" w:rsidP="005371C0">
      <w:pPr>
        <w:pStyle w:val="Ttulo2"/>
      </w:pPr>
      <w:bookmarkStart w:id="17" w:name="_Toc67668079"/>
      <w:bookmarkStart w:id="18" w:name="_Toc67668080"/>
      <w:bookmarkStart w:id="19" w:name="_Toc67668081"/>
      <w:bookmarkStart w:id="20" w:name="_Toc67668082"/>
      <w:bookmarkStart w:id="21" w:name="_Toc67668083"/>
      <w:bookmarkStart w:id="22" w:name="_Toc67668084"/>
      <w:bookmarkStart w:id="23" w:name="_Toc67668085"/>
      <w:bookmarkStart w:id="24" w:name="_Toc67668086"/>
      <w:bookmarkStart w:id="25" w:name="_Toc71887880"/>
      <w:bookmarkEnd w:id="17"/>
      <w:bookmarkEnd w:id="18"/>
      <w:bookmarkEnd w:id="19"/>
      <w:bookmarkEnd w:id="20"/>
      <w:bookmarkEnd w:id="21"/>
      <w:bookmarkEnd w:id="22"/>
      <w:bookmarkEnd w:id="23"/>
      <w:bookmarkEnd w:id="24"/>
      <w:r w:rsidRPr="005E0E84">
        <w:t>Caso de Uso</w:t>
      </w:r>
      <w:bookmarkEnd w:id="25"/>
    </w:p>
    <w:p w14:paraId="7204850A" w14:textId="2D8D079B" w:rsidR="00F25AE1" w:rsidRDefault="00F25AE1" w:rsidP="00F25AE1">
      <w:pPr>
        <w:pStyle w:val="CORPO"/>
      </w:pPr>
      <w:r w:rsidRPr="005E0E84">
        <w:t>Abaixo segue caso de uso, conforme levantamento de requisitos 3.1:</w:t>
      </w:r>
    </w:p>
    <w:p w14:paraId="16698141" w14:textId="77777777" w:rsidR="00817D24" w:rsidRPr="005E0E84" w:rsidRDefault="00817D24" w:rsidP="00F25AE1">
      <w:pPr>
        <w:pStyle w:val="CORPO"/>
      </w:pPr>
    </w:p>
    <w:p w14:paraId="289346E8" w14:textId="2002E621" w:rsidR="00F25AE1" w:rsidRPr="005E0E84" w:rsidRDefault="00817D24" w:rsidP="00F25AE1">
      <w:pPr>
        <w:pStyle w:val="CORPO"/>
      </w:pPr>
      <w:r>
        <w:rPr>
          <w:noProof/>
          <w:lang w:eastAsia="pt-BR"/>
        </w:rPr>
        <w:drawing>
          <wp:inline distT="0" distB="0" distL="0" distR="0" wp14:anchorId="2A4343A6" wp14:editId="0868E27F">
            <wp:extent cx="5320437" cy="5448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0438" cy="5499502"/>
                    </a:xfrm>
                    <a:prstGeom prst="rect">
                      <a:avLst/>
                    </a:prstGeom>
                  </pic:spPr>
                </pic:pic>
              </a:graphicData>
            </a:graphic>
          </wp:inline>
        </w:drawing>
      </w:r>
    </w:p>
    <w:p w14:paraId="06BC1FC6" w14:textId="76332C8A" w:rsidR="005371C0" w:rsidRPr="005E0E84" w:rsidRDefault="005371C0" w:rsidP="005371C0">
      <w:pPr>
        <w:pStyle w:val="CORPO"/>
      </w:pPr>
    </w:p>
    <w:p w14:paraId="4079F52C" w14:textId="32F6D5E6" w:rsidR="00003379" w:rsidRDefault="00003379" w:rsidP="00003379">
      <w:pPr>
        <w:pStyle w:val="Ttulo2"/>
      </w:pPr>
      <w:bookmarkStart w:id="26" w:name="_Toc71887881"/>
      <w:r>
        <w:t xml:space="preserve">Diagrama de Caso de Uso </w:t>
      </w:r>
      <w:r w:rsidR="00C30818">
        <w:t>Estendido</w:t>
      </w:r>
      <w:bookmarkEnd w:id="26"/>
    </w:p>
    <w:p w14:paraId="21BF6DA8" w14:textId="77777777" w:rsidR="00003379" w:rsidRPr="001876A8" w:rsidRDefault="00003379" w:rsidP="00003379">
      <w:pPr>
        <w:pStyle w:val="CORPO"/>
        <w:ind w:firstLine="0"/>
        <w:rPr>
          <w:b/>
          <w:bCs/>
        </w:rPr>
      </w:pPr>
      <w:r w:rsidRPr="001876A8">
        <w:rPr>
          <w:b/>
          <w:bCs/>
        </w:rPr>
        <w:t>Caso de uso: Cadastrar Ordem de Serviço</w:t>
      </w:r>
    </w:p>
    <w:p w14:paraId="47DE833F" w14:textId="77777777" w:rsidR="00003379" w:rsidRDefault="00003379" w:rsidP="00003379">
      <w:pPr>
        <w:pStyle w:val="CORPO"/>
        <w:ind w:firstLine="576"/>
      </w:pPr>
    </w:p>
    <w:p w14:paraId="3E5DF116" w14:textId="76E05E6B" w:rsidR="00003379" w:rsidRDefault="00003379" w:rsidP="00003379">
      <w:pPr>
        <w:pStyle w:val="CORPO"/>
        <w:numPr>
          <w:ilvl w:val="0"/>
          <w:numId w:val="16"/>
        </w:numPr>
      </w:pPr>
      <w:r>
        <w:t xml:space="preserve">[IN] O </w:t>
      </w:r>
      <w:r w:rsidR="0086709C">
        <w:t>Usuário (mecânico) abre</w:t>
      </w:r>
      <w:r>
        <w:t xml:space="preserve"> uma nova ordem de serviço;</w:t>
      </w:r>
    </w:p>
    <w:p w14:paraId="34F6B3BB" w14:textId="77777777" w:rsidR="00003379" w:rsidRDefault="00003379" w:rsidP="00003379">
      <w:pPr>
        <w:pStyle w:val="CORPO"/>
        <w:numPr>
          <w:ilvl w:val="0"/>
          <w:numId w:val="16"/>
        </w:numPr>
      </w:pPr>
      <w:r>
        <w:t>[OUT] O sistema pede o Nome ou ID do cliente;</w:t>
      </w:r>
    </w:p>
    <w:p w14:paraId="7759E57F" w14:textId="77777777" w:rsidR="00003379" w:rsidRDefault="00003379" w:rsidP="00003379">
      <w:pPr>
        <w:numPr>
          <w:ilvl w:val="0"/>
          <w:numId w:val="16"/>
        </w:numPr>
        <w:spacing w:before="360" w:after="360" w:line="360" w:lineRule="auto"/>
        <w:contextualSpacing/>
        <w:jc w:val="both"/>
      </w:pPr>
      <w:r>
        <w:t>[IN] O Usuário insere Nome ou ID do cliente;</w:t>
      </w:r>
    </w:p>
    <w:p w14:paraId="4EC62DCD" w14:textId="77777777" w:rsidR="00003379" w:rsidRDefault="00003379" w:rsidP="00003379">
      <w:pPr>
        <w:numPr>
          <w:ilvl w:val="0"/>
          <w:numId w:val="16"/>
        </w:numPr>
        <w:spacing w:before="360" w:after="360" w:line="360" w:lineRule="auto"/>
        <w:contextualSpacing/>
        <w:jc w:val="both"/>
      </w:pPr>
      <w:r>
        <w:t>[OUT] O Sistema Pede para selecionar um carro cadastrado do cliente;</w:t>
      </w:r>
    </w:p>
    <w:p w14:paraId="23D7E445" w14:textId="77777777" w:rsidR="00003379" w:rsidRDefault="00003379" w:rsidP="00003379">
      <w:pPr>
        <w:numPr>
          <w:ilvl w:val="0"/>
          <w:numId w:val="16"/>
        </w:numPr>
        <w:spacing w:before="360" w:after="360" w:line="360" w:lineRule="auto"/>
        <w:contextualSpacing/>
        <w:jc w:val="both"/>
      </w:pPr>
      <w:r>
        <w:t>[IN] O Usuário seleciona um carro para a Ordem de Serviço;</w:t>
      </w:r>
    </w:p>
    <w:p w14:paraId="2C5CF9E4" w14:textId="77777777" w:rsidR="00003379" w:rsidRDefault="00003379" w:rsidP="00003379">
      <w:pPr>
        <w:numPr>
          <w:ilvl w:val="0"/>
          <w:numId w:val="16"/>
        </w:numPr>
        <w:spacing w:before="360" w:after="360" w:line="360" w:lineRule="auto"/>
        <w:contextualSpacing/>
        <w:jc w:val="both"/>
      </w:pPr>
      <w:r>
        <w:t>[OUT] O Sistema Pede para o Usuário selecionar as peças;</w:t>
      </w:r>
    </w:p>
    <w:p w14:paraId="05EB7CF8" w14:textId="77777777" w:rsidR="00003379" w:rsidRDefault="00003379" w:rsidP="00003379">
      <w:pPr>
        <w:numPr>
          <w:ilvl w:val="0"/>
          <w:numId w:val="16"/>
        </w:numPr>
        <w:spacing w:before="360" w:after="360" w:line="360" w:lineRule="auto"/>
        <w:contextualSpacing/>
        <w:jc w:val="both"/>
      </w:pPr>
      <w:r>
        <w:t>[IN] O Usuário Seleciona as peças;</w:t>
      </w:r>
    </w:p>
    <w:p w14:paraId="3625E11B" w14:textId="77777777" w:rsidR="00003379" w:rsidRDefault="00003379" w:rsidP="00003379">
      <w:pPr>
        <w:numPr>
          <w:ilvl w:val="0"/>
          <w:numId w:val="16"/>
        </w:numPr>
        <w:spacing w:before="360" w:after="360" w:line="360" w:lineRule="auto"/>
        <w:contextualSpacing/>
        <w:jc w:val="both"/>
      </w:pPr>
      <w:r>
        <w:t>[OUT] O Sistema pede para inserir o valor da mão de obra;</w:t>
      </w:r>
    </w:p>
    <w:p w14:paraId="66398653" w14:textId="77777777" w:rsidR="00003379" w:rsidRDefault="00003379" w:rsidP="00003379">
      <w:pPr>
        <w:numPr>
          <w:ilvl w:val="0"/>
          <w:numId w:val="16"/>
        </w:numPr>
        <w:spacing w:before="360" w:after="360" w:line="360" w:lineRule="auto"/>
        <w:contextualSpacing/>
        <w:jc w:val="both"/>
      </w:pPr>
      <w:r>
        <w:t>[IN] O Usuário insere o valor da mão de obra;</w:t>
      </w:r>
    </w:p>
    <w:p w14:paraId="47E2FCDD" w14:textId="77777777" w:rsidR="00003379" w:rsidRDefault="00003379" w:rsidP="00003379">
      <w:pPr>
        <w:numPr>
          <w:ilvl w:val="0"/>
          <w:numId w:val="16"/>
        </w:numPr>
        <w:spacing w:before="360" w:after="360" w:line="360" w:lineRule="auto"/>
        <w:contextualSpacing/>
        <w:jc w:val="both"/>
      </w:pPr>
      <w:r>
        <w:t>[OUT] O Sistema gera uma ordem de serviço com os dados fornecidos;</w:t>
      </w:r>
    </w:p>
    <w:p w14:paraId="6A0B7489" w14:textId="77777777" w:rsidR="00003379" w:rsidRDefault="00003379" w:rsidP="00003379">
      <w:pPr>
        <w:numPr>
          <w:ilvl w:val="0"/>
          <w:numId w:val="16"/>
        </w:numPr>
        <w:spacing w:before="360" w:after="360" w:line="360" w:lineRule="auto"/>
        <w:contextualSpacing/>
        <w:jc w:val="both"/>
      </w:pPr>
      <w:r>
        <w:t>[IN] O Usuário Salva A Ordem de Serviço;</w:t>
      </w:r>
    </w:p>
    <w:p w14:paraId="5482AC32" w14:textId="77777777" w:rsidR="00003379" w:rsidRDefault="00003379" w:rsidP="00003379"/>
    <w:p w14:paraId="3414E0BE" w14:textId="77777777" w:rsidR="00003379" w:rsidRPr="001876A8" w:rsidRDefault="00003379" w:rsidP="00003379">
      <w:pPr>
        <w:ind w:firstLine="360"/>
        <w:rPr>
          <w:b/>
          <w:bCs/>
        </w:rPr>
      </w:pPr>
      <w:r w:rsidRPr="001876A8">
        <w:rPr>
          <w:b/>
          <w:bCs/>
        </w:rPr>
        <w:t>Exceção:</w:t>
      </w:r>
    </w:p>
    <w:p w14:paraId="1FFEA60D" w14:textId="77777777" w:rsidR="00003379" w:rsidRDefault="00003379" w:rsidP="00003379">
      <w:pPr>
        <w:ind w:firstLine="360"/>
      </w:pPr>
    </w:p>
    <w:p w14:paraId="07351013" w14:textId="77777777" w:rsidR="00003379" w:rsidRDefault="00003379" w:rsidP="00003379">
      <w:pPr>
        <w:ind w:firstLine="708"/>
      </w:pPr>
      <w:r>
        <w:t>Exceção 3ª: Cliente não cadastrado;</w:t>
      </w:r>
    </w:p>
    <w:p w14:paraId="19B66A18" w14:textId="77777777" w:rsidR="00003379" w:rsidRDefault="00003379" w:rsidP="00003379">
      <w:r>
        <w:t>3a.1 [IN] O comprador informa seu CPF, nome, endereço telefone;</w:t>
      </w:r>
    </w:p>
    <w:p w14:paraId="0610CF3F" w14:textId="77777777" w:rsidR="00003379" w:rsidRDefault="00003379" w:rsidP="00003379">
      <w:r>
        <w:t>Retornar ao passo 3;</w:t>
      </w:r>
    </w:p>
    <w:p w14:paraId="4DEB6406" w14:textId="77777777" w:rsidR="00003379" w:rsidRDefault="00003379" w:rsidP="00003379">
      <w:pPr>
        <w:ind w:firstLine="708"/>
      </w:pPr>
    </w:p>
    <w:p w14:paraId="5A69269A" w14:textId="77777777" w:rsidR="00003379" w:rsidRDefault="00003379" w:rsidP="00003379">
      <w:pPr>
        <w:ind w:firstLine="708"/>
      </w:pPr>
      <w:r>
        <w:t>Exceção 4ª: Carro não cadastrado;</w:t>
      </w:r>
    </w:p>
    <w:p w14:paraId="0EFAB56B" w14:textId="77777777" w:rsidR="00003379" w:rsidRDefault="00003379" w:rsidP="00003379">
      <w:r>
        <w:t>4a.1 [IN] O Usuário realiza o cadastro do carro;</w:t>
      </w:r>
    </w:p>
    <w:p w14:paraId="430E8AAF" w14:textId="77777777" w:rsidR="00003379" w:rsidRDefault="00003379" w:rsidP="00003379">
      <w:r>
        <w:t>Retornar ao passo 4;</w:t>
      </w:r>
    </w:p>
    <w:p w14:paraId="1FEB39FC" w14:textId="77777777" w:rsidR="00003379" w:rsidRDefault="00003379" w:rsidP="00003379"/>
    <w:p w14:paraId="1E1C4D4B" w14:textId="77777777" w:rsidR="00003379" w:rsidRDefault="00003379" w:rsidP="00003379">
      <w:r>
        <w:t>Exceção 6ª: Peça não cadastrada;</w:t>
      </w:r>
    </w:p>
    <w:p w14:paraId="3ECDFA6E" w14:textId="77777777" w:rsidR="00003379" w:rsidRDefault="00003379" w:rsidP="00003379">
      <w:r>
        <w:t>6a.1 [IN] O Usuário realiza o cadastro da peça;</w:t>
      </w:r>
    </w:p>
    <w:p w14:paraId="7F0D3309" w14:textId="77777777" w:rsidR="00003379" w:rsidRDefault="00003379" w:rsidP="00003379">
      <w:r>
        <w:t>Retornar ao passo 7;</w:t>
      </w:r>
    </w:p>
    <w:p w14:paraId="427D1B94" w14:textId="5497CFC9" w:rsidR="00817D24" w:rsidRDefault="00817D24" w:rsidP="005371C0">
      <w:pPr>
        <w:pStyle w:val="CORPO"/>
      </w:pPr>
    </w:p>
    <w:p w14:paraId="5F0B35BF" w14:textId="26D0B63A" w:rsidR="00817D24" w:rsidRDefault="00817D24" w:rsidP="005371C0">
      <w:pPr>
        <w:pStyle w:val="CORPO"/>
      </w:pPr>
    </w:p>
    <w:p w14:paraId="2FEBA0AB" w14:textId="3A36982D" w:rsidR="001C4F6E" w:rsidRDefault="001C4F6E" w:rsidP="005371C0">
      <w:pPr>
        <w:pStyle w:val="CORPO"/>
      </w:pPr>
    </w:p>
    <w:p w14:paraId="5B78D043" w14:textId="5D0B1CBD" w:rsidR="001C4F6E" w:rsidRDefault="001C4F6E" w:rsidP="005371C0">
      <w:pPr>
        <w:pStyle w:val="CORPO"/>
      </w:pPr>
    </w:p>
    <w:p w14:paraId="0E5A6D42" w14:textId="3627BE44" w:rsidR="001C4F6E" w:rsidRDefault="001C4F6E" w:rsidP="005371C0">
      <w:pPr>
        <w:pStyle w:val="CORPO"/>
      </w:pPr>
    </w:p>
    <w:p w14:paraId="2DBB1869" w14:textId="609F0BC1" w:rsidR="001C4F6E" w:rsidRDefault="001C4F6E" w:rsidP="005371C0">
      <w:pPr>
        <w:pStyle w:val="CORPO"/>
      </w:pPr>
    </w:p>
    <w:p w14:paraId="5092D2AA" w14:textId="33930979" w:rsidR="001C4F6E" w:rsidRDefault="001C4F6E" w:rsidP="005371C0">
      <w:pPr>
        <w:pStyle w:val="CORPO"/>
      </w:pPr>
    </w:p>
    <w:p w14:paraId="2ADF3A81" w14:textId="7A428E8D" w:rsidR="001C4F6E" w:rsidRDefault="001C4F6E" w:rsidP="005371C0">
      <w:pPr>
        <w:pStyle w:val="CORPO"/>
      </w:pPr>
    </w:p>
    <w:p w14:paraId="66639E3F" w14:textId="22611E7E" w:rsidR="001C4F6E" w:rsidRDefault="001C4F6E" w:rsidP="005371C0">
      <w:pPr>
        <w:pStyle w:val="CORPO"/>
      </w:pPr>
    </w:p>
    <w:p w14:paraId="02DB8DE9" w14:textId="27BABD58" w:rsidR="001C4F6E" w:rsidRDefault="001C4F6E" w:rsidP="005371C0">
      <w:pPr>
        <w:pStyle w:val="CORPO"/>
      </w:pPr>
    </w:p>
    <w:p w14:paraId="084F079D" w14:textId="77777777" w:rsidR="001C4F6E" w:rsidRPr="005E0E84" w:rsidRDefault="001C4F6E" w:rsidP="005371C0">
      <w:pPr>
        <w:pStyle w:val="CORPO"/>
      </w:pPr>
    </w:p>
    <w:p w14:paraId="2785EE23" w14:textId="51B4E8D1" w:rsidR="009C6385" w:rsidRPr="005E0E84" w:rsidRDefault="009C6385" w:rsidP="009C6385">
      <w:pPr>
        <w:pStyle w:val="Ttulo2"/>
      </w:pPr>
      <w:bookmarkStart w:id="27" w:name="_Toc71887882"/>
      <w:r w:rsidRPr="005E0E84">
        <w:t>Diagrama Entidade Relacionamento</w:t>
      </w:r>
      <w:bookmarkEnd w:id="27"/>
      <w:r w:rsidRPr="005E0E84">
        <w:t xml:space="preserve"> </w:t>
      </w:r>
    </w:p>
    <w:p w14:paraId="5207FEBB" w14:textId="77777777" w:rsidR="00817D24" w:rsidRDefault="009C6385" w:rsidP="009C6385">
      <w:pPr>
        <w:pStyle w:val="CORPO"/>
        <w:rPr>
          <w:noProof/>
          <w:lang w:eastAsia="pt-BR"/>
        </w:rPr>
      </w:pPr>
      <w:r w:rsidRPr="005E0E84">
        <w:t>Abaixo segue o modelo de DER realizado, conforme levantamento de requisitos:</w:t>
      </w:r>
    </w:p>
    <w:p w14:paraId="5D5F7247" w14:textId="77777777" w:rsidR="00817D24" w:rsidRDefault="00817D24" w:rsidP="009C6385">
      <w:pPr>
        <w:pStyle w:val="CORPO"/>
        <w:rPr>
          <w:noProof/>
          <w:lang w:eastAsia="pt-BR"/>
        </w:rPr>
      </w:pPr>
    </w:p>
    <w:p w14:paraId="6820EFEC" w14:textId="3A48F9C4" w:rsidR="009C6385" w:rsidRDefault="003F6934" w:rsidP="009C6385">
      <w:pPr>
        <w:pStyle w:val="CORPO"/>
      </w:pPr>
      <w:r>
        <w:rPr>
          <w:noProof/>
          <w:lang w:eastAsia="pt-BR"/>
        </w:rPr>
        <w:drawing>
          <wp:inline distT="0" distB="0" distL="0" distR="0" wp14:anchorId="1CA29B8A" wp14:editId="13D0912C">
            <wp:extent cx="5760085" cy="449961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499610"/>
                    </a:xfrm>
                    <a:prstGeom prst="rect">
                      <a:avLst/>
                    </a:prstGeom>
                  </pic:spPr>
                </pic:pic>
              </a:graphicData>
            </a:graphic>
          </wp:inline>
        </w:drawing>
      </w:r>
    </w:p>
    <w:p w14:paraId="060E6CDC" w14:textId="3CFDBB45" w:rsidR="00933CF4" w:rsidRDefault="00933CF4" w:rsidP="009C6385">
      <w:pPr>
        <w:pStyle w:val="CORPO"/>
      </w:pPr>
    </w:p>
    <w:p w14:paraId="6D061749" w14:textId="014950D7" w:rsidR="00A93B89" w:rsidRDefault="00A93B89" w:rsidP="009C6385">
      <w:pPr>
        <w:pStyle w:val="CORPO"/>
      </w:pPr>
    </w:p>
    <w:p w14:paraId="74AEECBE" w14:textId="77777777" w:rsidR="00003379" w:rsidRDefault="00003379" w:rsidP="009C6385">
      <w:pPr>
        <w:pStyle w:val="CORPO"/>
      </w:pPr>
    </w:p>
    <w:p w14:paraId="06B19DA7" w14:textId="63207554" w:rsidR="0058343B" w:rsidRPr="0058343B" w:rsidRDefault="0058343B" w:rsidP="0058343B">
      <w:pPr>
        <w:pStyle w:val="Ttulo2"/>
        <w:rPr>
          <w:szCs w:val="24"/>
        </w:rPr>
      </w:pPr>
      <w:bookmarkStart w:id="28" w:name="_Toc71887883"/>
      <w:r w:rsidRPr="0058343B">
        <w:t>Prototipagem</w:t>
      </w:r>
      <w:bookmarkEnd w:id="28"/>
    </w:p>
    <w:p w14:paraId="58C4D432" w14:textId="326924B2" w:rsidR="00FE652C" w:rsidRDefault="00FE652C" w:rsidP="0058343B">
      <w:pPr>
        <w:pStyle w:val="Ttulo3"/>
      </w:pPr>
      <w:bookmarkStart w:id="29" w:name="_Toc71887884"/>
      <w:r>
        <w:t xml:space="preserve">Tela de </w:t>
      </w:r>
      <w:proofErr w:type="spellStart"/>
      <w:r>
        <w:t>Login</w:t>
      </w:r>
      <w:bookmarkEnd w:id="29"/>
      <w:proofErr w:type="spellEnd"/>
    </w:p>
    <w:p w14:paraId="0714CF52" w14:textId="3CDF512A" w:rsidR="00FE652C" w:rsidRPr="00FE652C" w:rsidRDefault="00FE652C" w:rsidP="00FE652C">
      <w:pPr>
        <w:pStyle w:val="CORPO"/>
      </w:pPr>
      <w:r>
        <w:t xml:space="preserve">Nessa primeira tela será a tela que o usuário deverá fornecer seu </w:t>
      </w:r>
      <w:proofErr w:type="spellStart"/>
      <w:r>
        <w:t>login</w:t>
      </w:r>
      <w:proofErr w:type="spellEnd"/>
      <w:r>
        <w:t xml:space="preserve"> (CPF) e senha, de acordo com o cadastro realizado. Somente administradores vão ter acesso.</w:t>
      </w:r>
    </w:p>
    <w:p w14:paraId="61109888" w14:textId="2E171402" w:rsidR="00476FB2" w:rsidRDefault="00476FB2" w:rsidP="00476FB2">
      <w:pPr>
        <w:pStyle w:val="Legenda"/>
        <w:keepNext/>
        <w:jc w:val="both"/>
      </w:pPr>
      <w:bookmarkStart w:id="30" w:name="_Toc56174808"/>
      <w:r>
        <w:t xml:space="preserve">Figura </w:t>
      </w:r>
      <w:r w:rsidR="008634AD">
        <w:fldChar w:fldCharType="begin"/>
      </w:r>
      <w:r w:rsidR="008634AD">
        <w:instrText xml:space="preserve"> SEQ Figura \* ARABIC </w:instrText>
      </w:r>
      <w:r w:rsidR="008634AD">
        <w:fldChar w:fldCharType="separate"/>
      </w:r>
      <w:r w:rsidR="008634AD">
        <w:rPr>
          <w:noProof/>
        </w:rPr>
        <w:t>1</w:t>
      </w:r>
      <w:r w:rsidR="008634AD">
        <w:fldChar w:fldCharType="end"/>
      </w:r>
      <w:r>
        <w:t xml:space="preserve"> - Tela De </w:t>
      </w:r>
      <w:proofErr w:type="spellStart"/>
      <w:r>
        <w:t>Login</w:t>
      </w:r>
      <w:bookmarkEnd w:id="30"/>
      <w:proofErr w:type="spellEnd"/>
    </w:p>
    <w:p w14:paraId="4FBA67B4" w14:textId="4786B463" w:rsidR="00FE652C" w:rsidRDefault="00FE652C" w:rsidP="00476FB2">
      <w:pPr>
        <w:pStyle w:val="CORPO"/>
      </w:pPr>
      <w:r>
        <w:rPr>
          <w:noProof/>
          <w:lang w:eastAsia="pt-BR"/>
        </w:rPr>
        <w:drawing>
          <wp:inline distT="0" distB="0" distL="0" distR="0" wp14:anchorId="64A3A41E" wp14:editId="6D80C8E8">
            <wp:extent cx="2921067" cy="23145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11">
                      <a:extLst>
                        <a:ext uri="{28A0092B-C50C-407E-A947-70E740481C1C}">
                          <a14:useLocalDpi xmlns:a14="http://schemas.microsoft.com/office/drawing/2010/main" val="0"/>
                        </a:ext>
                      </a:extLst>
                    </a:blip>
                    <a:srcRect l="1029" t="2267" r="1851" b="3527"/>
                    <a:stretch/>
                  </pic:blipFill>
                  <pic:spPr bwMode="auto">
                    <a:xfrm>
                      <a:off x="0" y="0"/>
                      <a:ext cx="2953060" cy="2339925"/>
                    </a:xfrm>
                    <a:prstGeom prst="rect">
                      <a:avLst/>
                    </a:prstGeom>
                    <a:ln>
                      <a:noFill/>
                    </a:ln>
                    <a:extLst>
                      <a:ext uri="{53640926-AAD7-44D8-BBD7-CCE9431645EC}">
                        <a14:shadowObscured xmlns:a14="http://schemas.microsoft.com/office/drawing/2010/main"/>
                      </a:ext>
                    </a:extLst>
                  </pic:spPr>
                </pic:pic>
              </a:graphicData>
            </a:graphic>
          </wp:inline>
        </w:drawing>
      </w:r>
    </w:p>
    <w:p w14:paraId="47001551" w14:textId="36827C5E" w:rsidR="00476FB2" w:rsidRDefault="00476FB2" w:rsidP="00191BDD">
      <w:pPr>
        <w:pStyle w:val="Fonte"/>
      </w:pPr>
      <w:r>
        <w:t>Fonte: Próprio Autor</w:t>
      </w:r>
    </w:p>
    <w:p w14:paraId="1973DCB5" w14:textId="6A551295" w:rsidR="00FE652C" w:rsidRDefault="00FE652C" w:rsidP="00FE652C">
      <w:pPr>
        <w:pStyle w:val="Ttulo3"/>
      </w:pPr>
      <w:bookmarkStart w:id="31" w:name="_Toc71887885"/>
      <w:r>
        <w:t>Tela Inicial</w:t>
      </w:r>
      <w:bookmarkEnd w:id="31"/>
      <w:r>
        <w:t xml:space="preserve"> </w:t>
      </w:r>
    </w:p>
    <w:p w14:paraId="5A3510C8" w14:textId="0EB1B0BB" w:rsidR="0058343B" w:rsidRDefault="00FE652C" w:rsidP="00476FB2">
      <w:pPr>
        <w:pStyle w:val="CORPO"/>
      </w:pPr>
      <w:r>
        <w:t xml:space="preserve">Após efetuar o </w:t>
      </w:r>
      <w:proofErr w:type="spellStart"/>
      <w:r>
        <w:t>login</w:t>
      </w:r>
      <w:proofErr w:type="spellEnd"/>
      <w:r>
        <w:t xml:space="preserve">, o usuário será direcionado para a tela inicial, onde terá </w:t>
      </w:r>
      <w:r w:rsidR="0058343B">
        <w:t>todas</w:t>
      </w:r>
      <w:r>
        <w:t xml:space="preserve"> as </w:t>
      </w:r>
      <w:r w:rsidR="0058343B">
        <w:t xml:space="preserve">opções de </w:t>
      </w:r>
      <w:r>
        <w:t>funções do sistema</w:t>
      </w:r>
      <w:r w:rsidR="0058343B">
        <w:t>.</w:t>
      </w:r>
    </w:p>
    <w:p w14:paraId="7F3DC9C4" w14:textId="263C44B9" w:rsidR="00476FB2" w:rsidRDefault="00476FB2" w:rsidP="00476FB2">
      <w:pPr>
        <w:pStyle w:val="Legenda"/>
        <w:keepNext/>
        <w:jc w:val="both"/>
      </w:pPr>
      <w:bookmarkStart w:id="32" w:name="_Toc56174809"/>
      <w:r>
        <w:t xml:space="preserve">Figura </w:t>
      </w:r>
      <w:r w:rsidR="008634AD">
        <w:fldChar w:fldCharType="begin"/>
      </w:r>
      <w:r w:rsidR="008634AD">
        <w:instrText xml:space="preserve"> SEQ Figura \* ARABIC </w:instrText>
      </w:r>
      <w:r w:rsidR="008634AD">
        <w:fldChar w:fldCharType="separate"/>
      </w:r>
      <w:r w:rsidR="008634AD">
        <w:rPr>
          <w:noProof/>
        </w:rPr>
        <w:t>2</w:t>
      </w:r>
      <w:r w:rsidR="008634AD">
        <w:fldChar w:fldCharType="end"/>
      </w:r>
      <w:r>
        <w:t xml:space="preserve"> - Tela Da Oficina </w:t>
      </w:r>
      <w:bookmarkEnd w:id="32"/>
      <w:r w:rsidR="00B543F7">
        <w:t>Mecânica</w:t>
      </w:r>
    </w:p>
    <w:p w14:paraId="5A5A3B48" w14:textId="589684EF" w:rsidR="0058343B" w:rsidRDefault="0058343B" w:rsidP="00FE652C">
      <w:pPr>
        <w:pStyle w:val="CORPO"/>
      </w:pPr>
      <w:r>
        <w:rPr>
          <w:noProof/>
          <w:lang w:eastAsia="pt-BR"/>
        </w:rPr>
        <w:drawing>
          <wp:inline distT="0" distB="0" distL="0" distR="0" wp14:anchorId="029CCA36" wp14:editId="0ACE76C5">
            <wp:extent cx="5600700" cy="33623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laInicial.png"/>
                    <pic:cNvPicPr/>
                  </pic:nvPicPr>
                  <pic:blipFill rotWithShape="1">
                    <a:blip r:embed="rId12">
                      <a:extLst>
                        <a:ext uri="{28A0092B-C50C-407E-A947-70E740481C1C}">
                          <a14:useLocalDpi xmlns:a14="http://schemas.microsoft.com/office/drawing/2010/main" val="0"/>
                        </a:ext>
                      </a:extLst>
                    </a:blip>
                    <a:srcRect l="662" t="1695" r="2105" b="2364"/>
                    <a:stretch/>
                  </pic:blipFill>
                  <pic:spPr bwMode="auto">
                    <a:xfrm>
                      <a:off x="0" y="0"/>
                      <a:ext cx="5600700" cy="3362325"/>
                    </a:xfrm>
                    <a:prstGeom prst="rect">
                      <a:avLst/>
                    </a:prstGeom>
                    <a:ln>
                      <a:noFill/>
                    </a:ln>
                    <a:extLst>
                      <a:ext uri="{53640926-AAD7-44D8-BBD7-CCE9431645EC}">
                        <a14:shadowObscured xmlns:a14="http://schemas.microsoft.com/office/drawing/2010/main"/>
                      </a:ext>
                    </a:extLst>
                  </pic:spPr>
                </pic:pic>
              </a:graphicData>
            </a:graphic>
          </wp:inline>
        </w:drawing>
      </w:r>
    </w:p>
    <w:p w14:paraId="51D5A969" w14:textId="77777777" w:rsidR="00476FB2" w:rsidRDefault="00476FB2" w:rsidP="00191BDD">
      <w:pPr>
        <w:pStyle w:val="Fonte"/>
      </w:pPr>
      <w:r>
        <w:t>Fonte: Próprio Autor</w:t>
      </w:r>
    </w:p>
    <w:p w14:paraId="2176B718" w14:textId="625AC745" w:rsidR="00FB0533" w:rsidRDefault="00FB0533" w:rsidP="00FE652C">
      <w:pPr>
        <w:pStyle w:val="CORPO"/>
      </w:pPr>
    </w:p>
    <w:p w14:paraId="4F9B7AB5" w14:textId="2876E3E4" w:rsidR="00FB0533" w:rsidRDefault="00FB0533" w:rsidP="00FE652C">
      <w:pPr>
        <w:pStyle w:val="CORPO"/>
      </w:pPr>
    </w:p>
    <w:p w14:paraId="74115933" w14:textId="069204EB" w:rsidR="00FB0533" w:rsidRDefault="00FB0533" w:rsidP="00FB0533">
      <w:pPr>
        <w:pStyle w:val="Ttulo3"/>
      </w:pPr>
      <w:bookmarkStart w:id="33" w:name="_Toc71887886"/>
      <w:r>
        <w:t>Tela Cadastro Cliente</w:t>
      </w:r>
      <w:bookmarkEnd w:id="33"/>
    </w:p>
    <w:p w14:paraId="2AD36358" w14:textId="2F6DEA0F" w:rsidR="00FB0533" w:rsidRDefault="00FB0533" w:rsidP="00FB0533">
      <w:pPr>
        <w:pStyle w:val="CORPO"/>
      </w:pPr>
      <w:r>
        <w:t xml:space="preserve">Após o usuário realizar o </w:t>
      </w:r>
      <w:proofErr w:type="spellStart"/>
      <w:r>
        <w:t>login</w:t>
      </w:r>
      <w:proofErr w:type="spellEnd"/>
      <w:r>
        <w:t xml:space="preserve"> e ir para tela inicial, terá a opção de cadastrar os clientes na opção “Cadastre Cliente”. </w:t>
      </w:r>
    </w:p>
    <w:p w14:paraId="26B8FB25" w14:textId="7511E237" w:rsidR="00FB0533" w:rsidRDefault="00FB0533" w:rsidP="00FB0533">
      <w:pPr>
        <w:pStyle w:val="CORPO"/>
      </w:pPr>
      <w:r>
        <w:t xml:space="preserve">Nessa tela será informado os dados pessoais do cliente para futuras consultas e ordens de serviços. </w:t>
      </w:r>
    </w:p>
    <w:p w14:paraId="4A2042E7" w14:textId="52B3798C" w:rsidR="00FB0533" w:rsidRDefault="00FB0533" w:rsidP="00FB0533">
      <w:pPr>
        <w:pStyle w:val="CORPO"/>
      </w:pPr>
    </w:p>
    <w:p w14:paraId="6E6078D7" w14:textId="5DB29A84" w:rsidR="00476FB2" w:rsidRDefault="00476FB2" w:rsidP="00476FB2">
      <w:pPr>
        <w:pStyle w:val="Legenda"/>
        <w:keepNext/>
        <w:jc w:val="both"/>
      </w:pPr>
      <w:bookmarkStart w:id="34" w:name="_Toc56174810"/>
      <w:r>
        <w:t xml:space="preserve">Figura </w:t>
      </w:r>
      <w:r w:rsidR="008634AD">
        <w:fldChar w:fldCharType="begin"/>
      </w:r>
      <w:r w:rsidR="008634AD">
        <w:instrText xml:space="preserve"> SEQ Figura \* ARABIC </w:instrText>
      </w:r>
      <w:r w:rsidR="008634AD">
        <w:fldChar w:fldCharType="separate"/>
      </w:r>
      <w:r w:rsidR="008634AD">
        <w:rPr>
          <w:noProof/>
        </w:rPr>
        <w:t>3</w:t>
      </w:r>
      <w:r w:rsidR="008634AD">
        <w:fldChar w:fldCharType="end"/>
      </w:r>
      <w:r>
        <w:t xml:space="preserve"> - Tela De Cadastro De Cliente</w:t>
      </w:r>
      <w:bookmarkEnd w:id="34"/>
    </w:p>
    <w:p w14:paraId="4A4AE3B3" w14:textId="62B0B16C" w:rsidR="00FB0533" w:rsidRDefault="00FB0533" w:rsidP="00FB0533">
      <w:pPr>
        <w:pStyle w:val="CORPO"/>
      </w:pPr>
      <w:r>
        <w:rPr>
          <w:noProof/>
          <w:lang w:eastAsia="pt-BR"/>
        </w:rPr>
        <w:drawing>
          <wp:inline distT="0" distB="0" distL="0" distR="0" wp14:anchorId="4B9317FB" wp14:editId="49808665">
            <wp:extent cx="5699125" cy="2457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9125" cy="2457450"/>
                    </a:xfrm>
                    <a:prstGeom prst="rect">
                      <a:avLst/>
                    </a:prstGeom>
                  </pic:spPr>
                </pic:pic>
              </a:graphicData>
            </a:graphic>
          </wp:inline>
        </w:drawing>
      </w:r>
    </w:p>
    <w:p w14:paraId="2F93692E" w14:textId="69A233FF" w:rsidR="00FB0533" w:rsidRDefault="00476FB2" w:rsidP="00191BDD">
      <w:pPr>
        <w:pStyle w:val="Fonte"/>
      </w:pPr>
      <w:r>
        <w:t>Fonte: Próprio Autor</w:t>
      </w:r>
    </w:p>
    <w:p w14:paraId="0DBF3DE4" w14:textId="1D56DF45" w:rsidR="00FB0533" w:rsidRDefault="00FB0533" w:rsidP="00FB0533">
      <w:pPr>
        <w:pStyle w:val="CORPO"/>
      </w:pPr>
    </w:p>
    <w:p w14:paraId="28C00FF1" w14:textId="20D2FA00" w:rsidR="00FB0533" w:rsidRDefault="00FB0533" w:rsidP="00FB0533">
      <w:pPr>
        <w:pStyle w:val="Ttulo3"/>
      </w:pPr>
      <w:bookmarkStart w:id="35" w:name="_Toc71887887"/>
      <w:r>
        <w:t>Tela Consultar Cliente</w:t>
      </w:r>
      <w:bookmarkEnd w:id="35"/>
    </w:p>
    <w:p w14:paraId="58CD9A28" w14:textId="4C7B2767" w:rsidR="00FB0533" w:rsidRDefault="00FB0533" w:rsidP="00FB0533">
      <w:pPr>
        <w:pStyle w:val="CORPO"/>
      </w:pPr>
      <w:r>
        <w:t>Após ter o cliente cadastrado, o usuário poderá pesquisar alguns dados sobre o cliente através do CPF.</w:t>
      </w:r>
    </w:p>
    <w:p w14:paraId="2BA3741C" w14:textId="38AA19E8" w:rsidR="00FB0533" w:rsidRDefault="00FB0533" w:rsidP="00FB0533">
      <w:pPr>
        <w:pStyle w:val="CORPO"/>
      </w:pPr>
    </w:p>
    <w:p w14:paraId="6EB56FAF" w14:textId="2F869B9B" w:rsidR="00476FB2" w:rsidRDefault="00476FB2" w:rsidP="00476FB2">
      <w:pPr>
        <w:pStyle w:val="Legenda"/>
        <w:keepNext/>
        <w:jc w:val="both"/>
      </w:pPr>
      <w:bookmarkStart w:id="36" w:name="_Toc56174811"/>
      <w:r>
        <w:t xml:space="preserve">Figura </w:t>
      </w:r>
      <w:r w:rsidR="008634AD">
        <w:fldChar w:fldCharType="begin"/>
      </w:r>
      <w:r w:rsidR="008634AD">
        <w:instrText xml:space="preserve"> SEQ Figura \* ARABIC </w:instrText>
      </w:r>
      <w:r w:rsidR="008634AD">
        <w:fldChar w:fldCharType="separate"/>
      </w:r>
      <w:r w:rsidR="008634AD">
        <w:rPr>
          <w:noProof/>
        </w:rPr>
        <w:t>4</w:t>
      </w:r>
      <w:r w:rsidR="008634AD">
        <w:fldChar w:fldCharType="end"/>
      </w:r>
      <w:r>
        <w:t xml:space="preserve"> - Tela De Consultar Cliente</w:t>
      </w:r>
      <w:bookmarkEnd w:id="36"/>
    </w:p>
    <w:p w14:paraId="70B0BAE9" w14:textId="6FF105FB" w:rsidR="00FB0533" w:rsidRDefault="00FB0533" w:rsidP="00FB0533">
      <w:pPr>
        <w:pStyle w:val="CORPO"/>
      </w:pPr>
      <w:r>
        <w:rPr>
          <w:noProof/>
          <w:lang w:eastAsia="pt-BR"/>
        </w:rPr>
        <w:drawing>
          <wp:inline distT="0" distB="0" distL="0" distR="0" wp14:anchorId="061D2815" wp14:editId="460CB251">
            <wp:extent cx="5760085" cy="205359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053590"/>
                    </a:xfrm>
                    <a:prstGeom prst="rect">
                      <a:avLst/>
                    </a:prstGeom>
                  </pic:spPr>
                </pic:pic>
              </a:graphicData>
            </a:graphic>
          </wp:inline>
        </w:drawing>
      </w:r>
    </w:p>
    <w:p w14:paraId="0C7F7249" w14:textId="18F34767" w:rsidR="00A94C0E" w:rsidRDefault="00476FB2" w:rsidP="00191BDD">
      <w:pPr>
        <w:pStyle w:val="Fonte"/>
      </w:pPr>
      <w:r>
        <w:t>Fonte: Próprio Autor</w:t>
      </w:r>
    </w:p>
    <w:p w14:paraId="4806FA42" w14:textId="4EBB8686" w:rsidR="008634AD" w:rsidRDefault="008634AD" w:rsidP="00FB0533">
      <w:pPr>
        <w:pStyle w:val="CORPO"/>
      </w:pPr>
    </w:p>
    <w:p w14:paraId="0B24A6A3" w14:textId="18197A88" w:rsidR="008634AD" w:rsidRDefault="008634AD" w:rsidP="00FB0533">
      <w:pPr>
        <w:pStyle w:val="CORPO"/>
      </w:pPr>
    </w:p>
    <w:p w14:paraId="247E798B" w14:textId="23097D93" w:rsidR="008634AD" w:rsidRDefault="008634AD" w:rsidP="00FB0533">
      <w:pPr>
        <w:pStyle w:val="CORPO"/>
      </w:pPr>
    </w:p>
    <w:p w14:paraId="3E232D18" w14:textId="6685D080" w:rsidR="008634AD" w:rsidRDefault="008634AD" w:rsidP="00FB0533">
      <w:pPr>
        <w:pStyle w:val="CORPO"/>
      </w:pPr>
    </w:p>
    <w:p w14:paraId="369CB616" w14:textId="35023FF0" w:rsidR="008634AD" w:rsidRDefault="008634AD" w:rsidP="00FB0533">
      <w:pPr>
        <w:pStyle w:val="CORPO"/>
      </w:pPr>
    </w:p>
    <w:p w14:paraId="325B9AC7" w14:textId="7F4D8DCB" w:rsidR="008634AD" w:rsidRDefault="008634AD" w:rsidP="00FB0533">
      <w:pPr>
        <w:pStyle w:val="CORPO"/>
      </w:pPr>
    </w:p>
    <w:p w14:paraId="5D45AC37" w14:textId="54ECA367" w:rsidR="008634AD" w:rsidRDefault="008634AD" w:rsidP="00FB0533">
      <w:pPr>
        <w:pStyle w:val="CORPO"/>
      </w:pPr>
    </w:p>
    <w:p w14:paraId="15459610" w14:textId="299AB004" w:rsidR="008634AD" w:rsidRDefault="008634AD" w:rsidP="00FB0533">
      <w:pPr>
        <w:pStyle w:val="CORPO"/>
      </w:pPr>
    </w:p>
    <w:p w14:paraId="2E5F58E1" w14:textId="1AE177E6" w:rsidR="008634AD" w:rsidRDefault="008634AD" w:rsidP="00FB0533">
      <w:pPr>
        <w:pStyle w:val="CORPO"/>
      </w:pPr>
    </w:p>
    <w:p w14:paraId="56C162F5" w14:textId="53FE37E1" w:rsidR="008634AD" w:rsidRDefault="008634AD" w:rsidP="00FB0533">
      <w:pPr>
        <w:pStyle w:val="CORPO"/>
      </w:pPr>
    </w:p>
    <w:p w14:paraId="5AB29BA3" w14:textId="1109A172" w:rsidR="008634AD" w:rsidRDefault="008634AD" w:rsidP="00FB0533">
      <w:pPr>
        <w:pStyle w:val="CORPO"/>
      </w:pPr>
    </w:p>
    <w:p w14:paraId="3983551A" w14:textId="7E64933E" w:rsidR="008634AD" w:rsidRDefault="008634AD" w:rsidP="00FB0533">
      <w:pPr>
        <w:pStyle w:val="CORPO"/>
      </w:pPr>
    </w:p>
    <w:p w14:paraId="7371B8B1" w14:textId="6CC75236" w:rsidR="008634AD" w:rsidRDefault="008634AD" w:rsidP="00FB0533">
      <w:pPr>
        <w:pStyle w:val="CORPO"/>
      </w:pPr>
    </w:p>
    <w:p w14:paraId="35A9E1D2" w14:textId="51490709" w:rsidR="008634AD" w:rsidRDefault="008634AD" w:rsidP="00FB0533">
      <w:pPr>
        <w:pStyle w:val="CORPO"/>
      </w:pPr>
    </w:p>
    <w:p w14:paraId="799FC4A0" w14:textId="01471E99" w:rsidR="008634AD" w:rsidRDefault="008634AD" w:rsidP="00FB0533">
      <w:pPr>
        <w:pStyle w:val="CORPO"/>
      </w:pPr>
    </w:p>
    <w:p w14:paraId="206D796C" w14:textId="22D7F3A9" w:rsidR="008634AD" w:rsidRDefault="008634AD" w:rsidP="00FB0533">
      <w:pPr>
        <w:pStyle w:val="CORPO"/>
      </w:pPr>
    </w:p>
    <w:p w14:paraId="51AB6E0D" w14:textId="38A9CE24" w:rsidR="008634AD" w:rsidRDefault="008634AD" w:rsidP="00FB0533">
      <w:pPr>
        <w:pStyle w:val="CORPO"/>
      </w:pPr>
    </w:p>
    <w:p w14:paraId="6555FBF7" w14:textId="2EB0181C" w:rsidR="008634AD" w:rsidRDefault="008634AD" w:rsidP="00FB0533">
      <w:pPr>
        <w:pStyle w:val="CORPO"/>
      </w:pPr>
    </w:p>
    <w:p w14:paraId="0A530FD7" w14:textId="2F935A29" w:rsidR="008634AD" w:rsidRDefault="008634AD" w:rsidP="00FB0533">
      <w:pPr>
        <w:pStyle w:val="CORPO"/>
      </w:pPr>
    </w:p>
    <w:p w14:paraId="42F6B36E" w14:textId="77777777" w:rsidR="008634AD" w:rsidRDefault="008634AD" w:rsidP="00FB0533">
      <w:pPr>
        <w:pStyle w:val="CORPO"/>
      </w:pPr>
    </w:p>
    <w:p w14:paraId="4702BEF2" w14:textId="0AACABFD" w:rsidR="00AA403E" w:rsidRDefault="00AA403E" w:rsidP="004310F4">
      <w:pPr>
        <w:pStyle w:val="Ttulo2"/>
        <w:rPr>
          <w:rFonts w:cs="Arial"/>
          <w:bCs w:val="0"/>
          <w:color w:val="202124"/>
          <w:shd w:val="clear" w:color="auto" w:fill="FFFFFF"/>
        </w:rPr>
      </w:pPr>
      <w:bookmarkStart w:id="37" w:name="_Toc71887888"/>
      <w:r>
        <w:lastRenderedPageBreak/>
        <w:t xml:space="preserve">Diagrama </w:t>
      </w:r>
      <w:r w:rsidRPr="001302E1">
        <w:rPr>
          <w:rFonts w:cs="Arial"/>
          <w:bCs w:val="0"/>
          <w:color w:val="202124"/>
          <w:shd w:val="clear" w:color="auto" w:fill="FFFFFF"/>
        </w:rPr>
        <w:t>de sequência</w:t>
      </w:r>
      <w:bookmarkEnd w:id="37"/>
    </w:p>
    <w:p w14:paraId="1D4EB785" w14:textId="44D57EA2" w:rsidR="004310F4" w:rsidRPr="004310F4" w:rsidRDefault="004310F4" w:rsidP="004310F4">
      <w:pPr>
        <w:pStyle w:val="CORPO"/>
      </w:pPr>
      <w:r>
        <w:rPr>
          <w:noProof/>
          <w:lang w:eastAsia="pt-BR"/>
        </w:rPr>
        <w:drawing>
          <wp:inline distT="0" distB="0" distL="0" distR="0" wp14:anchorId="4D67DDEC" wp14:editId="372812E8">
            <wp:extent cx="5760085" cy="510921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sequência.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5109210"/>
                    </a:xfrm>
                    <a:prstGeom prst="rect">
                      <a:avLst/>
                    </a:prstGeom>
                  </pic:spPr>
                </pic:pic>
              </a:graphicData>
            </a:graphic>
          </wp:inline>
        </w:drawing>
      </w:r>
    </w:p>
    <w:p w14:paraId="142B008D" w14:textId="0BA1533B" w:rsidR="008634AD" w:rsidRDefault="00A94C0E" w:rsidP="008634AD">
      <w:pPr>
        <w:pStyle w:val="Ttulo2"/>
      </w:pPr>
      <w:bookmarkStart w:id="38" w:name="_Toc71887889"/>
      <w:r w:rsidRPr="00A94C0E">
        <w:t>Diagrama de atividades</w:t>
      </w:r>
      <w:bookmarkEnd w:id="38"/>
    </w:p>
    <w:p w14:paraId="10F48578" w14:textId="014E2DFB" w:rsidR="008634AD" w:rsidRPr="008634AD" w:rsidRDefault="008634AD" w:rsidP="008634AD">
      <w:pPr>
        <w:pStyle w:val="CORPO"/>
      </w:pPr>
      <w:r w:rsidRPr="008634AD">
        <w:t xml:space="preserve">O diagrama de atividades é um gráfico de fluxo que nos ajuda a entender as sequencias de um processo computacional. No caso do programa para a oficina mecânica, os dados de autenticação são inseridos pelo cliente, e, caso os dados sejam corretos e autenticados pelo servidor, o </w:t>
      </w:r>
      <w:proofErr w:type="spellStart"/>
      <w:r w:rsidRPr="008634AD">
        <w:t>login</w:t>
      </w:r>
      <w:proofErr w:type="spellEnd"/>
      <w:r w:rsidRPr="008634AD">
        <w:t xml:space="preserve"> é efetuado. Caso os dados sejam incorretos, o acesso é negado, e é gerada a opção de redefinir senha, com a possibilidade de outra tentativa de inserção de dados corretos, ou opção de envio de e-mail para correção de senha, encerrando o processo.</w:t>
      </w:r>
    </w:p>
    <w:p w14:paraId="57154185" w14:textId="657F8107" w:rsidR="00A94C0E" w:rsidRDefault="00A94C0E" w:rsidP="00A94C0E">
      <w:pPr>
        <w:pStyle w:val="CORPO"/>
      </w:pPr>
    </w:p>
    <w:p w14:paraId="28479F7B" w14:textId="2069EE6C" w:rsidR="008634AD" w:rsidRDefault="008634AD" w:rsidP="008634AD">
      <w:pPr>
        <w:pStyle w:val="Legenda"/>
        <w:keepNext/>
        <w:jc w:val="both"/>
      </w:pPr>
      <w:bookmarkStart w:id="39" w:name="_Toc56174812"/>
      <w:r>
        <w:t xml:space="preserve">Figura </w:t>
      </w:r>
      <w:r>
        <w:fldChar w:fldCharType="begin"/>
      </w:r>
      <w:r>
        <w:instrText xml:space="preserve"> SEQ Figura \* ARABIC </w:instrText>
      </w:r>
      <w:r>
        <w:fldChar w:fldCharType="separate"/>
      </w:r>
      <w:r>
        <w:rPr>
          <w:noProof/>
        </w:rPr>
        <w:t>5</w:t>
      </w:r>
      <w:r>
        <w:fldChar w:fldCharType="end"/>
      </w:r>
      <w:r>
        <w:t xml:space="preserve"> - Diagrama de Atividades</w:t>
      </w:r>
      <w:bookmarkEnd w:id="39"/>
    </w:p>
    <w:p w14:paraId="6785D117" w14:textId="5E14A465" w:rsidR="00A94C0E" w:rsidRDefault="005A436A" w:rsidP="00A94C0E">
      <w:pPr>
        <w:pStyle w:val="CORPO"/>
      </w:pPr>
      <w:r>
        <w:rPr>
          <w:noProof/>
          <w:lang w:eastAsia="pt-BR"/>
        </w:rPr>
        <w:drawing>
          <wp:inline distT="0" distB="0" distL="0" distR="0" wp14:anchorId="091C0CA6" wp14:editId="0F73D3A3">
            <wp:extent cx="5694960" cy="5219700"/>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9611" cy="5223963"/>
                    </a:xfrm>
                    <a:prstGeom prst="rect">
                      <a:avLst/>
                    </a:prstGeom>
                  </pic:spPr>
                </pic:pic>
              </a:graphicData>
            </a:graphic>
          </wp:inline>
        </w:drawing>
      </w:r>
    </w:p>
    <w:p w14:paraId="15A8A44D" w14:textId="77777777" w:rsidR="008634AD" w:rsidRDefault="008634AD" w:rsidP="00191BDD">
      <w:pPr>
        <w:pStyle w:val="Fonte"/>
      </w:pPr>
      <w:r>
        <w:t>Fonte: Próprio Autor</w:t>
      </w:r>
    </w:p>
    <w:p w14:paraId="1FB24028" w14:textId="65A314AF" w:rsidR="003F6934" w:rsidRDefault="003F6934" w:rsidP="003F6934">
      <w:pPr>
        <w:pStyle w:val="Ttulo2"/>
      </w:pPr>
      <w:bookmarkStart w:id="40" w:name="_Toc71887890"/>
      <w:r>
        <w:t>Banco de Dados</w:t>
      </w:r>
      <w:bookmarkEnd w:id="40"/>
      <w:r>
        <w:t xml:space="preserve"> </w:t>
      </w:r>
    </w:p>
    <w:p w14:paraId="3C5D6234" w14:textId="297A3928" w:rsidR="003F6934" w:rsidRDefault="00003379" w:rsidP="003F6934">
      <w:pPr>
        <w:pStyle w:val="CORPO"/>
      </w:pPr>
      <w:r>
        <w:t>Abaixo o script utilizado para criação do banco de dados da oficina mecânica, onde nos baseamos no diagrama entidade relacionamento (3.5).</w:t>
      </w:r>
    </w:p>
    <w:p w14:paraId="50EF6FB3" w14:textId="77777777" w:rsidR="00003379" w:rsidRDefault="00003379" w:rsidP="003F6934">
      <w:pPr>
        <w:pStyle w:val="CORPO"/>
      </w:pPr>
    </w:p>
    <w:p w14:paraId="74060F55" w14:textId="77777777" w:rsidR="00003379" w:rsidRPr="00003379" w:rsidRDefault="00003379" w:rsidP="00003379">
      <w:pPr>
        <w:pStyle w:val="CORPO"/>
        <w:rPr>
          <w:i/>
          <w:iCs/>
        </w:rPr>
      </w:pPr>
      <w:proofErr w:type="spellStart"/>
      <w:proofErr w:type="gramStart"/>
      <w:r w:rsidRPr="00003379">
        <w:rPr>
          <w:i/>
          <w:iCs/>
        </w:rPr>
        <w:t>create</w:t>
      </w:r>
      <w:proofErr w:type="spellEnd"/>
      <w:proofErr w:type="gramEnd"/>
      <w:r w:rsidRPr="00003379">
        <w:rPr>
          <w:i/>
          <w:iCs/>
        </w:rPr>
        <w:t xml:space="preserve"> </w:t>
      </w:r>
      <w:proofErr w:type="spellStart"/>
      <w:r w:rsidRPr="00003379">
        <w:rPr>
          <w:i/>
          <w:iCs/>
        </w:rPr>
        <w:t>database</w:t>
      </w:r>
      <w:proofErr w:type="spellEnd"/>
      <w:r w:rsidRPr="00003379">
        <w:rPr>
          <w:i/>
          <w:iCs/>
        </w:rPr>
        <w:t xml:space="preserve"> </w:t>
      </w:r>
      <w:proofErr w:type="spellStart"/>
      <w:r w:rsidRPr="00003379">
        <w:rPr>
          <w:i/>
          <w:iCs/>
        </w:rPr>
        <w:t>mecanica</w:t>
      </w:r>
      <w:proofErr w:type="spellEnd"/>
      <w:r w:rsidRPr="00003379">
        <w:rPr>
          <w:i/>
          <w:iCs/>
        </w:rPr>
        <w:t>;</w:t>
      </w:r>
    </w:p>
    <w:p w14:paraId="27871A94" w14:textId="77777777" w:rsidR="00003379" w:rsidRPr="00003379" w:rsidRDefault="00003379" w:rsidP="00003379">
      <w:pPr>
        <w:pStyle w:val="CORPO"/>
        <w:rPr>
          <w:i/>
          <w:iCs/>
        </w:rPr>
      </w:pPr>
    </w:p>
    <w:p w14:paraId="05136C6C" w14:textId="77777777" w:rsidR="00003379" w:rsidRPr="00003379" w:rsidRDefault="00003379" w:rsidP="00003379">
      <w:pPr>
        <w:pStyle w:val="CORPO"/>
        <w:rPr>
          <w:i/>
          <w:iCs/>
        </w:rPr>
      </w:pPr>
      <w:proofErr w:type="gramStart"/>
      <w:r w:rsidRPr="00003379">
        <w:rPr>
          <w:i/>
          <w:iCs/>
        </w:rPr>
        <w:t>use</w:t>
      </w:r>
      <w:proofErr w:type="gramEnd"/>
      <w:r w:rsidRPr="00003379">
        <w:rPr>
          <w:i/>
          <w:iCs/>
        </w:rPr>
        <w:t xml:space="preserve"> </w:t>
      </w:r>
      <w:proofErr w:type="spellStart"/>
      <w:r w:rsidRPr="00003379">
        <w:rPr>
          <w:i/>
          <w:iCs/>
        </w:rPr>
        <w:t>mecanica</w:t>
      </w:r>
      <w:proofErr w:type="spellEnd"/>
      <w:r w:rsidRPr="00003379">
        <w:rPr>
          <w:i/>
          <w:iCs/>
        </w:rPr>
        <w:t>;</w:t>
      </w:r>
    </w:p>
    <w:p w14:paraId="553317BE" w14:textId="77777777" w:rsidR="00003379" w:rsidRPr="00003379" w:rsidRDefault="00003379" w:rsidP="00003379">
      <w:pPr>
        <w:pStyle w:val="CORPO"/>
        <w:rPr>
          <w:i/>
          <w:iCs/>
        </w:rPr>
      </w:pPr>
    </w:p>
    <w:p w14:paraId="2422A9D1" w14:textId="77777777" w:rsidR="00003379" w:rsidRPr="00003379" w:rsidRDefault="00003379" w:rsidP="00003379">
      <w:pPr>
        <w:pStyle w:val="CORPO"/>
        <w:rPr>
          <w:i/>
          <w:iCs/>
        </w:rPr>
      </w:pPr>
      <w:proofErr w:type="spellStart"/>
      <w:proofErr w:type="gramStart"/>
      <w:r w:rsidRPr="00003379">
        <w:rPr>
          <w:i/>
          <w:iCs/>
        </w:rPr>
        <w:t>create</w:t>
      </w:r>
      <w:proofErr w:type="spellEnd"/>
      <w:proofErr w:type="gramEnd"/>
      <w:r w:rsidRPr="00003379">
        <w:rPr>
          <w:i/>
          <w:iCs/>
        </w:rPr>
        <w:t xml:space="preserve"> </w:t>
      </w:r>
      <w:proofErr w:type="spellStart"/>
      <w:r w:rsidRPr="00003379">
        <w:rPr>
          <w:i/>
          <w:iCs/>
        </w:rPr>
        <w:t>table</w:t>
      </w:r>
      <w:proofErr w:type="spellEnd"/>
      <w:r w:rsidRPr="00003379">
        <w:rPr>
          <w:i/>
          <w:iCs/>
        </w:rPr>
        <w:t xml:space="preserve"> cliente(</w:t>
      </w:r>
    </w:p>
    <w:p w14:paraId="60D98FF0" w14:textId="77777777" w:rsidR="00003379" w:rsidRPr="00003379" w:rsidRDefault="00003379" w:rsidP="00003379">
      <w:pPr>
        <w:pStyle w:val="CORPO"/>
        <w:rPr>
          <w:i/>
          <w:iCs/>
        </w:rPr>
      </w:pPr>
      <w:r w:rsidRPr="00003379">
        <w:rPr>
          <w:i/>
          <w:iCs/>
        </w:rPr>
        <w:tab/>
      </w:r>
      <w:proofErr w:type="spellStart"/>
      <w:proofErr w:type="gramStart"/>
      <w:r w:rsidRPr="00003379">
        <w:rPr>
          <w:i/>
          <w:iCs/>
        </w:rPr>
        <w:t>cod</w:t>
      </w:r>
      <w:proofErr w:type="gramEnd"/>
      <w:r w:rsidRPr="00003379">
        <w:rPr>
          <w:i/>
          <w:iCs/>
        </w:rPr>
        <w:t>_cliente</w:t>
      </w:r>
      <w:proofErr w:type="spellEnd"/>
      <w:r w:rsidRPr="00003379">
        <w:rPr>
          <w:i/>
          <w:iCs/>
        </w:rPr>
        <w:t xml:space="preserve"> </w:t>
      </w:r>
      <w:proofErr w:type="spellStart"/>
      <w:r w:rsidRPr="00003379">
        <w:rPr>
          <w:i/>
          <w:iCs/>
        </w:rPr>
        <w:t>int</w:t>
      </w:r>
      <w:proofErr w:type="spellEnd"/>
      <w:r w:rsidRPr="00003379">
        <w:rPr>
          <w:i/>
          <w:iCs/>
        </w:rPr>
        <w:t xml:space="preserve"> </w:t>
      </w:r>
      <w:proofErr w:type="spellStart"/>
      <w:r w:rsidRPr="00003379">
        <w:rPr>
          <w:i/>
          <w:iCs/>
        </w:rPr>
        <w:t>primary</w:t>
      </w:r>
      <w:proofErr w:type="spellEnd"/>
      <w:r w:rsidRPr="00003379">
        <w:rPr>
          <w:i/>
          <w:iCs/>
        </w:rPr>
        <w:t xml:space="preserve"> </w:t>
      </w:r>
      <w:proofErr w:type="spellStart"/>
      <w:r w:rsidRPr="00003379">
        <w:rPr>
          <w:i/>
          <w:iCs/>
        </w:rPr>
        <w:t>key</w:t>
      </w:r>
      <w:proofErr w:type="spellEnd"/>
      <w:r w:rsidRPr="00003379">
        <w:rPr>
          <w:i/>
          <w:iCs/>
        </w:rPr>
        <w:t xml:space="preserve"> </w:t>
      </w:r>
      <w:proofErr w:type="spellStart"/>
      <w:r w:rsidRPr="00003379">
        <w:rPr>
          <w:i/>
          <w:iCs/>
        </w:rPr>
        <w:t>auto_increment</w:t>
      </w:r>
      <w:proofErr w:type="spellEnd"/>
      <w:r w:rsidRPr="00003379">
        <w:rPr>
          <w:i/>
          <w:iCs/>
        </w:rPr>
        <w:t>,</w:t>
      </w:r>
    </w:p>
    <w:p w14:paraId="1573E24D" w14:textId="77777777" w:rsidR="00003379" w:rsidRPr="00003379" w:rsidRDefault="00003379" w:rsidP="00003379">
      <w:pPr>
        <w:pStyle w:val="CORPO"/>
        <w:rPr>
          <w:i/>
          <w:iCs/>
        </w:rPr>
      </w:pPr>
      <w:r w:rsidRPr="00003379">
        <w:rPr>
          <w:i/>
          <w:iCs/>
        </w:rPr>
        <w:t xml:space="preserve">    </w:t>
      </w:r>
      <w:proofErr w:type="gramStart"/>
      <w:r w:rsidRPr="00003379">
        <w:rPr>
          <w:i/>
          <w:iCs/>
        </w:rPr>
        <w:t>nome</w:t>
      </w:r>
      <w:proofErr w:type="gramEnd"/>
      <w:r w:rsidRPr="00003379">
        <w:rPr>
          <w:i/>
          <w:iCs/>
        </w:rPr>
        <w:t xml:space="preserve"> </w:t>
      </w:r>
      <w:proofErr w:type="spellStart"/>
      <w:r w:rsidRPr="00003379">
        <w:rPr>
          <w:i/>
          <w:iCs/>
        </w:rPr>
        <w:t>varchar</w:t>
      </w:r>
      <w:proofErr w:type="spellEnd"/>
      <w:r w:rsidRPr="00003379">
        <w:rPr>
          <w:i/>
          <w:iCs/>
        </w:rPr>
        <w:t>(30)</w:t>
      </w:r>
      <w:proofErr w:type="spellStart"/>
      <w:r w:rsidRPr="00003379">
        <w:rPr>
          <w:i/>
          <w:iCs/>
        </w:rPr>
        <w:t>not</w:t>
      </w:r>
      <w:proofErr w:type="spellEnd"/>
      <w:r w:rsidRPr="00003379">
        <w:rPr>
          <w:i/>
          <w:iCs/>
        </w:rPr>
        <w:t xml:space="preserve"> </w:t>
      </w:r>
      <w:proofErr w:type="spellStart"/>
      <w:r w:rsidRPr="00003379">
        <w:rPr>
          <w:i/>
          <w:iCs/>
        </w:rPr>
        <w:t>null</w:t>
      </w:r>
      <w:proofErr w:type="spellEnd"/>
      <w:r w:rsidRPr="00003379">
        <w:rPr>
          <w:i/>
          <w:iCs/>
        </w:rPr>
        <w:t>,</w:t>
      </w:r>
    </w:p>
    <w:p w14:paraId="19BD5DF8" w14:textId="77777777" w:rsidR="00003379" w:rsidRPr="00003379" w:rsidRDefault="00003379" w:rsidP="00003379">
      <w:pPr>
        <w:pStyle w:val="CORPO"/>
        <w:rPr>
          <w:i/>
          <w:iCs/>
        </w:rPr>
      </w:pPr>
      <w:r w:rsidRPr="00003379">
        <w:rPr>
          <w:i/>
          <w:iCs/>
        </w:rPr>
        <w:t xml:space="preserve">    </w:t>
      </w:r>
      <w:proofErr w:type="spellStart"/>
      <w:proofErr w:type="gramStart"/>
      <w:r w:rsidRPr="00003379">
        <w:rPr>
          <w:i/>
          <w:iCs/>
        </w:rPr>
        <w:t>cpf</w:t>
      </w:r>
      <w:proofErr w:type="spellEnd"/>
      <w:proofErr w:type="gramEnd"/>
      <w:r w:rsidRPr="00003379">
        <w:rPr>
          <w:i/>
          <w:iCs/>
        </w:rPr>
        <w:t xml:space="preserve"> </w:t>
      </w:r>
      <w:proofErr w:type="spellStart"/>
      <w:r w:rsidRPr="00003379">
        <w:rPr>
          <w:i/>
          <w:iCs/>
        </w:rPr>
        <w:t>varchar</w:t>
      </w:r>
      <w:proofErr w:type="spellEnd"/>
      <w:r w:rsidRPr="00003379">
        <w:rPr>
          <w:i/>
          <w:iCs/>
        </w:rPr>
        <w:t xml:space="preserve">(11) </w:t>
      </w:r>
      <w:proofErr w:type="spellStart"/>
      <w:r w:rsidRPr="00003379">
        <w:rPr>
          <w:i/>
          <w:iCs/>
        </w:rPr>
        <w:t>not</w:t>
      </w:r>
      <w:proofErr w:type="spellEnd"/>
      <w:r w:rsidRPr="00003379">
        <w:rPr>
          <w:i/>
          <w:iCs/>
        </w:rPr>
        <w:t xml:space="preserve"> </w:t>
      </w:r>
      <w:proofErr w:type="spellStart"/>
      <w:r w:rsidRPr="00003379">
        <w:rPr>
          <w:i/>
          <w:iCs/>
        </w:rPr>
        <w:t>null</w:t>
      </w:r>
      <w:proofErr w:type="spellEnd"/>
      <w:r w:rsidRPr="00003379">
        <w:rPr>
          <w:i/>
          <w:iCs/>
        </w:rPr>
        <w:t>,</w:t>
      </w:r>
    </w:p>
    <w:p w14:paraId="10CABD33" w14:textId="77777777" w:rsidR="00003379" w:rsidRPr="00003379" w:rsidRDefault="00003379" w:rsidP="00003379">
      <w:pPr>
        <w:pStyle w:val="CORPO"/>
        <w:rPr>
          <w:i/>
          <w:iCs/>
        </w:rPr>
      </w:pPr>
      <w:r w:rsidRPr="00003379">
        <w:rPr>
          <w:i/>
          <w:iCs/>
        </w:rPr>
        <w:t xml:space="preserve">    </w:t>
      </w:r>
      <w:proofErr w:type="spellStart"/>
      <w:proofErr w:type="gramStart"/>
      <w:r w:rsidRPr="00003379">
        <w:rPr>
          <w:i/>
          <w:iCs/>
        </w:rPr>
        <w:t>endereco</w:t>
      </w:r>
      <w:proofErr w:type="spellEnd"/>
      <w:proofErr w:type="gramEnd"/>
      <w:r w:rsidRPr="00003379">
        <w:rPr>
          <w:i/>
          <w:iCs/>
        </w:rPr>
        <w:t xml:space="preserve"> </w:t>
      </w:r>
      <w:proofErr w:type="spellStart"/>
      <w:r w:rsidRPr="00003379">
        <w:rPr>
          <w:i/>
          <w:iCs/>
        </w:rPr>
        <w:t>varchar</w:t>
      </w:r>
      <w:proofErr w:type="spellEnd"/>
      <w:r w:rsidRPr="00003379">
        <w:rPr>
          <w:i/>
          <w:iCs/>
        </w:rPr>
        <w:t xml:space="preserve">(500) </w:t>
      </w:r>
      <w:proofErr w:type="spellStart"/>
      <w:r w:rsidRPr="00003379">
        <w:rPr>
          <w:i/>
          <w:iCs/>
        </w:rPr>
        <w:t>not</w:t>
      </w:r>
      <w:proofErr w:type="spellEnd"/>
      <w:r w:rsidRPr="00003379">
        <w:rPr>
          <w:i/>
          <w:iCs/>
        </w:rPr>
        <w:t xml:space="preserve"> </w:t>
      </w:r>
      <w:proofErr w:type="spellStart"/>
      <w:r w:rsidRPr="00003379">
        <w:rPr>
          <w:i/>
          <w:iCs/>
        </w:rPr>
        <w:t>null</w:t>
      </w:r>
      <w:proofErr w:type="spellEnd"/>
      <w:r w:rsidRPr="00003379">
        <w:rPr>
          <w:i/>
          <w:iCs/>
        </w:rPr>
        <w:t>,</w:t>
      </w:r>
    </w:p>
    <w:p w14:paraId="4CC919A7" w14:textId="77777777" w:rsidR="00003379" w:rsidRPr="00003379" w:rsidRDefault="00003379" w:rsidP="00003379">
      <w:pPr>
        <w:pStyle w:val="CORPO"/>
        <w:rPr>
          <w:i/>
          <w:iCs/>
        </w:rPr>
      </w:pPr>
      <w:r w:rsidRPr="00003379">
        <w:rPr>
          <w:i/>
          <w:iCs/>
        </w:rPr>
        <w:t xml:space="preserve">    </w:t>
      </w:r>
      <w:proofErr w:type="spellStart"/>
      <w:proofErr w:type="gramStart"/>
      <w:r w:rsidRPr="00003379">
        <w:rPr>
          <w:i/>
          <w:iCs/>
        </w:rPr>
        <w:t>email</w:t>
      </w:r>
      <w:proofErr w:type="spellEnd"/>
      <w:proofErr w:type="gramEnd"/>
      <w:r w:rsidRPr="00003379">
        <w:rPr>
          <w:i/>
          <w:iCs/>
        </w:rPr>
        <w:t xml:space="preserve"> </w:t>
      </w:r>
      <w:proofErr w:type="spellStart"/>
      <w:r w:rsidRPr="00003379">
        <w:rPr>
          <w:i/>
          <w:iCs/>
        </w:rPr>
        <w:t>varchar</w:t>
      </w:r>
      <w:proofErr w:type="spellEnd"/>
      <w:r w:rsidRPr="00003379">
        <w:rPr>
          <w:i/>
          <w:iCs/>
        </w:rPr>
        <w:t xml:space="preserve">(50) </w:t>
      </w:r>
      <w:proofErr w:type="spellStart"/>
      <w:r w:rsidRPr="00003379">
        <w:rPr>
          <w:i/>
          <w:iCs/>
        </w:rPr>
        <w:t>null</w:t>
      </w:r>
      <w:proofErr w:type="spellEnd"/>
      <w:r w:rsidRPr="00003379">
        <w:rPr>
          <w:i/>
          <w:iCs/>
        </w:rPr>
        <w:t>,</w:t>
      </w:r>
    </w:p>
    <w:p w14:paraId="59EA0A7C" w14:textId="77777777" w:rsidR="00003379" w:rsidRPr="00003379" w:rsidRDefault="00003379" w:rsidP="00003379">
      <w:pPr>
        <w:pStyle w:val="CORPO"/>
        <w:rPr>
          <w:i/>
          <w:iCs/>
        </w:rPr>
      </w:pPr>
      <w:r w:rsidRPr="00003379">
        <w:rPr>
          <w:i/>
          <w:iCs/>
        </w:rPr>
        <w:t xml:space="preserve">    </w:t>
      </w:r>
      <w:proofErr w:type="gramStart"/>
      <w:r w:rsidRPr="00003379">
        <w:rPr>
          <w:i/>
          <w:iCs/>
        </w:rPr>
        <w:t>telefone</w:t>
      </w:r>
      <w:proofErr w:type="gramEnd"/>
      <w:r w:rsidRPr="00003379">
        <w:rPr>
          <w:i/>
          <w:iCs/>
        </w:rPr>
        <w:t xml:space="preserve"> </w:t>
      </w:r>
      <w:proofErr w:type="spellStart"/>
      <w:r w:rsidRPr="00003379">
        <w:rPr>
          <w:i/>
          <w:iCs/>
        </w:rPr>
        <w:t>varchar</w:t>
      </w:r>
      <w:proofErr w:type="spellEnd"/>
      <w:r w:rsidRPr="00003379">
        <w:rPr>
          <w:i/>
          <w:iCs/>
        </w:rPr>
        <w:t xml:space="preserve">(30) </w:t>
      </w:r>
      <w:proofErr w:type="spellStart"/>
      <w:r w:rsidRPr="00003379">
        <w:rPr>
          <w:i/>
          <w:iCs/>
        </w:rPr>
        <w:t>not</w:t>
      </w:r>
      <w:proofErr w:type="spellEnd"/>
      <w:r w:rsidRPr="00003379">
        <w:rPr>
          <w:i/>
          <w:iCs/>
        </w:rPr>
        <w:t xml:space="preserve"> </w:t>
      </w:r>
      <w:proofErr w:type="spellStart"/>
      <w:r w:rsidRPr="00003379">
        <w:rPr>
          <w:i/>
          <w:iCs/>
        </w:rPr>
        <w:t>null</w:t>
      </w:r>
      <w:proofErr w:type="spellEnd"/>
    </w:p>
    <w:p w14:paraId="02A129B1" w14:textId="77777777" w:rsidR="00003379" w:rsidRPr="00003379" w:rsidRDefault="00003379" w:rsidP="00003379">
      <w:pPr>
        <w:pStyle w:val="CORPO"/>
        <w:rPr>
          <w:i/>
          <w:iCs/>
        </w:rPr>
      </w:pPr>
      <w:r w:rsidRPr="00003379">
        <w:rPr>
          <w:i/>
          <w:iCs/>
        </w:rPr>
        <w:t>);</w:t>
      </w:r>
    </w:p>
    <w:p w14:paraId="7BC91B54" w14:textId="77777777" w:rsidR="00003379" w:rsidRPr="00003379" w:rsidRDefault="00003379" w:rsidP="00003379">
      <w:pPr>
        <w:pStyle w:val="CORPO"/>
        <w:rPr>
          <w:i/>
          <w:iCs/>
        </w:rPr>
      </w:pPr>
      <w:proofErr w:type="spellStart"/>
      <w:proofErr w:type="gramStart"/>
      <w:r w:rsidRPr="00003379">
        <w:rPr>
          <w:i/>
          <w:iCs/>
        </w:rPr>
        <w:t>create</w:t>
      </w:r>
      <w:proofErr w:type="spellEnd"/>
      <w:proofErr w:type="gramEnd"/>
      <w:r w:rsidRPr="00003379">
        <w:rPr>
          <w:i/>
          <w:iCs/>
        </w:rPr>
        <w:t xml:space="preserve"> </w:t>
      </w:r>
      <w:proofErr w:type="spellStart"/>
      <w:r w:rsidRPr="00003379">
        <w:rPr>
          <w:i/>
          <w:iCs/>
        </w:rPr>
        <w:t>table</w:t>
      </w:r>
      <w:proofErr w:type="spellEnd"/>
      <w:r w:rsidRPr="00003379">
        <w:rPr>
          <w:i/>
          <w:iCs/>
        </w:rPr>
        <w:t xml:space="preserve"> carro(</w:t>
      </w:r>
    </w:p>
    <w:p w14:paraId="6D2A4FEA" w14:textId="77777777" w:rsidR="00003379" w:rsidRPr="00003379" w:rsidRDefault="00003379" w:rsidP="00003379">
      <w:pPr>
        <w:pStyle w:val="CORPO"/>
        <w:rPr>
          <w:i/>
          <w:iCs/>
        </w:rPr>
      </w:pPr>
      <w:r w:rsidRPr="00003379">
        <w:rPr>
          <w:i/>
          <w:iCs/>
        </w:rPr>
        <w:tab/>
      </w:r>
      <w:proofErr w:type="spellStart"/>
      <w:proofErr w:type="gramStart"/>
      <w:r w:rsidRPr="00003379">
        <w:rPr>
          <w:i/>
          <w:iCs/>
        </w:rPr>
        <w:t>cod</w:t>
      </w:r>
      <w:proofErr w:type="gramEnd"/>
      <w:r w:rsidRPr="00003379">
        <w:rPr>
          <w:i/>
          <w:iCs/>
        </w:rPr>
        <w:t>_carro</w:t>
      </w:r>
      <w:proofErr w:type="spellEnd"/>
      <w:r w:rsidRPr="00003379">
        <w:rPr>
          <w:i/>
          <w:iCs/>
        </w:rPr>
        <w:t xml:space="preserve"> </w:t>
      </w:r>
      <w:proofErr w:type="spellStart"/>
      <w:r w:rsidRPr="00003379">
        <w:rPr>
          <w:i/>
          <w:iCs/>
        </w:rPr>
        <w:t>int</w:t>
      </w:r>
      <w:proofErr w:type="spellEnd"/>
      <w:r w:rsidRPr="00003379">
        <w:rPr>
          <w:i/>
          <w:iCs/>
        </w:rPr>
        <w:t xml:space="preserve"> </w:t>
      </w:r>
      <w:proofErr w:type="spellStart"/>
      <w:r w:rsidRPr="00003379">
        <w:rPr>
          <w:i/>
          <w:iCs/>
        </w:rPr>
        <w:t>primary</w:t>
      </w:r>
      <w:proofErr w:type="spellEnd"/>
      <w:r w:rsidRPr="00003379">
        <w:rPr>
          <w:i/>
          <w:iCs/>
        </w:rPr>
        <w:t xml:space="preserve"> </w:t>
      </w:r>
      <w:proofErr w:type="spellStart"/>
      <w:r w:rsidRPr="00003379">
        <w:rPr>
          <w:i/>
          <w:iCs/>
        </w:rPr>
        <w:t>key</w:t>
      </w:r>
      <w:proofErr w:type="spellEnd"/>
      <w:r w:rsidRPr="00003379">
        <w:rPr>
          <w:i/>
          <w:iCs/>
        </w:rPr>
        <w:t xml:space="preserve"> </w:t>
      </w:r>
      <w:proofErr w:type="spellStart"/>
      <w:r w:rsidRPr="00003379">
        <w:rPr>
          <w:i/>
          <w:iCs/>
        </w:rPr>
        <w:t>auto_increment</w:t>
      </w:r>
      <w:proofErr w:type="spellEnd"/>
      <w:r w:rsidRPr="00003379">
        <w:rPr>
          <w:i/>
          <w:iCs/>
        </w:rPr>
        <w:t>,</w:t>
      </w:r>
    </w:p>
    <w:p w14:paraId="0B48B23B" w14:textId="77777777" w:rsidR="00003379" w:rsidRPr="00003379" w:rsidRDefault="00003379" w:rsidP="00003379">
      <w:pPr>
        <w:pStyle w:val="CORPO"/>
        <w:rPr>
          <w:i/>
          <w:iCs/>
        </w:rPr>
      </w:pPr>
      <w:r w:rsidRPr="00003379">
        <w:rPr>
          <w:i/>
          <w:iCs/>
        </w:rPr>
        <w:t xml:space="preserve">    </w:t>
      </w:r>
      <w:proofErr w:type="gramStart"/>
      <w:r w:rsidRPr="00003379">
        <w:rPr>
          <w:i/>
          <w:iCs/>
        </w:rPr>
        <w:t>modelo</w:t>
      </w:r>
      <w:proofErr w:type="gramEnd"/>
      <w:r w:rsidRPr="00003379">
        <w:rPr>
          <w:i/>
          <w:iCs/>
        </w:rPr>
        <w:t xml:space="preserve"> </w:t>
      </w:r>
      <w:proofErr w:type="spellStart"/>
      <w:r w:rsidRPr="00003379">
        <w:rPr>
          <w:i/>
          <w:iCs/>
        </w:rPr>
        <w:t>varchar</w:t>
      </w:r>
      <w:proofErr w:type="spellEnd"/>
      <w:r w:rsidRPr="00003379">
        <w:rPr>
          <w:i/>
          <w:iCs/>
        </w:rPr>
        <w:t xml:space="preserve">(100) </w:t>
      </w:r>
      <w:proofErr w:type="spellStart"/>
      <w:r w:rsidRPr="00003379">
        <w:rPr>
          <w:i/>
          <w:iCs/>
        </w:rPr>
        <w:t>not</w:t>
      </w:r>
      <w:proofErr w:type="spellEnd"/>
      <w:r w:rsidRPr="00003379">
        <w:rPr>
          <w:i/>
          <w:iCs/>
        </w:rPr>
        <w:t xml:space="preserve"> </w:t>
      </w:r>
      <w:proofErr w:type="spellStart"/>
      <w:r w:rsidRPr="00003379">
        <w:rPr>
          <w:i/>
          <w:iCs/>
        </w:rPr>
        <w:t>null</w:t>
      </w:r>
      <w:proofErr w:type="spellEnd"/>
      <w:r w:rsidRPr="00003379">
        <w:rPr>
          <w:i/>
          <w:iCs/>
        </w:rPr>
        <w:t>,</w:t>
      </w:r>
    </w:p>
    <w:p w14:paraId="7EEA3C66" w14:textId="77777777" w:rsidR="00003379" w:rsidRPr="00003379" w:rsidRDefault="00003379" w:rsidP="00003379">
      <w:pPr>
        <w:pStyle w:val="CORPO"/>
        <w:rPr>
          <w:i/>
          <w:iCs/>
        </w:rPr>
      </w:pPr>
      <w:r w:rsidRPr="00003379">
        <w:rPr>
          <w:i/>
          <w:iCs/>
        </w:rPr>
        <w:t xml:space="preserve">    </w:t>
      </w:r>
      <w:proofErr w:type="gramStart"/>
      <w:r w:rsidRPr="00003379">
        <w:rPr>
          <w:i/>
          <w:iCs/>
        </w:rPr>
        <w:t>placa</w:t>
      </w:r>
      <w:proofErr w:type="gramEnd"/>
      <w:r w:rsidRPr="00003379">
        <w:rPr>
          <w:i/>
          <w:iCs/>
        </w:rPr>
        <w:t xml:space="preserve"> </w:t>
      </w:r>
      <w:proofErr w:type="spellStart"/>
      <w:r w:rsidRPr="00003379">
        <w:rPr>
          <w:i/>
          <w:iCs/>
        </w:rPr>
        <w:t>varchar</w:t>
      </w:r>
      <w:proofErr w:type="spellEnd"/>
      <w:r w:rsidRPr="00003379">
        <w:rPr>
          <w:i/>
          <w:iCs/>
        </w:rPr>
        <w:t xml:space="preserve">(10) </w:t>
      </w:r>
      <w:proofErr w:type="spellStart"/>
      <w:r w:rsidRPr="00003379">
        <w:rPr>
          <w:i/>
          <w:iCs/>
        </w:rPr>
        <w:t>not</w:t>
      </w:r>
      <w:proofErr w:type="spellEnd"/>
      <w:r w:rsidRPr="00003379">
        <w:rPr>
          <w:i/>
          <w:iCs/>
        </w:rPr>
        <w:t xml:space="preserve"> </w:t>
      </w:r>
      <w:proofErr w:type="spellStart"/>
      <w:r w:rsidRPr="00003379">
        <w:rPr>
          <w:i/>
          <w:iCs/>
        </w:rPr>
        <w:t>null</w:t>
      </w:r>
      <w:proofErr w:type="spellEnd"/>
      <w:r w:rsidRPr="00003379">
        <w:rPr>
          <w:i/>
          <w:iCs/>
        </w:rPr>
        <w:t>,</w:t>
      </w:r>
    </w:p>
    <w:p w14:paraId="7B1C1361" w14:textId="77777777" w:rsidR="00003379" w:rsidRPr="00003379" w:rsidRDefault="00003379" w:rsidP="00003379">
      <w:pPr>
        <w:pStyle w:val="CORPO"/>
        <w:rPr>
          <w:i/>
          <w:iCs/>
        </w:rPr>
      </w:pPr>
      <w:r w:rsidRPr="00003379">
        <w:rPr>
          <w:i/>
          <w:iCs/>
        </w:rPr>
        <w:t xml:space="preserve">    </w:t>
      </w:r>
      <w:proofErr w:type="gramStart"/>
      <w:r w:rsidRPr="00003379">
        <w:rPr>
          <w:i/>
          <w:iCs/>
        </w:rPr>
        <w:t>documento</w:t>
      </w:r>
      <w:proofErr w:type="gramEnd"/>
      <w:r w:rsidRPr="00003379">
        <w:rPr>
          <w:i/>
          <w:iCs/>
        </w:rPr>
        <w:t xml:space="preserve"> </w:t>
      </w:r>
      <w:proofErr w:type="spellStart"/>
      <w:r w:rsidRPr="00003379">
        <w:rPr>
          <w:i/>
          <w:iCs/>
        </w:rPr>
        <w:t>varchar</w:t>
      </w:r>
      <w:proofErr w:type="spellEnd"/>
      <w:r w:rsidRPr="00003379">
        <w:rPr>
          <w:i/>
          <w:iCs/>
        </w:rPr>
        <w:t>(1000),</w:t>
      </w:r>
    </w:p>
    <w:p w14:paraId="7F207A07" w14:textId="77777777" w:rsidR="00003379" w:rsidRPr="00003379" w:rsidRDefault="00003379" w:rsidP="00003379">
      <w:pPr>
        <w:pStyle w:val="CORPO"/>
        <w:rPr>
          <w:i/>
          <w:iCs/>
        </w:rPr>
      </w:pPr>
      <w:r w:rsidRPr="00003379">
        <w:rPr>
          <w:i/>
          <w:iCs/>
        </w:rPr>
        <w:t xml:space="preserve">    </w:t>
      </w:r>
      <w:proofErr w:type="spellStart"/>
      <w:proofErr w:type="gramStart"/>
      <w:r w:rsidRPr="00003379">
        <w:rPr>
          <w:i/>
          <w:iCs/>
        </w:rPr>
        <w:t>cod</w:t>
      </w:r>
      <w:proofErr w:type="gramEnd"/>
      <w:r w:rsidRPr="00003379">
        <w:rPr>
          <w:i/>
          <w:iCs/>
        </w:rPr>
        <w:t>_cliente</w:t>
      </w:r>
      <w:proofErr w:type="spellEnd"/>
      <w:r w:rsidRPr="00003379">
        <w:rPr>
          <w:i/>
          <w:iCs/>
        </w:rPr>
        <w:t xml:space="preserve"> </w:t>
      </w:r>
      <w:proofErr w:type="spellStart"/>
      <w:r w:rsidRPr="00003379">
        <w:rPr>
          <w:i/>
          <w:iCs/>
        </w:rPr>
        <w:t>int</w:t>
      </w:r>
      <w:proofErr w:type="spellEnd"/>
      <w:r w:rsidRPr="00003379">
        <w:rPr>
          <w:i/>
          <w:iCs/>
        </w:rPr>
        <w:t xml:space="preserve"> </w:t>
      </w:r>
      <w:proofErr w:type="spellStart"/>
      <w:r w:rsidRPr="00003379">
        <w:rPr>
          <w:i/>
          <w:iCs/>
        </w:rPr>
        <w:t>references</w:t>
      </w:r>
      <w:proofErr w:type="spellEnd"/>
      <w:r w:rsidRPr="00003379">
        <w:rPr>
          <w:i/>
          <w:iCs/>
        </w:rPr>
        <w:t xml:space="preserve"> cliente(</w:t>
      </w:r>
      <w:proofErr w:type="spellStart"/>
      <w:r w:rsidRPr="00003379">
        <w:rPr>
          <w:i/>
          <w:iCs/>
        </w:rPr>
        <w:t>cod_cliente</w:t>
      </w:r>
      <w:proofErr w:type="spellEnd"/>
      <w:r w:rsidRPr="00003379">
        <w:rPr>
          <w:i/>
          <w:iCs/>
        </w:rPr>
        <w:t>)</w:t>
      </w:r>
    </w:p>
    <w:p w14:paraId="1BF6603F" w14:textId="77777777" w:rsidR="00003379" w:rsidRPr="00003379" w:rsidRDefault="00003379" w:rsidP="00003379">
      <w:pPr>
        <w:pStyle w:val="CORPO"/>
        <w:rPr>
          <w:i/>
          <w:iCs/>
        </w:rPr>
      </w:pPr>
      <w:r w:rsidRPr="00003379">
        <w:rPr>
          <w:i/>
          <w:iCs/>
        </w:rPr>
        <w:t>);</w:t>
      </w:r>
    </w:p>
    <w:p w14:paraId="55D7148C" w14:textId="77777777" w:rsidR="00003379" w:rsidRPr="00003379" w:rsidRDefault="00003379" w:rsidP="00003379">
      <w:pPr>
        <w:pStyle w:val="CORPO"/>
        <w:rPr>
          <w:i/>
          <w:iCs/>
        </w:rPr>
      </w:pPr>
      <w:proofErr w:type="spellStart"/>
      <w:proofErr w:type="gramStart"/>
      <w:r w:rsidRPr="00003379">
        <w:rPr>
          <w:i/>
          <w:iCs/>
        </w:rPr>
        <w:t>create</w:t>
      </w:r>
      <w:proofErr w:type="spellEnd"/>
      <w:proofErr w:type="gramEnd"/>
      <w:r w:rsidRPr="00003379">
        <w:rPr>
          <w:i/>
          <w:iCs/>
        </w:rPr>
        <w:t xml:space="preserve"> </w:t>
      </w:r>
      <w:proofErr w:type="spellStart"/>
      <w:r w:rsidRPr="00003379">
        <w:rPr>
          <w:i/>
          <w:iCs/>
        </w:rPr>
        <w:t>table</w:t>
      </w:r>
      <w:proofErr w:type="spellEnd"/>
      <w:r w:rsidRPr="00003379">
        <w:rPr>
          <w:i/>
          <w:iCs/>
        </w:rPr>
        <w:t xml:space="preserve"> </w:t>
      </w:r>
      <w:proofErr w:type="spellStart"/>
      <w:r w:rsidRPr="00003379">
        <w:rPr>
          <w:i/>
          <w:iCs/>
        </w:rPr>
        <w:t>mecanico</w:t>
      </w:r>
      <w:proofErr w:type="spellEnd"/>
      <w:r w:rsidRPr="00003379">
        <w:rPr>
          <w:i/>
          <w:iCs/>
        </w:rPr>
        <w:t>(</w:t>
      </w:r>
    </w:p>
    <w:p w14:paraId="373C1986" w14:textId="77777777" w:rsidR="00003379" w:rsidRPr="00003379" w:rsidRDefault="00003379" w:rsidP="00003379">
      <w:pPr>
        <w:pStyle w:val="CORPO"/>
        <w:rPr>
          <w:i/>
          <w:iCs/>
        </w:rPr>
      </w:pPr>
      <w:r w:rsidRPr="00003379">
        <w:rPr>
          <w:i/>
          <w:iCs/>
        </w:rPr>
        <w:tab/>
      </w:r>
      <w:proofErr w:type="spellStart"/>
      <w:proofErr w:type="gramStart"/>
      <w:r w:rsidRPr="00003379">
        <w:rPr>
          <w:i/>
          <w:iCs/>
        </w:rPr>
        <w:t>cod</w:t>
      </w:r>
      <w:proofErr w:type="gramEnd"/>
      <w:r w:rsidRPr="00003379">
        <w:rPr>
          <w:i/>
          <w:iCs/>
        </w:rPr>
        <w:t>_mecanico</w:t>
      </w:r>
      <w:proofErr w:type="spellEnd"/>
      <w:r w:rsidRPr="00003379">
        <w:rPr>
          <w:i/>
          <w:iCs/>
        </w:rPr>
        <w:t xml:space="preserve"> </w:t>
      </w:r>
      <w:proofErr w:type="spellStart"/>
      <w:r w:rsidRPr="00003379">
        <w:rPr>
          <w:i/>
          <w:iCs/>
        </w:rPr>
        <w:t>int</w:t>
      </w:r>
      <w:proofErr w:type="spellEnd"/>
      <w:r w:rsidRPr="00003379">
        <w:rPr>
          <w:i/>
          <w:iCs/>
        </w:rPr>
        <w:t xml:space="preserve"> </w:t>
      </w:r>
      <w:proofErr w:type="spellStart"/>
      <w:r w:rsidRPr="00003379">
        <w:rPr>
          <w:i/>
          <w:iCs/>
        </w:rPr>
        <w:t>primary</w:t>
      </w:r>
      <w:proofErr w:type="spellEnd"/>
      <w:r w:rsidRPr="00003379">
        <w:rPr>
          <w:i/>
          <w:iCs/>
        </w:rPr>
        <w:t xml:space="preserve"> </w:t>
      </w:r>
      <w:proofErr w:type="spellStart"/>
      <w:r w:rsidRPr="00003379">
        <w:rPr>
          <w:i/>
          <w:iCs/>
        </w:rPr>
        <w:t>key</w:t>
      </w:r>
      <w:proofErr w:type="spellEnd"/>
      <w:r w:rsidRPr="00003379">
        <w:rPr>
          <w:i/>
          <w:iCs/>
        </w:rPr>
        <w:t xml:space="preserve"> </w:t>
      </w:r>
      <w:proofErr w:type="spellStart"/>
      <w:r w:rsidRPr="00003379">
        <w:rPr>
          <w:i/>
          <w:iCs/>
        </w:rPr>
        <w:t>auto_increment</w:t>
      </w:r>
      <w:proofErr w:type="spellEnd"/>
      <w:r w:rsidRPr="00003379">
        <w:rPr>
          <w:i/>
          <w:iCs/>
        </w:rPr>
        <w:t>,</w:t>
      </w:r>
    </w:p>
    <w:p w14:paraId="17ABFB48" w14:textId="77777777" w:rsidR="00003379" w:rsidRPr="00003379" w:rsidRDefault="00003379" w:rsidP="00003379">
      <w:pPr>
        <w:pStyle w:val="CORPO"/>
        <w:rPr>
          <w:i/>
          <w:iCs/>
        </w:rPr>
      </w:pPr>
      <w:r w:rsidRPr="00003379">
        <w:rPr>
          <w:i/>
          <w:iCs/>
        </w:rPr>
        <w:t xml:space="preserve">    </w:t>
      </w:r>
      <w:proofErr w:type="gramStart"/>
      <w:r w:rsidRPr="00003379">
        <w:rPr>
          <w:i/>
          <w:iCs/>
        </w:rPr>
        <w:t>nome</w:t>
      </w:r>
      <w:proofErr w:type="gramEnd"/>
      <w:r w:rsidRPr="00003379">
        <w:rPr>
          <w:i/>
          <w:iCs/>
        </w:rPr>
        <w:t xml:space="preserve"> </w:t>
      </w:r>
      <w:proofErr w:type="spellStart"/>
      <w:r w:rsidRPr="00003379">
        <w:rPr>
          <w:i/>
          <w:iCs/>
        </w:rPr>
        <w:t>varchar</w:t>
      </w:r>
      <w:proofErr w:type="spellEnd"/>
      <w:r w:rsidRPr="00003379">
        <w:rPr>
          <w:i/>
          <w:iCs/>
        </w:rPr>
        <w:t xml:space="preserve">(50) </w:t>
      </w:r>
      <w:proofErr w:type="spellStart"/>
      <w:r w:rsidRPr="00003379">
        <w:rPr>
          <w:i/>
          <w:iCs/>
        </w:rPr>
        <w:t>not</w:t>
      </w:r>
      <w:proofErr w:type="spellEnd"/>
      <w:r w:rsidRPr="00003379">
        <w:rPr>
          <w:i/>
          <w:iCs/>
        </w:rPr>
        <w:t xml:space="preserve"> </w:t>
      </w:r>
      <w:proofErr w:type="spellStart"/>
      <w:r w:rsidRPr="00003379">
        <w:rPr>
          <w:i/>
          <w:iCs/>
        </w:rPr>
        <w:t>null</w:t>
      </w:r>
      <w:proofErr w:type="spellEnd"/>
      <w:r w:rsidRPr="00003379">
        <w:rPr>
          <w:i/>
          <w:iCs/>
        </w:rPr>
        <w:t>,</w:t>
      </w:r>
    </w:p>
    <w:p w14:paraId="3BD3A537" w14:textId="77777777" w:rsidR="00003379" w:rsidRPr="00003379" w:rsidRDefault="00003379" w:rsidP="00003379">
      <w:pPr>
        <w:pStyle w:val="CORPO"/>
        <w:rPr>
          <w:i/>
          <w:iCs/>
        </w:rPr>
      </w:pPr>
      <w:r w:rsidRPr="00003379">
        <w:rPr>
          <w:i/>
          <w:iCs/>
        </w:rPr>
        <w:t xml:space="preserve">    </w:t>
      </w:r>
      <w:proofErr w:type="spellStart"/>
      <w:proofErr w:type="gramStart"/>
      <w:r w:rsidRPr="00003379">
        <w:rPr>
          <w:i/>
          <w:iCs/>
        </w:rPr>
        <w:t>cpf</w:t>
      </w:r>
      <w:proofErr w:type="spellEnd"/>
      <w:proofErr w:type="gramEnd"/>
      <w:r w:rsidRPr="00003379">
        <w:rPr>
          <w:i/>
          <w:iCs/>
        </w:rPr>
        <w:t xml:space="preserve"> </w:t>
      </w:r>
      <w:proofErr w:type="spellStart"/>
      <w:r w:rsidRPr="00003379">
        <w:rPr>
          <w:i/>
          <w:iCs/>
        </w:rPr>
        <w:t>varchar</w:t>
      </w:r>
      <w:proofErr w:type="spellEnd"/>
      <w:r w:rsidRPr="00003379">
        <w:rPr>
          <w:i/>
          <w:iCs/>
        </w:rPr>
        <w:t xml:space="preserve">(11) </w:t>
      </w:r>
      <w:proofErr w:type="spellStart"/>
      <w:r w:rsidRPr="00003379">
        <w:rPr>
          <w:i/>
          <w:iCs/>
        </w:rPr>
        <w:t>not</w:t>
      </w:r>
      <w:proofErr w:type="spellEnd"/>
      <w:r w:rsidRPr="00003379">
        <w:rPr>
          <w:i/>
          <w:iCs/>
        </w:rPr>
        <w:t xml:space="preserve"> </w:t>
      </w:r>
      <w:proofErr w:type="spellStart"/>
      <w:r w:rsidRPr="00003379">
        <w:rPr>
          <w:i/>
          <w:iCs/>
        </w:rPr>
        <w:t>null</w:t>
      </w:r>
      <w:proofErr w:type="spellEnd"/>
    </w:p>
    <w:p w14:paraId="41760154" w14:textId="77777777" w:rsidR="00003379" w:rsidRPr="00003379" w:rsidRDefault="00003379" w:rsidP="00003379">
      <w:pPr>
        <w:pStyle w:val="CORPO"/>
        <w:rPr>
          <w:i/>
          <w:iCs/>
        </w:rPr>
      </w:pPr>
      <w:r w:rsidRPr="00003379">
        <w:rPr>
          <w:i/>
          <w:iCs/>
        </w:rPr>
        <w:t>);</w:t>
      </w:r>
    </w:p>
    <w:p w14:paraId="671DBEE4" w14:textId="77777777" w:rsidR="00003379" w:rsidRPr="00003379" w:rsidRDefault="00003379" w:rsidP="00003379">
      <w:pPr>
        <w:pStyle w:val="CORPO"/>
        <w:rPr>
          <w:i/>
          <w:iCs/>
        </w:rPr>
      </w:pPr>
      <w:proofErr w:type="spellStart"/>
      <w:proofErr w:type="gramStart"/>
      <w:r w:rsidRPr="00003379">
        <w:rPr>
          <w:i/>
          <w:iCs/>
        </w:rPr>
        <w:t>create</w:t>
      </w:r>
      <w:proofErr w:type="spellEnd"/>
      <w:proofErr w:type="gramEnd"/>
      <w:r w:rsidRPr="00003379">
        <w:rPr>
          <w:i/>
          <w:iCs/>
        </w:rPr>
        <w:t xml:space="preserve"> </w:t>
      </w:r>
      <w:proofErr w:type="spellStart"/>
      <w:r w:rsidRPr="00003379">
        <w:rPr>
          <w:i/>
          <w:iCs/>
        </w:rPr>
        <w:t>table</w:t>
      </w:r>
      <w:proofErr w:type="spellEnd"/>
      <w:r w:rsidRPr="00003379">
        <w:rPr>
          <w:i/>
          <w:iCs/>
        </w:rPr>
        <w:t xml:space="preserve"> </w:t>
      </w:r>
      <w:proofErr w:type="spellStart"/>
      <w:r w:rsidRPr="00003379">
        <w:rPr>
          <w:i/>
          <w:iCs/>
        </w:rPr>
        <w:t>ordem_servico</w:t>
      </w:r>
      <w:proofErr w:type="spellEnd"/>
      <w:r w:rsidRPr="00003379">
        <w:rPr>
          <w:i/>
          <w:iCs/>
        </w:rPr>
        <w:t>(</w:t>
      </w:r>
    </w:p>
    <w:p w14:paraId="7B3126B0" w14:textId="77777777" w:rsidR="00003379" w:rsidRPr="00003379" w:rsidRDefault="00003379" w:rsidP="00003379">
      <w:pPr>
        <w:pStyle w:val="CORPO"/>
        <w:rPr>
          <w:i/>
          <w:iCs/>
        </w:rPr>
      </w:pPr>
      <w:r w:rsidRPr="00003379">
        <w:rPr>
          <w:i/>
          <w:iCs/>
        </w:rPr>
        <w:tab/>
      </w:r>
      <w:proofErr w:type="spellStart"/>
      <w:proofErr w:type="gramStart"/>
      <w:r w:rsidRPr="00003379">
        <w:rPr>
          <w:i/>
          <w:iCs/>
        </w:rPr>
        <w:t>cod</w:t>
      </w:r>
      <w:proofErr w:type="gramEnd"/>
      <w:r w:rsidRPr="00003379">
        <w:rPr>
          <w:i/>
          <w:iCs/>
        </w:rPr>
        <w:t>_os</w:t>
      </w:r>
      <w:proofErr w:type="spellEnd"/>
      <w:r w:rsidRPr="00003379">
        <w:rPr>
          <w:i/>
          <w:iCs/>
        </w:rPr>
        <w:t xml:space="preserve"> </w:t>
      </w:r>
      <w:proofErr w:type="spellStart"/>
      <w:r w:rsidRPr="00003379">
        <w:rPr>
          <w:i/>
          <w:iCs/>
        </w:rPr>
        <w:t>int</w:t>
      </w:r>
      <w:proofErr w:type="spellEnd"/>
      <w:r w:rsidRPr="00003379">
        <w:rPr>
          <w:i/>
          <w:iCs/>
        </w:rPr>
        <w:t xml:space="preserve"> </w:t>
      </w:r>
      <w:proofErr w:type="spellStart"/>
      <w:r w:rsidRPr="00003379">
        <w:rPr>
          <w:i/>
          <w:iCs/>
        </w:rPr>
        <w:t>primary</w:t>
      </w:r>
      <w:proofErr w:type="spellEnd"/>
      <w:r w:rsidRPr="00003379">
        <w:rPr>
          <w:i/>
          <w:iCs/>
        </w:rPr>
        <w:t xml:space="preserve"> </w:t>
      </w:r>
      <w:proofErr w:type="spellStart"/>
      <w:r w:rsidRPr="00003379">
        <w:rPr>
          <w:i/>
          <w:iCs/>
        </w:rPr>
        <w:t>key</w:t>
      </w:r>
      <w:proofErr w:type="spellEnd"/>
      <w:r w:rsidRPr="00003379">
        <w:rPr>
          <w:i/>
          <w:iCs/>
        </w:rPr>
        <w:t xml:space="preserve"> </w:t>
      </w:r>
      <w:proofErr w:type="spellStart"/>
      <w:r w:rsidRPr="00003379">
        <w:rPr>
          <w:i/>
          <w:iCs/>
        </w:rPr>
        <w:t>auto_increment</w:t>
      </w:r>
      <w:proofErr w:type="spellEnd"/>
      <w:r w:rsidRPr="00003379">
        <w:rPr>
          <w:i/>
          <w:iCs/>
        </w:rPr>
        <w:t>,</w:t>
      </w:r>
    </w:p>
    <w:p w14:paraId="27A6236D" w14:textId="77777777" w:rsidR="00003379" w:rsidRPr="00003379" w:rsidRDefault="00003379" w:rsidP="00003379">
      <w:pPr>
        <w:pStyle w:val="CORPO"/>
        <w:rPr>
          <w:i/>
          <w:iCs/>
        </w:rPr>
      </w:pPr>
      <w:r w:rsidRPr="00003379">
        <w:rPr>
          <w:i/>
          <w:iCs/>
        </w:rPr>
        <w:t xml:space="preserve">    </w:t>
      </w:r>
      <w:proofErr w:type="spellStart"/>
      <w:proofErr w:type="gramStart"/>
      <w:r w:rsidRPr="00003379">
        <w:rPr>
          <w:i/>
          <w:iCs/>
        </w:rPr>
        <w:t>descricao</w:t>
      </w:r>
      <w:proofErr w:type="gramEnd"/>
      <w:r w:rsidRPr="00003379">
        <w:rPr>
          <w:i/>
          <w:iCs/>
        </w:rPr>
        <w:t>_produto</w:t>
      </w:r>
      <w:proofErr w:type="spellEnd"/>
      <w:r w:rsidRPr="00003379">
        <w:rPr>
          <w:i/>
          <w:iCs/>
        </w:rPr>
        <w:t xml:space="preserve"> </w:t>
      </w:r>
      <w:proofErr w:type="spellStart"/>
      <w:r w:rsidRPr="00003379">
        <w:rPr>
          <w:i/>
          <w:iCs/>
        </w:rPr>
        <w:t>varchar</w:t>
      </w:r>
      <w:proofErr w:type="spellEnd"/>
      <w:r w:rsidRPr="00003379">
        <w:rPr>
          <w:i/>
          <w:iCs/>
        </w:rPr>
        <w:t>(5000)</w:t>
      </w:r>
      <w:proofErr w:type="spellStart"/>
      <w:r w:rsidRPr="00003379">
        <w:rPr>
          <w:i/>
          <w:iCs/>
        </w:rPr>
        <w:t>null</w:t>
      </w:r>
      <w:proofErr w:type="spellEnd"/>
      <w:r w:rsidRPr="00003379">
        <w:rPr>
          <w:i/>
          <w:iCs/>
        </w:rPr>
        <w:t>,</w:t>
      </w:r>
    </w:p>
    <w:p w14:paraId="2BA9DF3F" w14:textId="77777777" w:rsidR="00003379" w:rsidRPr="00003379" w:rsidRDefault="00003379" w:rsidP="00003379">
      <w:pPr>
        <w:pStyle w:val="CORPO"/>
        <w:rPr>
          <w:i/>
          <w:iCs/>
        </w:rPr>
      </w:pPr>
      <w:r w:rsidRPr="00003379">
        <w:rPr>
          <w:i/>
          <w:iCs/>
        </w:rPr>
        <w:t xml:space="preserve">    </w:t>
      </w:r>
      <w:proofErr w:type="spellStart"/>
      <w:proofErr w:type="gramStart"/>
      <w:r w:rsidRPr="00003379">
        <w:rPr>
          <w:i/>
          <w:iCs/>
        </w:rPr>
        <w:t>datta</w:t>
      </w:r>
      <w:proofErr w:type="spellEnd"/>
      <w:proofErr w:type="gramEnd"/>
      <w:r w:rsidRPr="00003379">
        <w:rPr>
          <w:i/>
          <w:iCs/>
        </w:rPr>
        <w:t xml:space="preserve"> </w:t>
      </w:r>
      <w:proofErr w:type="spellStart"/>
      <w:r w:rsidRPr="00003379">
        <w:rPr>
          <w:i/>
          <w:iCs/>
        </w:rPr>
        <w:t>datetime</w:t>
      </w:r>
      <w:proofErr w:type="spellEnd"/>
      <w:r w:rsidRPr="00003379">
        <w:rPr>
          <w:i/>
          <w:iCs/>
        </w:rPr>
        <w:t xml:space="preserve"> </w:t>
      </w:r>
      <w:proofErr w:type="spellStart"/>
      <w:r w:rsidRPr="00003379">
        <w:rPr>
          <w:i/>
          <w:iCs/>
        </w:rPr>
        <w:t>not</w:t>
      </w:r>
      <w:proofErr w:type="spellEnd"/>
      <w:r w:rsidRPr="00003379">
        <w:rPr>
          <w:i/>
          <w:iCs/>
        </w:rPr>
        <w:t xml:space="preserve"> </w:t>
      </w:r>
      <w:proofErr w:type="spellStart"/>
      <w:r w:rsidRPr="00003379">
        <w:rPr>
          <w:i/>
          <w:iCs/>
        </w:rPr>
        <w:t>null</w:t>
      </w:r>
      <w:proofErr w:type="spellEnd"/>
      <w:r w:rsidRPr="00003379">
        <w:rPr>
          <w:i/>
          <w:iCs/>
        </w:rPr>
        <w:t>,</w:t>
      </w:r>
    </w:p>
    <w:p w14:paraId="2EE634C7" w14:textId="77777777" w:rsidR="00003379" w:rsidRPr="00003379" w:rsidRDefault="00003379" w:rsidP="00003379">
      <w:pPr>
        <w:pStyle w:val="CORPO"/>
        <w:rPr>
          <w:i/>
          <w:iCs/>
        </w:rPr>
      </w:pPr>
      <w:r w:rsidRPr="00003379">
        <w:rPr>
          <w:i/>
          <w:iCs/>
        </w:rPr>
        <w:t xml:space="preserve">    </w:t>
      </w:r>
      <w:proofErr w:type="gramStart"/>
      <w:r w:rsidRPr="00003379">
        <w:rPr>
          <w:i/>
          <w:iCs/>
        </w:rPr>
        <w:t>quantidade</w:t>
      </w:r>
      <w:proofErr w:type="gramEnd"/>
      <w:r w:rsidRPr="00003379">
        <w:rPr>
          <w:i/>
          <w:iCs/>
        </w:rPr>
        <w:t xml:space="preserve"> </w:t>
      </w:r>
      <w:proofErr w:type="spellStart"/>
      <w:r w:rsidRPr="00003379">
        <w:rPr>
          <w:i/>
          <w:iCs/>
        </w:rPr>
        <w:t>int</w:t>
      </w:r>
      <w:proofErr w:type="spellEnd"/>
      <w:r w:rsidRPr="00003379">
        <w:rPr>
          <w:i/>
          <w:iCs/>
        </w:rPr>
        <w:t>,</w:t>
      </w:r>
    </w:p>
    <w:p w14:paraId="5083754F" w14:textId="77777777" w:rsidR="00003379" w:rsidRPr="00003379" w:rsidRDefault="00003379" w:rsidP="00003379">
      <w:pPr>
        <w:pStyle w:val="CORPO"/>
        <w:rPr>
          <w:i/>
          <w:iCs/>
        </w:rPr>
      </w:pPr>
      <w:r w:rsidRPr="00003379">
        <w:rPr>
          <w:i/>
          <w:iCs/>
        </w:rPr>
        <w:t xml:space="preserve">    </w:t>
      </w:r>
      <w:proofErr w:type="gramStart"/>
      <w:r w:rsidRPr="00003379">
        <w:rPr>
          <w:i/>
          <w:iCs/>
        </w:rPr>
        <w:t>valor</w:t>
      </w:r>
      <w:proofErr w:type="gramEnd"/>
      <w:r w:rsidRPr="00003379">
        <w:rPr>
          <w:i/>
          <w:iCs/>
        </w:rPr>
        <w:t xml:space="preserve"> </w:t>
      </w:r>
      <w:proofErr w:type="spellStart"/>
      <w:r w:rsidRPr="00003379">
        <w:rPr>
          <w:i/>
          <w:iCs/>
        </w:rPr>
        <w:t>numeric</w:t>
      </w:r>
      <w:proofErr w:type="spellEnd"/>
      <w:r w:rsidRPr="00003379">
        <w:rPr>
          <w:i/>
          <w:iCs/>
        </w:rPr>
        <w:t>(10,2)</w:t>
      </w:r>
      <w:proofErr w:type="spellStart"/>
      <w:r w:rsidRPr="00003379">
        <w:rPr>
          <w:i/>
          <w:iCs/>
        </w:rPr>
        <w:t>not</w:t>
      </w:r>
      <w:proofErr w:type="spellEnd"/>
      <w:r w:rsidRPr="00003379">
        <w:rPr>
          <w:i/>
          <w:iCs/>
        </w:rPr>
        <w:t xml:space="preserve"> </w:t>
      </w:r>
      <w:proofErr w:type="spellStart"/>
      <w:r w:rsidRPr="00003379">
        <w:rPr>
          <w:i/>
          <w:iCs/>
        </w:rPr>
        <w:t>null</w:t>
      </w:r>
      <w:proofErr w:type="spellEnd"/>
      <w:r w:rsidRPr="00003379">
        <w:rPr>
          <w:i/>
          <w:iCs/>
        </w:rPr>
        <w:t>,</w:t>
      </w:r>
    </w:p>
    <w:p w14:paraId="5E382852" w14:textId="77777777" w:rsidR="00003379" w:rsidRPr="00003379" w:rsidRDefault="00003379" w:rsidP="00003379">
      <w:pPr>
        <w:pStyle w:val="CORPO"/>
        <w:rPr>
          <w:i/>
          <w:iCs/>
        </w:rPr>
      </w:pPr>
      <w:r w:rsidRPr="00003379">
        <w:rPr>
          <w:i/>
          <w:iCs/>
        </w:rPr>
        <w:t xml:space="preserve">    </w:t>
      </w:r>
      <w:proofErr w:type="spellStart"/>
      <w:proofErr w:type="gramStart"/>
      <w:r w:rsidRPr="00003379">
        <w:rPr>
          <w:i/>
          <w:iCs/>
        </w:rPr>
        <w:t>cadastro</w:t>
      </w:r>
      <w:proofErr w:type="gramEnd"/>
      <w:r w:rsidRPr="00003379">
        <w:rPr>
          <w:i/>
          <w:iCs/>
        </w:rPr>
        <w:t>_peca</w:t>
      </w:r>
      <w:proofErr w:type="spellEnd"/>
      <w:r w:rsidRPr="00003379">
        <w:rPr>
          <w:i/>
          <w:iCs/>
        </w:rPr>
        <w:t xml:space="preserve"> </w:t>
      </w:r>
      <w:proofErr w:type="spellStart"/>
      <w:r w:rsidRPr="00003379">
        <w:rPr>
          <w:i/>
          <w:iCs/>
        </w:rPr>
        <w:t>varchar</w:t>
      </w:r>
      <w:proofErr w:type="spellEnd"/>
      <w:r w:rsidRPr="00003379">
        <w:rPr>
          <w:i/>
          <w:iCs/>
        </w:rPr>
        <w:t>(5000),</w:t>
      </w:r>
    </w:p>
    <w:p w14:paraId="2B6FBCB7" w14:textId="77777777" w:rsidR="00003379" w:rsidRPr="00003379" w:rsidRDefault="00003379" w:rsidP="00003379">
      <w:pPr>
        <w:pStyle w:val="CORPO"/>
        <w:rPr>
          <w:i/>
          <w:iCs/>
        </w:rPr>
      </w:pPr>
      <w:r w:rsidRPr="00003379">
        <w:rPr>
          <w:i/>
          <w:iCs/>
        </w:rPr>
        <w:t xml:space="preserve">    </w:t>
      </w:r>
      <w:proofErr w:type="spellStart"/>
      <w:proofErr w:type="gramStart"/>
      <w:r w:rsidRPr="00003379">
        <w:rPr>
          <w:i/>
          <w:iCs/>
        </w:rPr>
        <w:t>orcamento</w:t>
      </w:r>
      <w:proofErr w:type="spellEnd"/>
      <w:proofErr w:type="gramEnd"/>
      <w:r w:rsidRPr="00003379">
        <w:rPr>
          <w:i/>
          <w:iCs/>
        </w:rPr>
        <w:t xml:space="preserve"> </w:t>
      </w:r>
      <w:proofErr w:type="spellStart"/>
      <w:r w:rsidRPr="00003379">
        <w:rPr>
          <w:i/>
          <w:iCs/>
        </w:rPr>
        <w:t>varchar</w:t>
      </w:r>
      <w:proofErr w:type="spellEnd"/>
      <w:r w:rsidRPr="00003379">
        <w:rPr>
          <w:i/>
          <w:iCs/>
        </w:rPr>
        <w:t>(5000),</w:t>
      </w:r>
    </w:p>
    <w:p w14:paraId="78A773AC" w14:textId="77777777" w:rsidR="00003379" w:rsidRPr="00003379" w:rsidRDefault="00003379" w:rsidP="00003379">
      <w:pPr>
        <w:pStyle w:val="CORPO"/>
        <w:rPr>
          <w:i/>
          <w:iCs/>
        </w:rPr>
      </w:pPr>
      <w:r w:rsidRPr="00003379">
        <w:rPr>
          <w:i/>
          <w:iCs/>
        </w:rPr>
        <w:t xml:space="preserve">    </w:t>
      </w:r>
      <w:proofErr w:type="spellStart"/>
      <w:proofErr w:type="gramStart"/>
      <w:r w:rsidRPr="00003379">
        <w:rPr>
          <w:i/>
          <w:iCs/>
        </w:rPr>
        <w:t>cod</w:t>
      </w:r>
      <w:proofErr w:type="gramEnd"/>
      <w:r w:rsidRPr="00003379">
        <w:rPr>
          <w:i/>
          <w:iCs/>
        </w:rPr>
        <w:t>_carro</w:t>
      </w:r>
      <w:proofErr w:type="spellEnd"/>
      <w:r w:rsidRPr="00003379">
        <w:rPr>
          <w:i/>
          <w:iCs/>
        </w:rPr>
        <w:t xml:space="preserve"> </w:t>
      </w:r>
      <w:proofErr w:type="spellStart"/>
      <w:r w:rsidRPr="00003379">
        <w:rPr>
          <w:i/>
          <w:iCs/>
        </w:rPr>
        <w:t>int</w:t>
      </w:r>
      <w:proofErr w:type="spellEnd"/>
      <w:r w:rsidRPr="00003379">
        <w:rPr>
          <w:i/>
          <w:iCs/>
        </w:rPr>
        <w:t xml:space="preserve"> </w:t>
      </w:r>
      <w:proofErr w:type="spellStart"/>
      <w:r w:rsidRPr="00003379">
        <w:rPr>
          <w:i/>
          <w:iCs/>
        </w:rPr>
        <w:t>not</w:t>
      </w:r>
      <w:proofErr w:type="spellEnd"/>
      <w:r w:rsidRPr="00003379">
        <w:rPr>
          <w:i/>
          <w:iCs/>
        </w:rPr>
        <w:t xml:space="preserve"> </w:t>
      </w:r>
      <w:proofErr w:type="spellStart"/>
      <w:r w:rsidRPr="00003379">
        <w:rPr>
          <w:i/>
          <w:iCs/>
        </w:rPr>
        <w:t>null</w:t>
      </w:r>
      <w:proofErr w:type="spellEnd"/>
      <w:r w:rsidRPr="00003379">
        <w:rPr>
          <w:i/>
          <w:iCs/>
        </w:rPr>
        <w:t xml:space="preserve"> </w:t>
      </w:r>
      <w:proofErr w:type="spellStart"/>
      <w:r w:rsidRPr="00003379">
        <w:rPr>
          <w:i/>
          <w:iCs/>
        </w:rPr>
        <w:t>references</w:t>
      </w:r>
      <w:proofErr w:type="spellEnd"/>
      <w:r w:rsidRPr="00003379">
        <w:rPr>
          <w:i/>
          <w:iCs/>
        </w:rPr>
        <w:t xml:space="preserve"> carro(</w:t>
      </w:r>
      <w:proofErr w:type="spellStart"/>
      <w:r w:rsidRPr="00003379">
        <w:rPr>
          <w:i/>
          <w:iCs/>
        </w:rPr>
        <w:t>cod_carro</w:t>
      </w:r>
      <w:proofErr w:type="spellEnd"/>
      <w:r w:rsidRPr="00003379">
        <w:rPr>
          <w:i/>
          <w:iCs/>
        </w:rPr>
        <w:t>),</w:t>
      </w:r>
    </w:p>
    <w:p w14:paraId="4B0D7A5B" w14:textId="77777777" w:rsidR="00003379" w:rsidRPr="00003379" w:rsidRDefault="00003379" w:rsidP="00003379">
      <w:pPr>
        <w:pStyle w:val="CORPO"/>
        <w:rPr>
          <w:i/>
          <w:iCs/>
        </w:rPr>
      </w:pPr>
      <w:r w:rsidRPr="00003379">
        <w:rPr>
          <w:i/>
          <w:iCs/>
        </w:rPr>
        <w:t xml:space="preserve">    </w:t>
      </w:r>
      <w:proofErr w:type="spellStart"/>
      <w:proofErr w:type="gramStart"/>
      <w:r w:rsidRPr="00003379">
        <w:rPr>
          <w:i/>
          <w:iCs/>
        </w:rPr>
        <w:t>cod</w:t>
      </w:r>
      <w:proofErr w:type="gramEnd"/>
      <w:r w:rsidRPr="00003379">
        <w:rPr>
          <w:i/>
          <w:iCs/>
        </w:rPr>
        <w:t>_mecanico</w:t>
      </w:r>
      <w:proofErr w:type="spellEnd"/>
      <w:r w:rsidRPr="00003379">
        <w:rPr>
          <w:i/>
          <w:iCs/>
        </w:rPr>
        <w:t xml:space="preserve"> </w:t>
      </w:r>
      <w:proofErr w:type="spellStart"/>
      <w:r w:rsidRPr="00003379">
        <w:rPr>
          <w:i/>
          <w:iCs/>
        </w:rPr>
        <w:t>int</w:t>
      </w:r>
      <w:proofErr w:type="spellEnd"/>
      <w:r w:rsidRPr="00003379">
        <w:rPr>
          <w:i/>
          <w:iCs/>
        </w:rPr>
        <w:t xml:space="preserve"> </w:t>
      </w:r>
      <w:proofErr w:type="spellStart"/>
      <w:r w:rsidRPr="00003379">
        <w:rPr>
          <w:i/>
          <w:iCs/>
        </w:rPr>
        <w:t>not</w:t>
      </w:r>
      <w:proofErr w:type="spellEnd"/>
      <w:r w:rsidRPr="00003379">
        <w:rPr>
          <w:i/>
          <w:iCs/>
        </w:rPr>
        <w:t xml:space="preserve"> </w:t>
      </w:r>
      <w:proofErr w:type="spellStart"/>
      <w:r w:rsidRPr="00003379">
        <w:rPr>
          <w:i/>
          <w:iCs/>
        </w:rPr>
        <w:t>null</w:t>
      </w:r>
      <w:proofErr w:type="spellEnd"/>
      <w:r w:rsidRPr="00003379">
        <w:rPr>
          <w:i/>
          <w:iCs/>
        </w:rPr>
        <w:t xml:space="preserve"> </w:t>
      </w:r>
      <w:proofErr w:type="spellStart"/>
      <w:r w:rsidRPr="00003379">
        <w:rPr>
          <w:i/>
          <w:iCs/>
        </w:rPr>
        <w:t>references</w:t>
      </w:r>
      <w:proofErr w:type="spellEnd"/>
      <w:r w:rsidRPr="00003379">
        <w:rPr>
          <w:i/>
          <w:iCs/>
        </w:rPr>
        <w:t xml:space="preserve"> </w:t>
      </w:r>
      <w:proofErr w:type="spellStart"/>
      <w:r w:rsidRPr="00003379">
        <w:rPr>
          <w:i/>
          <w:iCs/>
        </w:rPr>
        <w:t>mecanico</w:t>
      </w:r>
      <w:proofErr w:type="spellEnd"/>
      <w:r w:rsidRPr="00003379">
        <w:rPr>
          <w:i/>
          <w:iCs/>
        </w:rPr>
        <w:t>(</w:t>
      </w:r>
      <w:proofErr w:type="spellStart"/>
      <w:r w:rsidRPr="00003379">
        <w:rPr>
          <w:i/>
          <w:iCs/>
        </w:rPr>
        <w:t>cod_mecanico</w:t>
      </w:r>
      <w:proofErr w:type="spellEnd"/>
      <w:r w:rsidRPr="00003379">
        <w:rPr>
          <w:i/>
          <w:iCs/>
        </w:rPr>
        <w:t>)</w:t>
      </w:r>
    </w:p>
    <w:p w14:paraId="5F1BCC0C" w14:textId="77777777" w:rsidR="00003379" w:rsidRPr="00003379" w:rsidRDefault="00003379" w:rsidP="00003379">
      <w:pPr>
        <w:pStyle w:val="CORPO"/>
        <w:rPr>
          <w:i/>
          <w:iCs/>
        </w:rPr>
      </w:pPr>
      <w:r w:rsidRPr="00003379">
        <w:rPr>
          <w:i/>
          <w:iCs/>
        </w:rPr>
        <w:t>);</w:t>
      </w:r>
    </w:p>
    <w:p w14:paraId="486FE424" w14:textId="77777777" w:rsidR="00003379" w:rsidRPr="00003379" w:rsidRDefault="00003379" w:rsidP="00003379">
      <w:pPr>
        <w:pStyle w:val="CORPO"/>
        <w:rPr>
          <w:i/>
          <w:iCs/>
        </w:rPr>
      </w:pPr>
      <w:proofErr w:type="spellStart"/>
      <w:proofErr w:type="gramStart"/>
      <w:r w:rsidRPr="00003379">
        <w:rPr>
          <w:i/>
          <w:iCs/>
        </w:rPr>
        <w:t>create</w:t>
      </w:r>
      <w:proofErr w:type="spellEnd"/>
      <w:proofErr w:type="gramEnd"/>
      <w:r w:rsidRPr="00003379">
        <w:rPr>
          <w:i/>
          <w:iCs/>
        </w:rPr>
        <w:t xml:space="preserve"> </w:t>
      </w:r>
      <w:proofErr w:type="spellStart"/>
      <w:r w:rsidRPr="00003379">
        <w:rPr>
          <w:i/>
          <w:iCs/>
        </w:rPr>
        <w:t>table</w:t>
      </w:r>
      <w:proofErr w:type="spellEnd"/>
      <w:r w:rsidRPr="00003379">
        <w:rPr>
          <w:i/>
          <w:iCs/>
        </w:rPr>
        <w:t xml:space="preserve"> peca(</w:t>
      </w:r>
    </w:p>
    <w:p w14:paraId="0790159E" w14:textId="77777777" w:rsidR="00003379" w:rsidRPr="00003379" w:rsidRDefault="00003379" w:rsidP="00003379">
      <w:pPr>
        <w:pStyle w:val="CORPO"/>
        <w:rPr>
          <w:i/>
          <w:iCs/>
        </w:rPr>
      </w:pPr>
      <w:r w:rsidRPr="00003379">
        <w:rPr>
          <w:i/>
          <w:iCs/>
        </w:rPr>
        <w:tab/>
      </w:r>
      <w:proofErr w:type="spellStart"/>
      <w:proofErr w:type="gramStart"/>
      <w:r w:rsidRPr="00003379">
        <w:rPr>
          <w:i/>
          <w:iCs/>
        </w:rPr>
        <w:t>cod</w:t>
      </w:r>
      <w:proofErr w:type="gramEnd"/>
      <w:r w:rsidRPr="00003379">
        <w:rPr>
          <w:i/>
          <w:iCs/>
        </w:rPr>
        <w:t>_peca</w:t>
      </w:r>
      <w:proofErr w:type="spellEnd"/>
      <w:r w:rsidRPr="00003379">
        <w:rPr>
          <w:i/>
          <w:iCs/>
        </w:rPr>
        <w:t xml:space="preserve"> </w:t>
      </w:r>
      <w:proofErr w:type="spellStart"/>
      <w:r w:rsidRPr="00003379">
        <w:rPr>
          <w:i/>
          <w:iCs/>
        </w:rPr>
        <w:t>int</w:t>
      </w:r>
      <w:proofErr w:type="spellEnd"/>
      <w:r w:rsidRPr="00003379">
        <w:rPr>
          <w:i/>
          <w:iCs/>
        </w:rPr>
        <w:t xml:space="preserve"> </w:t>
      </w:r>
      <w:proofErr w:type="spellStart"/>
      <w:r w:rsidRPr="00003379">
        <w:rPr>
          <w:i/>
          <w:iCs/>
        </w:rPr>
        <w:t>primary</w:t>
      </w:r>
      <w:proofErr w:type="spellEnd"/>
      <w:r w:rsidRPr="00003379">
        <w:rPr>
          <w:i/>
          <w:iCs/>
        </w:rPr>
        <w:t xml:space="preserve"> </w:t>
      </w:r>
      <w:proofErr w:type="spellStart"/>
      <w:r w:rsidRPr="00003379">
        <w:rPr>
          <w:i/>
          <w:iCs/>
        </w:rPr>
        <w:t>key</w:t>
      </w:r>
      <w:proofErr w:type="spellEnd"/>
      <w:r w:rsidRPr="00003379">
        <w:rPr>
          <w:i/>
          <w:iCs/>
        </w:rPr>
        <w:t xml:space="preserve"> </w:t>
      </w:r>
      <w:proofErr w:type="spellStart"/>
      <w:r w:rsidRPr="00003379">
        <w:rPr>
          <w:i/>
          <w:iCs/>
        </w:rPr>
        <w:t>auto_increment</w:t>
      </w:r>
      <w:proofErr w:type="spellEnd"/>
      <w:r w:rsidRPr="00003379">
        <w:rPr>
          <w:i/>
          <w:iCs/>
        </w:rPr>
        <w:t>,</w:t>
      </w:r>
    </w:p>
    <w:p w14:paraId="3D9A0E63" w14:textId="77777777" w:rsidR="00003379" w:rsidRPr="00003379" w:rsidRDefault="00003379" w:rsidP="00003379">
      <w:pPr>
        <w:pStyle w:val="CORPO"/>
        <w:rPr>
          <w:i/>
          <w:iCs/>
        </w:rPr>
      </w:pPr>
      <w:r w:rsidRPr="00003379">
        <w:rPr>
          <w:i/>
          <w:iCs/>
        </w:rPr>
        <w:t xml:space="preserve">    </w:t>
      </w:r>
      <w:proofErr w:type="gramStart"/>
      <w:r w:rsidRPr="00003379">
        <w:rPr>
          <w:i/>
          <w:iCs/>
        </w:rPr>
        <w:t>quantidade</w:t>
      </w:r>
      <w:proofErr w:type="gramEnd"/>
      <w:r w:rsidRPr="00003379">
        <w:rPr>
          <w:i/>
          <w:iCs/>
        </w:rPr>
        <w:t xml:space="preserve"> </w:t>
      </w:r>
      <w:proofErr w:type="spellStart"/>
      <w:r w:rsidRPr="00003379">
        <w:rPr>
          <w:i/>
          <w:iCs/>
        </w:rPr>
        <w:t>int</w:t>
      </w:r>
      <w:proofErr w:type="spellEnd"/>
      <w:r w:rsidRPr="00003379">
        <w:rPr>
          <w:i/>
          <w:iCs/>
        </w:rPr>
        <w:t xml:space="preserve"> </w:t>
      </w:r>
      <w:proofErr w:type="spellStart"/>
      <w:r w:rsidRPr="00003379">
        <w:rPr>
          <w:i/>
          <w:iCs/>
        </w:rPr>
        <w:t>not</w:t>
      </w:r>
      <w:proofErr w:type="spellEnd"/>
      <w:r w:rsidRPr="00003379">
        <w:rPr>
          <w:i/>
          <w:iCs/>
        </w:rPr>
        <w:t xml:space="preserve"> </w:t>
      </w:r>
      <w:proofErr w:type="spellStart"/>
      <w:r w:rsidRPr="00003379">
        <w:rPr>
          <w:i/>
          <w:iCs/>
        </w:rPr>
        <w:t>null</w:t>
      </w:r>
      <w:proofErr w:type="spellEnd"/>
      <w:r w:rsidRPr="00003379">
        <w:rPr>
          <w:i/>
          <w:iCs/>
        </w:rPr>
        <w:t>,</w:t>
      </w:r>
    </w:p>
    <w:p w14:paraId="5A26CA73" w14:textId="77777777" w:rsidR="00003379" w:rsidRPr="00003379" w:rsidRDefault="00003379" w:rsidP="00003379">
      <w:pPr>
        <w:pStyle w:val="CORPO"/>
        <w:rPr>
          <w:i/>
          <w:iCs/>
        </w:rPr>
      </w:pPr>
      <w:r w:rsidRPr="00003379">
        <w:rPr>
          <w:i/>
          <w:iCs/>
        </w:rPr>
        <w:t xml:space="preserve">    </w:t>
      </w:r>
      <w:proofErr w:type="gramStart"/>
      <w:r w:rsidRPr="00003379">
        <w:rPr>
          <w:i/>
          <w:iCs/>
        </w:rPr>
        <w:t>fabricante</w:t>
      </w:r>
      <w:proofErr w:type="gramEnd"/>
      <w:r w:rsidRPr="00003379">
        <w:rPr>
          <w:i/>
          <w:iCs/>
        </w:rPr>
        <w:t xml:space="preserve"> </w:t>
      </w:r>
      <w:proofErr w:type="spellStart"/>
      <w:r w:rsidRPr="00003379">
        <w:rPr>
          <w:i/>
          <w:iCs/>
        </w:rPr>
        <w:t>varchar</w:t>
      </w:r>
      <w:proofErr w:type="spellEnd"/>
      <w:r w:rsidRPr="00003379">
        <w:rPr>
          <w:i/>
          <w:iCs/>
        </w:rPr>
        <w:t xml:space="preserve">(100) </w:t>
      </w:r>
      <w:proofErr w:type="spellStart"/>
      <w:r w:rsidRPr="00003379">
        <w:rPr>
          <w:i/>
          <w:iCs/>
        </w:rPr>
        <w:t>not</w:t>
      </w:r>
      <w:proofErr w:type="spellEnd"/>
      <w:r w:rsidRPr="00003379">
        <w:rPr>
          <w:i/>
          <w:iCs/>
        </w:rPr>
        <w:t xml:space="preserve"> </w:t>
      </w:r>
      <w:proofErr w:type="spellStart"/>
      <w:r w:rsidRPr="00003379">
        <w:rPr>
          <w:i/>
          <w:iCs/>
        </w:rPr>
        <w:t>null</w:t>
      </w:r>
      <w:proofErr w:type="spellEnd"/>
      <w:r w:rsidRPr="00003379">
        <w:rPr>
          <w:i/>
          <w:iCs/>
        </w:rPr>
        <w:t>,</w:t>
      </w:r>
    </w:p>
    <w:p w14:paraId="1D31797E" w14:textId="77777777" w:rsidR="00003379" w:rsidRPr="00003379" w:rsidRDefault="00003379" w:rsidP="00003379">
      <w:pPr>
        <w:pStyle w:val="CORPO"/>
        <w:rPr>
          <w:i/>
          <w:iCs/>
        </w:rPr>
      </w:pPr>
      <w:r w:rsidRPr="00003379">
        <w:rPr>
          <w:i/>
          <w:iCs/>
        </w:rPr>
        <w:t xml:space="preserve">    </w:t>
      </w:r>
      <w:proofErr w:type="gramStart"/>
      <w:r w:rsidRPr="00003379">
        <w:rPr>
          <w:i/>
          <w:iCs/>
        </w:rPr>
        <w:t>data</w:t>
      </w:r>
      <w:proofErr w:type="gramEnd"/>
      <w:r w:rsidRPr="00003379">
        <w:rPr>
          <w:i/>
          <w:iCs/>
        </w:rPr>
        <w:t xml:space="preserve"> </w:t>
      </w:r>
      <w:proofErr w:type="spellStart"/>
      <w:r w:rsidRPr="00003379">
        <w:rPr>
          <w:i/>
          <w:iCs/>
        </w:rPr>
        <w:t>datetime</w:t>
      </w:r>
      <w:proofErr w:type="spellEnd"/>
      <w:r w:rsidRPr="00003379">
        <w:rPr>
          <w:i/>
          <w:iCs/>
        </w:rPr>
        <w:t xml:space="preserve"> </w:t>
      </w:r>
      <w:proofErr w:type="spellStart"/>
      <w:r w:rsidRPr="00003379">
        <w:rPr>
          <w:i/>
          <w:iCs/>
        </w:rPr>
        <w:t>not</w:t>
      </w:r>
      <w:proofErr w:type="spellEnd"/>
      <w:r w:rsidRPr="00003379">
        <w:rPr>
          <w:i/>
          <w:iCs/>
        </w:rPr>
        <w:t xml:space="preserve"> </w:t>
      </w:r>
      <w:proofErr w:type="spellStart"/>
      <w:r w:rsidRPr="00003379">
        <w:rPr>
          <w:i/>
          <w:iCs/>
        </w:rPr>
        <w:t>null</w:t>
      </w:r>
      <w:proofErr w:type="spellEnd"/>
      <w:r w:rsidRPr="00003379">
        <w:rPr>
          <w:i/>
          <w:iCs/>
        </w:rPr>
        <w:t>,</w:t>
      </w:r>
    </w:p>
    <w:p w14:paraId="0E0E96D7" w14:textId="77777777" w:rsidR="00003379" w:rsidRPr="00003379" w:rsidRDefault="00003379" w:rsidP="00003379">
      <w:pPr>
        <w:pStyle w:val="CORPO"/>
        <w:rPr>
          <w:i/>
          <w:iCs/>
        </w:rPr>
      </w:pPr>
      <w:r w:rsidRPr="00003379">
        <w:rPr>
          <w:i/>
          <w:iCs/>
        </w:rPr>
        <w:t xml:space="preserve">    </w:t>
      </w:r>
      <w:proofErr w:type="gramStart"/>
      <w:r w:rsidRPr="00003379">
        <w:rPr>
          <w:i/>
          <w:iCs/>
        </w:rPr>
        <w:t>valor</w:t>
      </w:r>
      <w:proofErr w:type="gramEnd"/>
      <w:r w:rsidRPr="00003379">
        <w:rPr>
          <w:i/>
          <w:iCs/>
        </w:rPr>
        <w:t xml:space="preserve"> </w:t>
      </w:r>
      <w:proofErr w:type="spellStart"/>
      <w:r w:rsidRPr="00003379">
        <w:rPr>
          <w:i/>
          <w:iCs/>
        </w:rPr>
        <w:t>numeric</w:t>
      </w:r>
      <w:proofErr w:type="spellEnd"/>
      <w:r w:rsidRPr="00003379">
        <w:rPr>
          <w:i/>
          <w:iCs/>
        </w:rPr>
        <w:t xml:space="preserve">(10,2) </w:t>
      </w:r>
      <w:proofErr w:type="spellStart"/>
      <w:r w:rsidRPr="00003379">
        <w:rPr>
          <w:i/>
          <w:iCs/>
        </w:rPr>
        <w:t>not</w:t>
      </w:r>
      <w:proofErr w:type="spellEnd"/>
      <w:r w:rsidRPr="00003379">
        <w:rPr>
          <w:i/>
          <w:iCs/>
        </w:rPr>
        <w:t xml:space="preserve"> </w:t>
      </w:r>
      <w:proofErr w:type="spellStart"/>
      <w:r w:rsidRPr="00003379">
        <w:rPr>
          <w:i/>
          <w:iCs/>
        </w:rPr>
        <w:t>null</w:t>
      </w:r>
      <w:proofErr w:type="spellEnd"/>
      <w:r w:rsidRPr="00003379">
        <w:rPr>
          <w:i/>
          <w:iCs/>
        </w:rPr>
        <w:t>,</w:t>
      </w:r>
    </w:p>
    <w:p w14:paraId="60BD7532" w14:textId="77777777" w:rsidR="00003379" w:rsidRPr="00003379" w:rsidRDefault="00003379" w:rsidP="00003379">
      <w:pPr>
        <w:pStyle w:val="CORPO"/>
        <w:rPr>
          <w:i/>
          <w:iCs/>
        </w:rPr>
      </w:pPr>
      <w:r w:rsidRPr="00003379">
        <w:rPr>
          <w:i/>
          <w:iCs/>
        </w:rPr>
        <w:t xml:space="preserve">    </w:t>
      </w:r>
      <w:proofErr w:type="spellStart"/>
      <w:proofErr w:type="gramStart"/>
      <w:r w:rsidRPr="00003379">
        <w:rPr>
          <w:i/>
          <w:iCs/>
        </w:rPr>
        <w:t>cod</w:t>
      </w:r>
      <w:proofErr w:type="gramEnd"/>
      <w:r w:rsidRPr="00003379">
        <w:rPr>
          <w:i/>
          <w:iCs/>
        </w:rPr>
        <w:t>_os</w:t>
      </w:r>
      <w:proofErr w:type="spellEnd"/>
      <w:r w:rsidRPr="00003379">
        <w:rPr>
          <w:i/>
          <w:iCs/>
        </w:rPr>
        <w:t xml:space="preserve"> </w:t>
      </w:r>
      <w:proofErr w:type="spellStart"/>
      <w:r w:rsidRPr="00003379">
        <w:rPr>
          <w:i/>
          <w:iCs/>
        </w:rPr>
        <w:t>int</w:t>
      </w:r>
      <w:proofErr w:type="spellEnd"/>
      <w:r w:rsidRPr="00003379">
        <w:rPr>
          <w:i/>
          <w:iCs/>
        </w:rPr>
        <w:t xml:space="preserve"> </w:t>
      </w:r>
      <w:proofErr w:type="spellStart"/>
      <w:r w:rsidRPr="00003379">
        <w:rPr>
          <w:i/>
          <w:iCs/>
        </w:rPr>
        <w:t>not</w:t>
      </w:r>
      <w:proofErr w:type="spellEnd"/>
      <w:r w:rsidRPr="00003379">
        <w:rPr>
          <w:i/>
          <w:iCs/>
        </w:rPr>
        <w:t xml:space="preserve"> </w:t>
      </w:r>
      <w:proofErr w:type="spellStart"/>
      <w:r w:rsidRPr="00003379">
        <w:rPr>
          <w:i/>
          <w:iCs/>
        </w:rPr>
        <w:t>null</w:t>
      </w:r>
      <w:proofErr w:type="spellEnd"/>
      <w:r w:rsidRPr="00003379">
        <w:rPr>
          <w:i/>
          <w:iCs/>
        </w:rPr>
        <w:t xml:space="preserve"> </w:t>
      </w:r>
      <w:proofErr w:type="spellStart"/>
      <w:r w:rsidRPr="00003379">
        <w:rPr>
          <w:i/>
          <w:iCs/>
        </w:rPr>
        <w:t>references</w:t>
      </w:r>
      <w:proofErr w:type="spellEnd"/>
      <w:r w:rsidRPr="00003379">
        <w:rPr>
          <w:i/>
          <w:iCs/>
        </w:rPr>
        <w:t xml:space="preserve"> </w:t>
      </w:r>
      <w:proofErr w:type="spellStart"/>
      <w:r w:rsidRPr="00003379">
        <w:rPr>
          <w:i/>
          <w:iCs/>
        </w:rPr>
        <w:t>ordem_servico</w:t>
      </w:r>
      <w:proofErr w:type="spellEnd"/>
      <w:r w:rsidRPr="00003379">
        <w:rPr>
          <w:i/>
          <w:iCs/>
        </w:rPr>
        <w:t>(</w:t>
      </w:r>
      <w:proofErr w:type="spellStart"/>
      <w:r w:rsidRPr="00003379">
        <w:rPr>
          <w:i/>
          <w:iCs/>
        </w:rPr>
        <w:t>cod_os</w:t>
      </w:r>
      <w:proofErr w:type="spellEnd"/>
      <w:r w:rsidRPr="00003379">
        <w:rPr>
          <w:i/>
          <w:iCs/>
        </w:rPr>
        <w:t>)</w:t>
      </w:r>
    </w:p>
    <w:p w14:paraId="77046043" w14:textId="5F45D6C1" w:rsidR="003F6934" w:rsidRPr="00003379" w:rsidRDefault="00003379" w:rsidP="00003379">
      <w:pPr>
        <w:pStyle w:val="CORPO"/>
        <w:rPr>
          <w:i/>
          <w:iCs/>
        </w:rPr>
      </w:pPr>
      <w:r w:rsidRPr="00003379">
        <w:rPr>
          <w:i/>
          <w:iCs/>
        </w:rPr>
        <w:t>);</w:t>
      </w:r>
    </w:p>
    <w:p w14:paraId="69F82C64" w14:textId="1BB64831" w:rsidR="002E6EAC" w:rsidRPr="005E0E84" w:rsidRDefault="002E6EAC" w:rsidP="003135E0">
      <w:pPr>
        <w:pStyle w:val="Ttulo1"/>
      </w:pPr>
      <w:bookmarkStart w:id="41" w:name="_Toc71887891"/>
      <w:r w:rsidRPr="005E0E84">
        <w:t>Con</w:t>
      </w:r>
      <w:r w:rsidR="0084764D">
        <w:t>clusão</w:t>
      </w:r>
      <w:bookmarkEnd w:id="41"/>
    </w:p>
    <w:p w14:paraId="2A478069" w14:textId="77777777" w:rsidR="005929D3" w:rsidRDefault="005929D3" w:rsidP="00191BDD">
      <w:pPr>
        <w:spacing w:after="200" w:line="276" w:lineRule="auto"/>
        <w:jc w:val="both"/>
      </w:pPr>
      <w:r>
        <w:t xml:space="preserve">Podemos concluir que </w:t>
      </w:r>
      <w:r w:rsidRPr="005929D3">
        <w:t xml:space="preserve">o intuito </w:t>
      </w:r>
      <w:r>
        <w:t>desse</w:t>
      </w:r>
      <w:r w:rsidRPr="005929D3">
        <w:t xml:space="preserve"> desenvolvimento possibilitou uma análise de como um software foi feito para atender as necessidades de uma mecânica. </w:t>
      </w:r>
    </w:p>
    <w:p w14:paraId="1B6B0853" w14:textId="2307497B" w:rsidR="001C4F6E" w:rsidRDefault="005929D3" w:rsidP="00191BDD">
      <w:pPr>
        <w:spacing w:after="200" w:line="276" w:lineRule="auto"/>
        <w:jc w:val="both"/>
      </w:pPr>
      <w:r w:rsidRPr="005929D3">
        <w:t xml:space="preserve">Foram elaborados </w:t>
      </w:r>
      <w:r>
        <w:t>processos</w:t>
      </w:r>
      <w:r w:rsidRPr="005929D3">
        <w:t xml:space="preserve"> de caso de uso junto a um diagrama de entidade de relacionamento (</w:t>
      </w:r>
      <w:r>
        <w:t>DER</w:t>
      </w:r>
      <w:r w:rsidRPr="005929D3">
        <w:t>)</w:t>
      </w:r>
      <w:r w:rsidR="00DA46E8">
        <w:t>, diagrama de atividades</w:t>
      </w:r>
      <w:r w:rsidRPr="005929D3">
        <w:t xml:space="preserve"> </w:t>
      </w:r>
      <w:r w:rsidR="001C4F6E">
        <w:t xml:space="preserve">e diagrama de caso de uso </w:t>
      </w:r>
      <w:proofErr w:type="spellStart"/>
      <w:r w:rsidR="001C4F6E">
        <w:t>extendido</w:t>
      </w:r>
      <w:proofErr w:type="spellEnd"/>
      <w:r w:rsidR="00DA46E8">
        <w:t>,</w:t>
      </w:r>
      <w:r w:rsidR="001C4F6E">
        <w:t xml:space="preserve"> </w:t>
      </w:r>
      <w:r w:rsidRPr="005929D3">
        <w:t xml:space="preserve">para mostrar de como seria a estrutura do sistema e </w:t>
      </w:r>
      <w:r>
        <w:t xml:space="preserve">também </w:t>
      </w:r>
      <w:r w:rsidRPr="005929D3">
        <w:t>levantados pontos positivos</w:t>
      </w:r>
      <w:r>
        <w:t xml:space="preserve">, </w:t>
      </w:r>
      <w:r w:rsidRPr="005929D3">
        <w:t>negativos e requisitos funcionais e não funcionais</w:t>
      </w:r>
      <w:r>
        <w:t>,</w:t>
      </w:r>
      <w:r w:rsidRPr="005929D3">
        <w:t xml:space="preserve"> e assim foi elaborado um benchmarking para análise e estudo de outras práticas.</w:t>
      </w:r>
    </w:p>
    <w:p w14:paraId="1911C057" w14:textId="1B640909" w:rsidR="005929D3" w:rsidRDefault="001C4F6E" w:rsidP="00191BDD">
      <w:pPr>
        <w:spacing w:after="200" w:line="276" w:lineRule="auto"/>
        <w:jc w:val="both"/>
      </w:pPr>
      <w:r>
        <w:t xml:space="preserve">Após esse processo de </w:t>
      </w:r>
      <w:r w:rsidR="00DA46E8">
        <w:t xml:space="preserve">definição e estrutura das funções do sistema, foi elaborado a </w:t>
      </w:r>
      <w:proofErr w:type="spellStart"/>
      <w:r w:rsidR="00DA46E8">
        <w:t>protipagem</w:t>
      </w:r>
      <w:proofErr w:type="spellEnd"/>
      <w:r w:rsidR="00DA46E8">
        <w:t xml:space="preserve">, onde o objetivo foi </w:t>
      </w:r>
      <w:r w:rsidR="00DA46E8" w:rsidRPr="0058343B">
        <w:t>demonstrar as ideias e as características de funcionamento do sistema por meio de desenhos</w:t>
      </w:r>
      <w:r w:rsidR="00DA46E8">
        <w:t xml:space="preserve"> e com aprovação do cliente foi construído o banco de dados da oficina mecânica. </w:t>
      </w:r>
    </w:p>
    <w:p w14:paraId="5AC579B1" w14:textId="2E9EB1A5" w:rsidR="002E6EAC" w:rsidRPr="005E0E84" w:rsidRDefault="005929D3" w:rsidP="00191BDD">
      <w:pPr>
        <w:spacing w:after="200" w:line="276" w:lineRule="auto"/>
        <w:jc w:val="both"/>
      </w:pPr>
      <w:r>
        <w:t xml:space="preserve">O </w:t>
      </w:r>
      <w:r w:rsidRPr="005929D3">
        <w:t>sistema pode melhorar a apuração dos resultados na falta de agilidade e organização dentro da empresa em si. Nesse sentido, a utilização de um sistema próprio permite aos funcionários realizarem seu trabalho de forma mais rápida e eficiente, além disso, diminuindo o tempo de espera dos clientes.</w:t>
      </w:r>
      <w:r w:rsidR="002E6EAC" w:rsidRPr="005E0E84">
        <w:br w:type="page"/>
      </w:r>
    </w:p>
    <w:bookmarkStart w:id="42" w:name="_Toc71887892" w:displacedByCustomXml="next"/>
    <w:sdt>
      <w:sdtPr>
        <w:rPr>
          <w:rFonts w:eastAsiaTheme="minorHAnsi" w:cstheme="minorBidi"/>
          <w:b w:val="0"/>
          <w:bCs w:val="0"/>
          <w:caps w:val="0"/>
          <w:szCs w:val="24"/>
        </w:rPr>
        <w:id w:val="-1943130840"/>
        <w:docPartObj>
          <w:docPartGallery w:val="Bibliographies"/>
          <w:docPartUnique/>
        </w:docPartObj>
      </w:sdtPr>
      <w:sdtContent>
        <w:p w14:paraId="64DA5A15" w14:textId="77777777" w:rsidR="002E6EAC" w:rsidRPr="005E0E84" w:rsidRDefault="002E6EAC" w:rsidP="00E91D2B">
          <w:pPr>
            <w:pStyle w:val="Ttulo1"/>
          </w:pPr>
          <w:r w:rsidRPr="005E0E84">
            <w:t>Referências</w:t>
          </w:r>
          <w:bookmarkEnd w:id="42"/>
        </w:p>
        <w:sdt>
          <w:sdtPr>
            <w:id w:val="-573587230"/>
            <w:bibliography/>
          </w:sdtPr>
          <w:sdtContent>
            <w:p w14:paraId="4804CB7C" w14:textId="77777777" w:rsidR="00043AD8" w:rsidRDefault="002E6EAC" w:rsidP="00043AD8">
              <w:pPr>
                <w:pStyle w:val="Bibliografia"/>
                <w:ind w:left="720" w:hanging="720"/>
                <w:rPr>
                  <w:noProof/>
                </w:rPr>
              </w:pPr>
              <w:r w:rsidRPr="005E0E84">
                <w:fldChar w:fldCharType="begin"/>
              </w:r>
              <w:r w:rsidRPr="005E0E84">
                <w:instrText>BIBLIOGRAPHY</w:instrText>
              </w:r>
              <w:r w:rsidRPr="005E0E84">
                <w:fldChar w:fldCharType="separate"/>
              </w:r>
              <w:r w:rsidR="00043AD8">
                <w:rPr>
                  <w:noProof/>
                </w:rPr>
                <w:t xml:space="preserve">Camargo, Robson. </w:t>
              </w:r>
              <w:r w:rsidR="00043AD8">
                <w:rPr>
                  <w:i/>
                  <w:iCs/>
                  <w:noProof/>
                </w:rPr>
                <w:t>RC Robson Camargo – Projetos e Negócios.</w:t>
              </w:r>
              <w:r w:rsidR="00043AD8">
                <w:rPr>
                  <w:noProof/>
                </w:rPr>
                <w:t xml:space="preserve"> 19 de Fevereiro de 2019. https://robsoncamargo.com.br/blog/Benchmarking (acesso em 22 de 04 de 2020).</w:t>
              </w:r>
            </w:p>
            <w:p w14:paraId="7AFF226B" w14:textId="77777777" w:rsidR="00043AD8" w:rsidRDefault="00043AD8" w:rsidP="00043AD8">
              <w:pPr>
                <w:pStyle w:val="Bibliografia"/>
                <w:ind w:left="720" w:hanging="720"/>
                <w:rPr>
                  <w:noProof/>
                </w:rPr>
              </w:pPr>
              <w:r>
                <w:rPr>
                  <w:noProof/>
                </w:rPr>
                <w:lastRenderedPageBreak/>
                <w:t xml:space="preserve">Joel. </w:t>
              </w:r>
              <w:r>
                <w:rPr>
                  <w:i/>
                  <w:iCs/>
                  <w:noProof/>
                </w:rPr>
                <w:t>DEVMEDIA.</w:t>
              </w:r>
              <w:r>
                <w:rPr>
                  <w:noProof/>
                </w:rPr>
                <w:t xml:space="preserve"> 04 de Janeiro de 2014. https://www.devmedia.com.br/modelo-entidade-relacionamento-mer-e-diagrama-entidade-relacionamento-der/14332 (acesso em 06 de Maio de 2020).</w:t>
              </w:r>
            </w:p>
            <w:p w14:paraId="28D862ED" w14:textId="77777777" w:rsidR="00043AD8" w:rsidRDefault="00043AD8" w:rsidP="00043AD8">
              <w:pPr>
                <w:pStyle w:val="Bibliografia"/>
                <w:ind w:left="720" w:hanging="720"/>
                <w:rPr>
                  <w:noProof/>
                </w:rPr>
              </w:pPr>
              <w:r>
                <w:rPr>
                  <w:noProof/>
                </w:rPr>
                <w:t xml:space="preserve">Nakazato, Karen Miyuki. </w:t>
              </w:r>
              <w:r>
                <w:rPr>
                  <w:i/>
                  <w:iCs/>
                  <w:noProof/>
                </w:rPr>
                <w:t>TÉCNICA DE LEITURA PARA INSPEÇÃO DE DIAGRAMAS DE ESTADOS COM.</w:t>
              </w:r>
              <w:r>
                <w:rPr>
                  <w:noProof/>
                </w:rPr>
                <w:t xml:space="preserve"> 2013.</w:t>
              </w:r>
            </w:p>
            <w:p w14:paraId="1057E1E9" w14:textId="77777777" w:rsidR="00043AD8" w:rsidRDefault="00043AD8" w:rsidP="00043AD8">
              <w:pPr>
                <w:pStyle w:val="Bibliografia"/>
                <w:ind w:left="720" w:hanging="720"/>
                <w:rPr>
                  <w:noProof/>
                </w:rPr>
              </w:pPr>
              <w:r>
                <w:rPr>
                  <w:noProof/>
                </w:rPr>
                <w:t xml:space="preserve">Oliveira, Mônica. </w:t>
              </w:r>
              <w:r>
                <w:rPr>
                  <w:i/>
                  <w:iCs/>
                  <w:noProof/>
                </w:rPr>
                <w:t>https://treinamentowaei.wordpress.com/descricao-expandida-do-caso-de-uso/.</w:t>
              </w:r>
              <w:r>
                <w:rPr>
                  <w:noProof/>
                </w:rPr>
                <w:t xml:space="preserve"> janeiro de 2017.</w:t>
              </w:r>
            </w:p>
            <w:p w14:paraId="168269E2" w14:textId="77777777" w:rsidR="00043AD8" w:rsidRDefault="00043AD8" w:rsidP="00043AD8">
              <w:pPr>
                <w:pStyle w:val="Bibliografia"/>
                <w:ind w:left="720" w:hanging="720"/>
                <w:rPr>
                  <w:noProof/>
                </w:rPr>
              </w:pPr>
              <w:r>
                <w:rPr>
                  <w:i/>
                  <w:iCs/>
                  <w:noProof/>
                </w:rPr>
                <w:t>Oracle.</w:t>
              </w:r>
              <w:r>
                <w:rPr>
                  <w:noProof/>
                </w:rPr>
                <w:t xml:space="preserve"> 2018. https://www.oracle.com/br/database/what-is-database.html.</w:t>
              </w:r>
            </w:p>
            <w:p w14:paraId="2424CC75" w14:textId="77777777" w:rsidR="00043AD8" w:rsidRDefault="00043AD8" w:rsidP="00043AD8">
              <w:pPr>
                <w:pStyle w:val="Bibliografia"/>
                <w:ind w:left="720" w:hanging="720"/>
                <w:rPr>
                  <w:noProof/>
                </w:rPr>
              </w:pPr>
              <w:r>
                <w:rPr>
                  <w:noProof/>
                </w:rPr>
                <w:t>Pereira, Ricardo. “Medium.” 2019. https://medium.com/contexto-delimitado/prototipagem-de-software-7ac07027e6d8.</w:t>
              </w:r>
            </w:p>
            <w:p w14:paraId="32C477AD" w14:textId="77777777" w:rsidR="00043AD8" w:rsidRDefault="00043AD8" w:rsidP="00043AD8">
              <w:pPr>
                <w:pStyle w:val="Bibliografia"/>
                <w:ind w:left="720" w:hanging="720"/>
                <w:rPr>
                  <w:noProof/>
                </w:rPr>
              </w:pPr>
              <w:r>
                <w:rPr>
                  <w:noProof/>
                </w:rPr>
                <w:t xml:space="preserve">Ribeiro, Leandro. </w:t>
              </w:r>
              <w:r>
                <w:rPr>
                  <w:i/>
                  <w:iCs/>
                  <w:noProof/>
                </w:rPr>
                <w:t>DEVMEDIA.</w:t>
              </w:r>
              <w:r>
                <w:rPr>
                  <w:noProof/>
                </w:rPr>
                <w:t xml:space="preserve"> 2012. https://www.devmedia.com.br/o-que-e-uml-e-diagramas-de-caso-de-uso-introducao-pratica-a-uml/23408 (acesso em 28 de Abril de 2020).</w:t>
              </w:r>
            </w:p>
            <w:p w14:paraId="362FF327" w14:textId="77777777" w:rsidR="00043AD8" w:rsidRDefault="00043AD8" w:rsidP="00043AD8">
              <w:pPr>
                <w:pStyle w:val="Bibliografia"/>
                <w:ind w:left="720" w:hanging="720"/>
                <w:rPr>
                  <w:noProof/>
                </w:rPr>
              </w:pPr>
              <w:r>
                <w:rPr>
                  <w:noProof/>
                </w:rPr>
                <w:t xml:space="preserve">Sousa, Julio Martins de. </w:t>
              </w:r>
              <w:r>
                <w:rPr>
                  <w:i/>
                  <w:iCs/>
                  <w:noProof/>
                </w:rPr>
                <w:t>Cedrotech.</w:t>
              </w:r>
              <w:r>
                <w:rPr>
                  <w:noProof/>
                </w:rPr>
                <w:t xml:space="preserve"> 31 de Outubro de 2018. https://blog.cedrotech.com/levantamento-de-requisitos-o-ponto-de-partida-do-projeto-de-software/ (acesso em 22 de 04 de 2020).</w:t>
              </w:r>
            </w:p>
            <w:p w14:paraId="27BECF37" w14:textId="21851D3D" w:rsidR="002E6EAC" w:rsidRPr="005E0E84" w:rsidRDefault="002E6EAC" w:rsidP="00043AD8">
              <w:pPr>
                <w:pStyle w:val="Referncias"/>
              </w:pPr>
              <w:r w:rsidRPr="005E0E84">
                <w:fldChar w:fldCharType="end"/>
              </w:r>
            </w:p>
          </w:sdtContent>
        </w:sdt>
      </w:sdtContent>
    </w:sdt>
    <w:p w14:paraId="5E2046EC" w14:textId="77777777" w:rsidR="002E6EAC" w:rsidRPr="005E0E84" w:rsidRDefault="00307998" w:rsidP="00307998">
      <w:pPr>
        <w:pStyle w:val="Ttulo"/>
      </w:pPr>
      <w:bookmarkStart w:id="43" w:name="_Toc71887893"/>
      <w:r w:rsidRPr="005E0E84">
        <w:lastRenderedPageBreak/>
        <w:t>anexo a – exemplo</w:t>
      </w:r>
      <w:bookmarkEnd w:id="43"/>
    </w:p>
    <w:p w14:paraId="174DB2B0" w14:textId="77777777" w:rsidR="00307998" w:rsidRPr="005E0E84" w:rsidRDefault="00307998" w:rsidP="00307998"/>
    <w:sectPr w:rsidR="00307998" w:rsidRPr="005E0E84" w:rsidSect="00D35831">
      <w:headerReference w:type="default" r:id="rId17"/>
      <w:pgSz w:w="11906" w:h="16838"/>
      <w:pgMar w:top="1701" w:right="1134" w:bottom="1134" w:left="1701" w:header="1134"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0103" w16cex:dateUtc="2020-11-12T21:44:00Z"/>
  <w16cex:commentExtensible w16cex:durableId="22657E52" w16cex:dateUtc="2020-05-12T22:58:00Z"/>
  <w16cex:commentExtensible w16cex:durableId="22657EF3" w16cex:dateUtc="2020-05-12T23:00:00Z"/>
  <w16cex:commentExtensible w16cex:durableId="22657F1A" w16cex:dateUtc="2020-05-12T23:01:00Z"/>
  <w16cex:commentExtensible w16cex:durableId="22657F36" w16cex:dateUtc="2020-05-12T23:01:00Z"/>
  <w16cex:commentExtensible w16cex:durableId="22657F81" w16cex:dateUtc="2020-05-12T23:03:00Z"/>
  <w16cex:commentExtensible w16cex:durableId="22657FA7" w16cex:dateUtc="2020-05-12T23:03:00Z"/>
  <w16cex:commentExtensible w16cex:durableId="226580AB" w16cex:dateUtc="2020-05-12T23:08:00Z"/>
  <w16cex:commentExtensible w16cex:durableId="2358016F" w16cex:dateUtc="2020-11-12T21:46:00Z"/>
  <w16cex:commentExtensible w16cex:durableId="22658170" w16cex:dateUtc="2020-05-12T23:11:00Z"/>
  <w16cex:commentExtensible w16cex:durableId="226581E5" w16cex:dateUtc="2020-05-12T23:13:00Z"/>
  <w16cex:commentExtensible w16cex:durableId="2266BB7A" w16cex:dateUtc="2020-05-13T21:31:00Z"/>
  <w16cex:commentExtensible w16cex:durableId="23502EAF" w16cex:dateUtc="2020-11-06T23:21:00Z"/>
  <w16cex:commentExtensible w16cex:durableId="23502EB6" w16cex:dateUtc="2020-11-06T23:21:00Z"/>
  <w16cex:commentExtensible w16cex:durableId="2266BBB7" w16cex:dateUtc="2020-05-13T21:32:00Z"/>
  <w16cex:commentExtensible w16cex:durableId="2357FD4E" w16cex:dateUtc="2020-11-12T21:28:00Z"/>
  <w16cex:commentExtensible w16cex:durableId="2357FD4F" w16cex:dateUtc="2020-11-12T21:28:00Z"/>
  <w16cex:commentExtensible w16cex:durableId="2357FD50" w16cex:dateUtc="2020-11-12T21:28:00Z"/>
  <w16cex:commentExtensible w16cex:durableId="2357FD51" w16cex:dateUtc="2020-11-12T21:28:00Z"/>
  <w16cex:commentExtensible w16cex:durableId="2357FD52" w16cex:dateUtc="2020-11-12T21:28:00Z"/>
  <w16cex:commentExtensible w16cex:durableId="2357FD8D" w16cex:dateUtc="2020-11-12T21:29:00Z"/>
  <w16cex:commentExtensible w16cex:durableId="2357FE05" w16cex:dateUtc="2020-11-12T21:31:00Z"/>
  <w16cex:commentExtensible w16cex:durableId="23502FA1" w16cex:dateUtc="2020-11-06T23:25:00Z"/>
  <w16cex:commentExtensible w16cex:durableId="23502FA8" w16cex:dateUtc="2020-11-06T23:25:00Z"/>
  <w16cex:commentExtensible w16cex:durableId="23580298" w16cex:dateUtc="2020-11-12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318FF7" w16cid:durableId="23580103"/>
  <w16cid:commentId w16cid:paraId="441542E0" w16cid:durableId="22657DAF"/>
  <w16cid:commentId w16cid:paraId="1E400E6A" w16cid:durableId="22657E52"/>
  <w16cid:commentId w16cid:paraId="195F31A1" w16cid:durableId="22657DB0"/>
  <w16cid:commentId w16cid:paraId="7FC4137E" w16cid:durableId="22657EF3"/>
  <w16cid:commentId w16cid:paraId="0F585CC5" w16cid:durableId="22657DB1"/>
  <w16cid:commentId w16cid:paraId="47B4B229" w16cid:durableId="22657F1A"/>
  <w16cid:commentId w16cid:paraId="0CFCFA2D" w16cid:durableId="22657DB2"/>
  <w16cid:commentId w16cid:paraId="518CCBE5" w16cid:durableId="22657F36"/>
  <w16cid:commentId w16cid:paraId="1229F367" w16cid:durableId="22657DB3"/>
  <w16cid:commentId w16cid:paraId="6A0678A1" w16cid:durableId="22657F81"/>
  <w16cid:commentId w16cid:paraId="2078E90E" w16cid:durableId="22657DB4"/>
  <w16cid:commentId w16cid:paraId="6D196C2C" w16cid:durableId="22657FA7"/>
  <w16cid:commentId w16cid:paraId="2512FBF0" w16cid:durableId="22657DB5"/>
  <w16cid:commentId w16cid:paraId="2E3EC14E" w16cid:durableId="226580AB"/>
  <w16cid:commentId w16cid:paraId="4D4BCF23" w16cid:durableId="23502DF0"/>
  <w16cid:commentId w16cid:paraId="499A1050" w16cid:durableId="2358016F"/>
  <w16cid:commentId w16cid:paraId="4BEF368A" w16cid:durableId="22657DB6"/>
  <w16cid:commentId w16cid:paraId="67DA2687" w16cid:durableId="22658170"/>
  <w16cid:commentId w16cid:paraId="7A1489C9" w16cid:durableId="22657DB7"/>
  <w16cid:commentId w16cid:paraId="556A3E1D" w16cid:durableId="226581E5"/>
  <w16cid:commentId w16cid:paraId="0AE4DB2C" w16cid:durableId="22657DB8"/>
  <w16cid:commentId w16cid:paraId="68905A13" w16cid:durableId="2266BB7A"/>
  <w16cid:commentId w16cid:paraId="386BE1BF" w16cid:durableId="23502E8B"/>
  <w16cid:commentId w16cid:paraId="3EA8A091" w16cid:durableId="23502EAF"/>
  <w16cid:commentId w16cid:paraId="1CD6E314" w16cid:durableId="23502EB6"/>
  <w16cid:commentId w16cid:paraId="188ADBE3" w16cid:durableId="22657DB9"/>
  <w16cid:commentId w16cid:paraId="3AC5D90F" w16cid:durableId="2266BBB7"/>
  <w16cid:commentId w16cid:paraId="574B229E" w16cid:durableId="23502DFA"/>
  <w16cid:commentId w16cid:paraId="2617E769" w16cid:durableId="2357FD4E"/>
  <w16cid:commentId w16cid:paraId="02161EC5" w16cid:durableId="23502DFB"/>
  <w16cid:commentId w16cid:paraId="41EC4608" w16cid:durableId="2357FD4F"/>
  <w16cid:commentId w16cid:paraId="7728A198" w16cid:durableId="2357FD50"/>
  <w16cid:commentId w16cid:paraId="7016BD44" w16cid:durableId="23502DFC"/>
  <w16cid:commentId w16cid:paraId="014AC911" w16cid:durableId="2357FD51"/>
  <w16cid:commentId w16cid:paraId="5E924A21" w16cid:durableId="23502DFD"/>
  <w16cid:commentId w16cid:paraId="0BFE382A" w16cid:durableId="2357FD52"/>
  <w16cid:commentId w16cid:paraId="57737F80" w16cid:durableId="23502DFE"/>
  <w16cid:commentId w16cid:paraId="3532A53D" w16cid:durableId="2357FD8D"/>
  <w16cid:commentId w16cid:paraId="0EAA1594" w16cid:durableId="23502DFF"/>
  <w16cid:commentId w16cid:paraId="01B3E1A3" w16cid:durableId="2357FE05"/>
  <w16cid:commentId w16cid:paraId="47D7A6EA" w16cid:durableId="23502E00"/>
  <w16cid:commentId w16cid:paraId="0C9CFA66" w16cid:durableId="23502FA1"/>
  <w16cid:commentId w16cid:paraId="4CDC6C54" w16cid:durableId="23502E01"/>
  <w16cid:commentId w16cid:paraId="731994BB" w16cid:durableId="23502FA8"/>
  <w16cid:commentId w16cid:paraId="125184D0" w16cid:durableId="23502E02"/>
  <w16cid:commentId w16cid:paraId="3C6E0948" w16cid:durableId="2358029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481AA" w14:textId="77777777" w:rsidR="00BF2ACB" w:rsidRDefault="00BF2ACB" w:rsidP="003739FE">
      <w:r>
        <w:separator/>
      </w:r>
    </w:p>
  </w:endnote>
  <w:endnote w:type="continuationSeparator" w:id="0">
    <w:p w14:paraId="10D2BC22" w14:textId="77777777" w:rsidR="00BF2ACB" w:rsidRDefault="00BF2ACB"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2EAA7" w14:textId="77777777" w:rsidR="00BF2ACB" w:rsidRDefault="00BF2ACB" w:rsidP="003739FE">
      <w:r>
        <w:separator/>
      </w:r>
    </w:p>
  </w:footnote>
  <w:footnote w:type="continuationSeparator" w:id="0">
    <w:p w14:paraId="5FBED2CC" w14:textId="77777777" w:rsidR="00BF2ACB" w:rsidRDefault="00BF2ACB" w:rsidP="003739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0D11E" w14:textId="77777777" w:rsidR="001302E1" w:rsidRDefault="001302E1">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93396"/>
      <w:docPartObj>
        <w:docPartGallery w:val="Page Numbers (Top of Page)"/>
        <w:docPartUnique/>
      </w:docPartObj>
    </w:sdtPr>
    <w:sdtEndPr>
      <w:rPr>
        <w:sz w:val="20"/>
        <w:szCs w:val="20"/>
      </w:rPr>
    </w:sdtEndPr>
    <w:sdtContent>
      <w:p w14:paraId="728EBB3A" w14:textId="3877C745" w:rsidR="001302E1" w:rsidRPr="00A477BA" w:rsidRDefault="001302E1"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B5628B">
          <w:rPr>
            <w:noProof/>
            <w:sz w:val="20"/>
            <w:szCs w:val="20"/>
          </w:rPr>
          <w:t>10</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B4F"/>
    <w:multiLevelType w:val="hybridMultilevel"/>
    <w:tmpl w:val="4E64C2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8AF6531"/>
    <w:multiLevelType w:val="hybridMultilevel"/>
    <w:tmpl w:val="A55E709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3277FDC"/>
    <w:multiLevelType w:val="hybridMultilevel"/>
    <w:tmpl w:val="E2B4B30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B774B74"/>
    <w:multiLevelType w:val="hybridMultilevel"/>
    <w:tmpl w:val="B3B49C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2125685"/>
    <w:multiLevelType w:val="hybridMultilevel"/>
    <w:tmpl w:val="E084EE0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33E75864"/>
    <w:multiLevelType w:val="hybridMultilevel"/>
    <w:tmpl w:val="0730181C"/>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6" w15:restartNumberingAfterBreak="0">
    <w:nsid w:val="35D02FD8"/>
    <w:multiLevelType w:val="hybridMultilevel"/>
    <w:tmpl w:val="A000C02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7BA07D0"/>
    <w:multiLevelType w:val="hybridMultilevel"/>
    <w:tmpl w:val="47308974"/>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8" w15:restartNumberingAfterBreak="0">
    <w:nsid w:val="384B4416"/>
    <w:multiLevelType w:val="hybridMultilevel"/>
    <w:tmpl w:val="6AC0A6F4"/>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9" w15:restartNumberingAfterBreak="0">
    <w:nsid w:val="3ABD2475"/>
    <w:multiLevelType w:val="hybridMultilevel"/>
    <w:tmpl w:val="CBB2F58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3061095"/>
    <w:multiLevelType w:val="hybridMultilevel"/>
    <w:tmpl w:val="C470A924"/>
    <w:lvl w:ilvl="0" w:tplc="04160001">
      <w:start w:val="1"/>
      <w:numFmt w:val="bullet"/>
      <w:lvlText w:val=""/>
      <w:lvlJc w:val="left"/>
      <w:pPr>
        <w:ind w:left="1656" w:hanging="360"/>
      </w:pPr>
      <w:rPr>
        <w:rFonts w:ascii="Symbol" w:hAnsi="Symbol" w:hint="default"/>
      </w:rPr>
    </w:lvl>
    <w:lvl w:ilvl="1" w:tplc="04160003" w:tentative="1">
      <w:start w:val="1"/>
      <w:numFmt w:val="bullet"/>
      <w:lvlText w:val="o"/>
      <w:lvlJc w:val="left"/>
      <w:pPr>
        <w:ind w:left="2376" w:hanging="360"/>
      </w:pPr>
      <w:rPr>
        <w:rFonts w:ascii="Courier New" w:hAnsi="Courier New" w:cs="Courier New" w:hint="default"/>
      </w:rPr>
    </w:lvl>
    <w:lvl w:ilvl="2" w:tplc="04160005" w:tentative="1">
      <w:start w:val="1"/>
      <w:numFmt w:val="bullet"/>
      <w:lvlText w:val=""/>
      <w:lvlJc w:val="left"/>
      <w:pPr>
        <w:ind w:left="3096" w:hanging="360"/>
      </w:pPr>
      <w:rPr>
        <w:rFonts w:ascii="Wingdings" w:hAnsi="Wingdings" w:hint="default"/>
      </w:rPr>
    </w:lvl>
    <w:lvl w:ilvl="3" w:tplc="04160001" w:tentative="1">
      <w:start w:val="1"/>
      <w:numFmt w:val="bullet"/>
      <w:lvlText w:val=""/>
      <w:lvlJc w:val="left"/>
      <w:pPr>
        <w:ind w:left="3816" w:hanging="360"/>
      </w:pPr>
      <w:rPr>
        <w:rFonts w:ascii="Symbol" w:hAnsi="Symbol" w:hint="default"/>
      </w:rPr>
    </w:lvl>
    <w:lvl w:ilvl="4" w:tplc="04160003" w:tentative="1">
      <w:start w:val="1"/>
      <w:numFmt w:val="bullet"/>
      <w:lvlText w:val="o"/>
      <w:lvlJc w:val="left"/>
      <w:pPr>
        <w:ind w:left="4536" w:hanging="360"/>
      </w:pPr>
      <w:rPr>
        <w:rFonts w:ascii="Courier New" w:hAnsi="Courier New" w:cs="Courier New" w:hint="default"/>
      </w:rPr>
    </w:lvl>
    <w:lvl w:ilvl="5" w:tplc="04160005" w:tentative="1">
      <w:start w:val="1"/>
      <w:numFmt w:val="bullet"/>
      <w:lvlText w:val=""/>
      <w:lvlJc w:val="left"/>
      <w:pPr>
        <w:ind w:left="5256" w:hanging="360"/>
      </w:pPr>
      <w:rPr>
        <w:rFonts w:ascii="Wingdings" w:hAnsi="Wingdings" w:hint="default"/>
      </w:rPr>
    </w:lvl>
    <w:lvl w:ilvl="6" w:tplc="04160001" w:tentative="1">
      <w:start w:val="1"/>
      <w:numFmt w:val="bullet"/>
      <w:lvlText w:val=""/>
      <w:lvlJc w:val="left"/>
      <w:pPr>
        <w:ind w:left="5976" w:hanging="360"/>
      </w:pPr>
      <w:rPr>
        <w:rFonts w:ascii="Symbol" w:hAnsi="Symbol" w:hint="default"/>
      </w:rPr>
    </w:lvl>
    <w:lvl w:ilvl="7" w:tplc="04160003" w:tentative="1">
      <w:start w:val="1"/>
      <w:numFmt w:val="bullet"/>
      <w:lvlText w:val="o"/>
      <w:lvlJc w:val="left"/>
      <w:pPr>
        <w:ind w:left="6696" w:hanging="360"/>
      </w:pPr>
      <w:rPr>
        <w:rFonts w:ascii="Courier New" w:hAnsi="Courier New" w:cs="Courier New" w:hint="default"/>
      </w:rPr>
    </w:lvl>
    <w:lvl w:ilvl="8" w:tplc="04160005" w:tentative="1">
      <w:start w:val="1"/>
      <w:numFmt w:val="bullet"/>
      <w:lvlText w:val=""/>
      <w:lvlJc w:val="left"/>
      <w:pPr>
        <w:ind w:left="7416" w:hanging="360"/>
      </w:pPr>
      <w:rPr>
        <w:rFonts w:ascii="Wingdings" w:hAnsi="Wingdings" w:hint="default"/>
      </w:rPr>
    </w:lvl>
  </w:abstractNum>
  <w:abstractNum w:abstractNumId="11" w15:restartNumberingAfterBreak="0">
    <w:nsid w:val="48937C9A"/>
    <w:multiLevelType w:val="hybridMultilevel"/>
    <w:tmpl w:val="FD846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C707ABF"/>
    <w:multiLevelType w:val="hybridMultilevel"/>
    <w:tmpl w:val="107247C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5E6818CA"/>
    <w:multiLevelType w:val="hybridMultilevel"/>
    <w:tmpl w:val="8340AD82"/>
    <w:lvl w:ilvl="0" w:tplc="04160001">
      <w:start w:val="1"/>
      <w:numFmt w:val="bullet"/>
      <w:lvlText w:val=""/>
      <w:lvlJc w:val="left"/>
      <w:pPr>
        <w:ind w:left="1656" w:hanging="360"/>
      </w:pPr>
      <w:rPr>
        <w:rFonts w:ascii="Symbol" w:hAnsi="Symbol" w:hint="default"/>
      </w:rPr>
    </w:lvl>
    <w:lvl w:ilvl="1" w:tplc="04160003" w:tentative="1">
      <w:start w:val="1"/>
      <w:numFmt w:val="bullet"/>
      <w:lvlText w:val="o"/>
      <w:lvlJc w:val="left"/>
      <w:pPr>
        <w:ind w:left="2376" w:hanging="360"/>
      </w:pPr>
      <w:rPr>
        <w:rFonts w:ascii="Courier New" w:hAnsi="Courier New" w:cs="Courier New" w:hint="default"/>
      </w:rPr>
    </w:lvl>
    <w:lvl w:ilvl="2" w:tplc="04160005" w:tentative="1">
      <w:start w:val="1"/>
      <w:numFmt w:val="bullet"/>
      <w:lvlText w:val=""/>
      <w:lvlJc w:val="left"/>
      <w:pPr>
        <w:ind w:left="3096" w:hanging="360"/>
      </w:pPr>
      <w:rPr>
        <w:rFonts w:ascii="Wingdings" w:hAnsi="Wingdings" w:hint="default"/>
      </w:rPr>
    </w:lvl>
    <w:lvl w:ilvl="3" w:tplc="04160001" w:tentative="1">
      <w:start w:val="1"/>
      <w:numFmt w:val="bullet"/>
      <w:lvlText w:val=""/>
      <w:lvlJc w:val="left"/>
      <w:pPr>
        <w:ind w:left="3816" w:hanging="360"/>
      </w:pPr>
      <w:rPr>
        <w:rFonts w:ascii="Symbol" w:hAnsi="Symbol" w:hint="default"/>
      </w:rPr>
    </w:lvl>
    <w:lvl w:ilvl="4" w:tplc="04160003" w:tentative="1">
      <w:start w:val="1"/>
      <w:numFmt w:val="bullet"/>
      <w:lvlText w:val="o"/>
      <w:lvlJc w:val="left"/>
      <w:pPr>
        <w:ind w:left="4536" w:hanging="360"/>
      </w:pPr>
      <w:rPr>
        <w:rFonts w:ascii="Courier New" w:hAnsi="Courier New" w:cs="Courier New" w:hint="default"/>
      </w:rPr>
    </w:lvl>
    <w:lvl w:ilvl="5" w:tplc="04160005" w:tentative="1">
      <w:start w:val="1"/>
      <w:numFmt w:val="bullet"/>
      <w:lvlText w:val=""/>
      <w:lvlJc w:val="left"/>
      <w:pPr>
        <w:ind w:left="5256" w:hanging="360"/>
      </w:pPr>
      <w:rPr>
        <w:rFonts w:ascii="Wingdings" w:hAnsi="Wingdings" w:hint="default"/>
      </w:rPr>
    </w:lvl>
    <w:lvl w:ilvl="6" w:tplc="04160001" w:tentative="1">
      <w:start w:val="1"/>
      <w:numFmt w:val="bullet"/>
      <w:lvlText w:val=""/>
      <w:lvlJc w:val="left"/>
      <w:pPr>
        <w:ind w:left="5976" w:hanging="360"/>
      </w:pPr>
      <w:rPr>
        <w:rFonts w:ascii="Symbol" w:hAnsi="Symbol" w:hint="default"/>
      </w:rPr>
    </w:lvl>
    <w:lvl w:ilvl="7" w:tplc="04160003" w:tentative="1">
      <w:start w:val="1"/>
      <w:numFmt w:val="bullet"/>
      <w:lvlText w:val="o"/>
      <w:lvlJc w:val="left"/>
      <w:pPr>
        <w:ind w:left="6696" w:hanging="360"/>
      </w:pPr>
      <w:rPr>
        <w:rFonts w:ascii="Courier New" w:hAnsi="Courier New" w:cs="Courier New" w:hint="default"/>
      </w:rPr>
    </w:lvl>
    <w:lvl w:ilvl="8" w:tplc="04160005" w:tentative="1">
      <w:start w:val="1"/>
      <w:numFmt w:val="bullet"/>
      <w:lvlText w:val=""/>
      <w:lvlJc w:val="left"/>
      <w:pPr>
        <w:ind w:left="7416" w:hanging="360"/>
      </w:pPr>
      <w:rPr>
        <w:rFonts w:ascii="Wingdings" w:hAnsi="Wingdings" w:hint="default"/>
      </w:rPr>
    </w:lvl>
  </w:abstractNum>
  <w:abstractNum w:abstractNumId="14" w15:restartNumberingAfterBreak="0">
    <w:nsid w:val="6B322313"/>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757D7B42"/>
    <w:multiLevelType w:val="hybridMultilevel"/>
    <w:tmpl w:val="BD32BF92"/>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16" w15:restartNumberingAfterBreak="0">
    <w:nsid w:val="77F543ED"/>
    <w:multiLevelType w:val="hybridMultilevel"/>
    <w:tmpl w:val="61042DA4"/>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num w:numId="1">
    <w:abstractNumId w:val="14"/>
  </w:num>
  <w:num w:numId="2">
    <w:abstractNumId w:val="9"/>
  </w:num>
  <w:num w:numId="3">
    <w:abstractNumId w:val="12"/>
  </w:num>
  <w:num w:numId="4">
    <w:abstractNumId w:val="2"/>
  </w:num>
  <w:num w:numId="5">
    <w:abstractNumId w:val="0"/>
  </w:num>
  <w:num w:numId="6">
    <w:abstractNumId w:val="1"/>
  </w:num>
  <w:num w:numId="7">
    <w:abstractNumId w:val="15"/>
  </w:num>
  <w:num w:numId="8">
    <w:abstractNumId w:val="8"/>
  </w:num>
  <w:num w:numId="9">
    <w:abstractNumId w:val="7"/>
  </w:num>
  <w:num w:numId="10">
    <w:abstractNumId w:val="10"/>
  </w:num>
  <w:num w:numId="11">
    <w:abstractNumId w:val="16"/>
  </w:num>
  <w:num w:numId="12">
    <w:abstractNumId w:val="13"/>
  </w:num>
  <w:num w:numId="13">
    <w:abstractNumId w:val="5"/>
  </w:num>
  <w:num w:numId="14">
    <w:abstractNumId w:val="6"/>
  </w:num>
  <w:num w:numId="15">
    <w:abstractNumId w:val="11"/>
  </w:num>
  <w:num w:numId="16">
    <w:abstractNumId w:val="3"/>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4096" w:nlCheck="1" w:checkStyle="0"/>
  <w:activeWritingStyle w:appName="MSWord" w:lang="pt-BR" w:vendorID="64" w:dllVersion="131078" w:nlCheck="1" w:checkStyle="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6B"/>
    <w:rsid w:val="00003379"/>
    <w:rsid w:val="00043429"/>
    <w:rsid w:val="00043AD8"/>
    <w:rsid w:val="00047125"/>
    <w:rsid w:val="00061C4C"/>
    <w:rsid w:val="000B63B3"/>
    <w:rsid w:val="000E1C4C"/>
    <w:rsid w:val="000E55E4"/>
    <w:rsid w:val="000E7CEA"/>
    <w:rsid w:val="000F3C8E"/>
    <w:rsid w:val="000F3DA5"/>
    <w:rsid w:val="00100F19"/>
    <w:rsid w:val="00123B70"/>
    <w:rsid w:val="001267AF"/>
    <w:rsid w:val="00126CE2"/>
    <w:rsid w:val="001302E1"/>
    <w:rsid w:val="0013057A"/>
    <w:rsid w:val="001501A1"/>
    <w:rsid w:val="001876A8"/>
    <w:rsid w:val="00191BDD"/>
    <w:rsid w:val="001A5E1D"/>
    <w:rsid w:val="001A78B1"/>
    <w:rsid w:val="001B411B"/>
    <w:rsid w:val="001C3779"/>
    <w:rsid w:val="001C4F6E"/>
    <w:rsid w:val="001D2D4E"/>
    <w:rsid w:val="001E10C3"/>
    <w:rsid w:val="001E7FC2"/>
    <w:rsid w:val="001F06BF"/>
    <w:rsid w:val="00203865"/>
    <w:rsid w:val="00231EA3"/>
    <w:rsid w:val="00233911"/>
    <w:rsid w:val="00242B3E"/>
    <w:rsid w:val="00257785"/>
    <w:rsid w:val="00270B89"/>
    <w:rsid w:val="002B63F7"/>
    <w:rsid w:val="002E6EAC"/>
    <w:rsid w:val="002F01CF"/>
    <w:rsid w:val="002F1F6B"/>
    <w:rsid w:val="00307998"/>
    <w:rsid w:val="003116F3"/>
    <w:rsid w:val="003135E0"/>
    <w:rsid w:val="00343796"/>
    <w:rsid w:val="00343D05"/>
    <w:rsid w:val="0035218D"/>
    <w:rsid w:val="003739FE"/>
    <w:rsid w:val="0038352D"/>
    <w:rsid w:val="00385C1B"/>
    <w:rsid w:val="00391DD0"/>
    <w:rsid w:val="003A5D59"/>
    <w:rsid w:val="003B25A8"/>
    <w:rsid w:val="003C3686"/>
    <w:rsid w:val="003C6932"/>
    <w:rsid w:val="003F0791"/>
    <w:rsid w:val="003F1711"/>
    <w:rsid w:val="003F6934"/>
    <w:rsid w:val="004032DD"/>
    <w:rsid w:val="004310F4"/>
    <w:rsid w:val="0045405C"/>
    <w:rsid w:val="0046194A"/>
    <w:rsid w:val="00461A59"/>
    <w:rsid w:val="00464E5D"/>
    <w:rsid w:val="00476FB2"/>
    <w:rsid w:val="00483C1C"/>
    <w:rsid w:val="00485741"/>
    <w:rsid w:val="00491781"/>
    <w:rsid w:val="00493A74"/>
    <w:rsid w:val="004A0130"/>
    <w:rsid w:val="004B1F13"/>
    <w:rsid w:val="004C3BD3"/>
    <w:rsid w:val="004D131A"/>
    <w:rsid w:val="004F0C79"/>
    <w:rsid w:val="00516800"/>
    <w:rsid w:val="005371C0"/>
    <w:rsid w:val="0058343B"/>
    <w:rsid w:val="005912FD"/>
    <w:rsid w:val="005929D3"/>
    <w:rsid w:val="005A436A"/>
    <w:rsid w:val="005E00F4"/>
    <w:rsid w:val="005E0E84"/>
    <w:rsid w:val="005F2A59"/>
    <w:rsid w:val="005F379C"/>
    <w:rsid w:val="00601A04"/>
    <w:rsid w:val="00602D1E"/>
    <w:rsid w:val="00606A53"/>
    <w:rsid w:val="00627AAB"/>
    <w:rsid w:val="00634729"/>
    <w:rsid w:val="00667A63"/>
    <w:rsid w:val="006925AD"/>
    <w:rsid w:val="006D1AFE"/>
    <w:rsid w:val="006D1C3F"/>
    <w:rsid w:val="006D2553"/>
    <w:rsid w:val="00705482"/>
    <w:rsid w:val="0071148B"/>
    <w:rsid w:val="00726767"/>
    <w:rsid w:val="00744378"/>
    <w:rsid w:val="007806EF"/>
    <w:rsid w:val="007A73A9"/>
    <w:rsid w:val="007D017A"/>
    <w:rsid w:val="007D166B"/>
    <w:rsid w:val="00812B30"/>
    <w:rsid w:val="00813308"/>
    <w:rsid w:val="00817B31"/>
    <w:rsid w:val="00817D24"/>
    <w:rsid w:val="00826E7E"/>
    <w:rsid w:val="00841616"/>
    <w:rsid w:val="00844825"/>
    <w:rsid w:val="0084764D"/>
    <w:rsid w:val="008538C9"/>
    <w:rsid w:val="00862CA8"/>
    <w:rsid w:val="008634AD"/>
    <w:rsid w:val="0086709C"/>
    <w:rsid w:val="008867E9"/>
    <w:rsid w:val="008901E0"/>
    <w:rsid w:val="00891CC3"/>
    <w:rsid w:val="00894198"/>
    <w:rsid w:val="008A5FB5"/>
    <w:rsid w:val="008B0AD1"/>
    <w:rsid w:val="008B3D38"/>
    <w:rsid w:val="008B436A"/>
    <w:rsid w:val="008C000D"/>
    <w:rsid w:val="008E2025"/>
    <w:rsid w:val="009068C1"/>
    <w:rsid w:val="00906E1B"/>
    <w:rsid w:val="00910A17"/>
    <w:rsid w:val="00933BD9"/>
    <w:rsid w:val="00933CF4"/>
    <w:rsid w:val="00961A75"/>
    <w:rsid w:val="00967190"/>
    <w:rsid w:val="009751E7"/>
    <w:rsid w:val="009913EA"/>
    <w:rsid w:val="00992C57"/>
    <w:rsid w:val="00995C8C"/>
    <w:rsid w:val="009971D4"/>
    <w:rsid w:val="009C6385"/>
    <w:rsid w:val="009F2E50"/>
    <w:rsid w:val="009F5A22"/>
    <w:rsid w:val="00A10A8D"/>
    <w:rsid w:val="00A21F88"/>
    <w:rsid w:val="00A22275"/>
    <w:rsid w:val="00A477BA"/>
    <w:rsid w:val="00A808F7"/>
    <w:rsid w:val="00A9320D"/>
    <w:rsid w:val="00A93B89"/>
    <w:rsid w:val="00A93E46"/>
    <w:rsid w:val="00A94C0E"/>
    <w:rsid w:val="00AA403E"/>
    <w:rsid w:val="00AE1794"/>
    <w:rsid w:val="00B13C28"/>
    <w:rsid w:val="00B15AE1"/>
    <w:rsid w:val="00B26AC2"/>
    <w:rsid w:val="00B27F69"/>
    <w:rsid w:val="00B543F7"/>
    <w:rsid w:val="00B5628B"/>
    <w:rsid w:val="00B8451E"/>
    <w:rsid w:val="00B84843"/>
    <w:rsid w:val="00B87E1E"/>
    <w:rsid w:val="00BA1A4D"/>
    <w:rsid w:val="00BA74EF"/>
    <w:rsid w:val="00BB46B8"/>
    <w:rsid w:val="00BE7321"/>
    <w:rsid w:val="00BF2ACB"/>
    <w:rsid w:val="00BF4285"/>
    <w:rsid w:val="00C02766"/>
    <w:rsid w:val="00C30818"/>
    <w:rsid w:val="00C34549"/>
    <w:rsid w:val="00C616AE"/>
    <w:rsid w:val="00C70478"/>
    <w:rsid w:val="00C77395"/>
    <w:rsid w:val="00C940E0"/>
    <w:rsid w:val="00D171B8"/>
    <w:rsid w:val="00D25CF8"/>
    <w:rsid w:val="00D35831"/>
    <w:rsid w:val="00D723EB"/>
    <w:rsid w:val="00D946B4"/>
    <w:rsid w:val="00D94BEC"/>
    <w:rsid w:val="00DA46E8"/>
    <w:rsid w:val="00DA6DE2"/>
    <w:rsid w:val="00DC27E8"/>
    <w:rsid w:val="00DD2481"/>
    <w:rsid w:val="00DE530F"/>
    <w:rsid w:val="00DE7A7B"/>
    <w:rsid w:val="00E02D0F"/>
    <w:rsid w:val="00E231B5"/>
    <w:rsid w:val="00E314A4"/>
    <w:rsid w:val="00E44458"/>
    <w:rsid w:val="00E54D67"/>
    <w:rsid w:val="00E676FF"/>
    <w:rsid w:val="00E7324E"/>
    <w:rsid w:val="00E83856"/>
    <w:rsid w:val="00E90C4A"/>
    <w:rsid w:val="00E91D2B"/>
    <w:rsid w:val="00EA226A"/>
    <w:rsid w:val="00EF2BF1"/>
    <w:rsid w:val="00F10B48"/>
    <w:rsid w:val="00F15B2E"/>
    <w:rsid w:val="00F21C9F"/>
    <w:rsid w:val="00F25AE1"/>
    <w:rsid w:val="00F67F1E"/>
    <w:rsid w:val="00F7301A"/>
    <w:rsid w:val="00F810A8"/>
    <w:rsid w:val="00F85BF4"/>
    <w:rsid w:val="00FB0533"/>
    <w:rsid w:val="00FB630C"/>
    <w:rsid w:val="00FB6D64"/>
    <w:rsid w:val="00FD44F0"/>
    <w:rsid w:val="00FE5014"/>
    <w:rsid w:val="00FE652C"/>
    <w:rsid w:val="00FF2C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4D14F"/>
  <w15:docId w15:val="{7B7D4944-3ABE-4FB2-A23B-FCD1AD03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1"/>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1"/>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1"/>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1"/>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1"/>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191BDD"/>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lang w:val="pt-BR"/>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lang w:val="pt-BR"/>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lang w:val="pt-BR"/>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lang w:val="pt-BR"/>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styleId="Bibliografia">
    <w:name w:val="Bibliography"/>
    <w:basedOn w:val="Normal"/>
    <w:next w:val="Normal"/>
    <w:uiPriority w:val="37"/>
    <w:unhideWhenUsed/>
    <w:rsid w:val="00F10B48"/>
  </w:style>
  <w:style w:type="paragraph" w:styleId="PargrafodaLista">
    <w:name w:val="List Paragraph"/>
    <w:basedOn w:val="Normal"/>
    <w:uiPriority w:val="34"/>
    <w:qFormat/>
    <w:rsid w:val="00C77395"/>
    <w:pPr>
      <w:ind w:left="720"/>
      <w:contextualSpacing/>
    </w:pPr>
  </w:style>
  <w:style w:type="paragraph" w:styleId="Reviso">
    <w:name w:val="Revision"/>
    <w:hidden/>
    <w:uiPriority w:val="99"/>
    <w:semiHidden/>
    <w:rsid w:val="00191BDD"/>
    <w:pPr>
      <w:spacing w:after="0" w:line="240" w:lineRule="auto"/>
    </w:pPr>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1165">
      <w:bodyDiv w:val="1"/>
      <w:marLeft w:val="0"/>
      <w:marRight w:val="0"/>
      <w:marTop w:val="0"/>
      <w:marBottom w:val="0"/>
      <w:divBdr>
        <w:top w:val="none" w:sz="0" w:space="0" w:color="auto"/>
        <w:left w:val="none" w:sz="0" w:space="0" w:color="auto"/>
        <w:bottom w:val="none" w:sz="0" w:space="0" w:color="auto"/>
        <w:right w:val="none" w:sz="0" w:space="0" w:color="auto"/>
      </w:divBdr>
    </w:div>
    <w:div w:id="33771703">
      <w:bodyDiv w:val="1"/>
      <w:marLeft w:val="0"/>
      <w:marRight w:val="0"/>
      <w:marTop w:val="0"/>
      <w:marBottom w:val="0"/>
      <w:divBdr>
        <w:top w:val="none" w:sz="0" w:space="0" w:color="auto"/>
        <w:left w:val="none" w:sz="0" w:space="0" w:color="auto"/>
        <w:bottom w:val="none" w:sz="0" w:space="0" w:color="auto"/>
        <w:right w:val="none" w:sz="0" w:space="0" w:color="auto"/>
      </w:divBdr>
    </w:div>
    <w:div w:id="34698157">
      <w:bodyDiv w:val="1"/>
      <w:marLeft w:val="0"/>
      <w:marRight w:val="0"/>
      <w:marTop w:val="0"/>
      <w:marBottom w:val="0"/>
      <w:divBdr>
        <w:top w:val="none" w:sz="0" w:space="0" w:color="auto"/>
        <w:left w:val="none" w:sz="0" w:space="0" w:color="auto"/>
        <w:bottom w:val="none" w:sz="0" w:space="0" w:color="auto"/>
        <w:right w:val="none" w:sz="0" w:space="0" w:color="auto"/>
      </w:divBdr>
    </w:div>
    <w:div w:id="123501602">
      <w:bodyDiv w:val="1"/>
      <w:marLeft w:val="0"/>
      <w:marRight w:val="0"/>
      <w:marTop w:val="0"/>
      <w:marBottom w:val="0"/>
      <w:divBdr>
        <w:top w:val="none" w:sz="0" w:space="0" w:color="auto"/>
        <w:left w:val="none" w:sz="0" w:space="0" w:color="auto"/>
        <w:bottom w:val="none" w:sz="0" w:space="0" w:color="auto"/>
        <w:right w:val="none" w:sz="0" w:space="0" w:color="auto"/>
      </w:divBdr>
    </w:div>
    <w:div w:id="181167404">
      <w:bodyDiv w:val="1"/>
      <w:marLeft w:val="0"/>
      <w:marRight w:val="0"/>
      <w:marTop w:val="0"/>
      <w:marBottom w:val="0"/>
      <w:divBdr>
        <w:top w:val="none" w:sz="0" w:space="0" w:color="auto"/>
        <w:left w:val="none" w:sz="0" w:space="0" w:color="auto"/>
        <w:bottom w:val="none" w:sz="0" w:space="0" w:color="auto"/>
        <w:right w:val="none" w:sz="0" w:space="0" w:color="auto"/>
      </w:divBdr>
    </w:div>
    <w:div w:id="191652440">
      <w:bodyDiv w:val="1"/>
      <w:marLeft w:val="0"/>
      <w:marRight w:val="0"/>
      <w:marTop w:val="0"/>
      <w:marBottom w:val="0"/>
      <w:divBdr>
        <w:top w:val="none" w:sz="0" w:space="0" w:color="auto"/>
        <w:left w:val="none" w:sz="0" w:space="0" w:color="auto"/>
        <w:bottom w:val="none" w:sz="0" w:space="0" w:color="auto"/>
        <w:right w:val="none" w:sz="0" w:space="0" w:color="auto"/>
      </w:divBdr>
    </w:div>
    <w:div w:id="200557433">
      <w:bodyDiv w:val="1"/>
      <w:marLeft w:val="0"/>
      <w:marRight w:val="0"/>
      <w:marTop w:val="0"/>
      <w:marBottom w:val="0"/>
      <w:divBdr>
        <w:top w:val="none" w:sz="0" w:space="0" w:color="auto"/>
        <w:left w:val="none" w:sz="0" w:space="0" w:color="auto"/>
        <w:bottom w:val="none" w:sz="0" w:space="0" w:color="auto"/>
        <w:right w:val="none" w:sz="0" w:space="0" w:color="auto"/>
      </w:divBdr>
    </w:div>
    <w:div w:id="237323625">
      <w:bodyDiv w:val="1"/>
      <w:marLeft w:val="0"/>
      <w:marRight w:val="0"/>
      <w:marTop w:val="0"/>
      <w:marBottom w:val="0"/>
      <w:divBdr>
        <w:top w:val="none" w:sz="0" w:space="0" w:color="auto"/>
        <w:left w:val="none" w:sz="0" w:space="0" w:color="auto"/>
        <w:bottom w:val="none" w:sz="0" w:space="0" w:color="auto"/>
        <w:right w:val="none" w:sz="0" w:space="0" w:color="auto"/>
      </w:divBdr>
    </w:div>
    <w:div w:id="243687791">
      <w:bodyDiv w:val="1"/>
      <w:marLeft w:val="0"/>
      <w:marRight w:val="0"/>
      <w:marTop w:val="0"/>
      <w:marBottom w:val="0"/>
      <w:divBdr>
        <w:top w:val="none" w:sz="0" w:space="0" w:color="auto"/>
        <w:left w:val="none" w:sz="0" w:space="0" w:color="auto"/>
        <w:bottom w:val="none" w:sz="0" w:space="0" w:color="auto"/>
        <w:right w:val="none" w:sz="0" w:space="0" w:color="auto"/>
      </w:divBdr>
    </w:div>
    <w:div w:id="285746653">
      <w:bodyDiv w:val="1"/>
      <w:marLeft w:val="0"/>
      <w:marRight w:val="0"/>
      <w:marTop w:val="0"/>
      <w:marBottom w:val="0"/>
      <w:divBdr>
        <w:top w:val="none" w:sz="0" w:space="0" w:color="auto"/>
        <w:left w:val="none" w:sz="0" w:space="0" w:color="auto"/>
        <w:bottom w:val="none" w:sz="0" w:space="0" w:color="auto"/>
        <w:right w:val="none" w:sz="0" w:space="0" w:color="auto"/>
      </w:divBdr>
    </w:div>
    <w:div w:id="287858311">
      <w:bodyDiv w:val="1"/>
      <w:marLeft w:val="0"/>
      <w:marRight w:val="0"/>
      <w:marTop w:val="0"/>
      <w:marBottom w:val="0"/>
      <w:divBdr>
        <w:top w:val="none" w:sz="0" w:space="0" w:color="auto"/>
        <w:left w:val="none" w:sz="0" w:space="0" w:color="auto"/>
        <w:bottom w:val="none" w:sz="0" w:space="0" w:color="auto"/>
        <w:right w:val="none" w:sz="0" w:space="0" w:color="auto"/>
      </w:divBdr>
    </w:div>
    <w:div w:id="344982769">
      <w:bodyDiv w:val="1"/>
      <w:marLeft w:val="0"/>
      <w:marRight w:val="0"/>
      <w:marTop w:val="0"/>
      <w:marBottom w:val="0"/>
      <w:divBdr>
        <w:top w:val="none" w:sz="0" w:space="0" w:color="auto"/>
        <w:left w:val="none" w:sz="0" w:space="0" w:color="auto"/>
        <w:bottom w:val="none" w:sz="0" w:space="0" w:color="auto"/>
        <w:right w:val="none" w:sz="0" w:space="0" w:color="auto"/>
      </w:divBdr>
    </w:div>
    <w:div w:id="418984082">
      <w:bodyDiv w:val="1"/>
      <w:marLeft w:val="0"/>
      <w:marRight w:val="0"/>
      <w:marTop w:val="0"/>
      <w:marBottom w:val="0"/>
      <w:divBdr>
        <w:top w:val="none" w:sz="0" w:space="0" w:color="auto"/>
        <w:left w:val="none" w:sz="0" w:space="0" w:color="auto"/>
        <w:bottom w:val="none" w:sz="0" w:space="0" w:color="auto"/>
        <w:right w:val="none" w:sz="0" w:space="0" w:color="auto"/>
      </w:divBdr>
    </w:div>
    <w:div w:id="525407449">
      <w:bodyDiv w:val="1"/>
      <w:marLeft w:val="0"/>
      <w:marRight w:val="0"/>
      <w:marTop w:val="0"/>
      <w:marBottom w:val="0"/>
      <w:divBdr>
        <w:top w:val="none" w:sz="0" w:space="0" w:color="auto"/>
        <w:left w:val="none" w:sz="0" w:space="0" w:color="auto"/>
        <w:bottom w:val="none" w:sz="0" w:space="0" w:color="auto"/>
        <w:right w:val="none" w:sz="0" w:space="0" w:color="auto"/>
      </w:divBdr>
    </w:div>
    <w:div w:id="583690024">
      <w:bodyDiv w:val="1"/>
      <w:marLeft w:val="0"/>
      <w:marRight w:val="0"/>
      <w:marTop w:val="0"/>
      <w:marBottom w:val="0"/>
      <w:divBdr>
        <w:top w:val="none" w:sz="0" w:space="0" w:color="auto"/>
        <w:left w:val="none" w:sz="0" w:space="0" w:color="auto"/>
        <w:bottom w:val="none" w:sz="0" w:space="0" w:color="auto"/>
        <w:right w:val="none" w:sz="0" w:space="0" w:color="auto"/>
      </w:divBdr>
    </w:div>
    <w:div w:id="614362191">
      <w:bodyDiv w:val="1"/>
      <w:marLeft w:val="0"/>
      <w:marRight w:val="0"/>
      <w:marTop w:val="0"/>
      <w:marBottom w:val="0"/>
      <w:divBdr>
        <w:top w:val="none" w:sz="0" w:space="0" w:color="auto"/>
        <w:left w:val="none" w:sz="0" w:space="0" w:color="auto"/>
        <w:bottom w:val="none" w:sz="0" w:space="0" w:color="auto"/>
        <w:right w:val="none" w:sz="0" w:space="0" w:color="auto"/>
      </w:divBdr>
    </w:div>
    <w:div w:id="657074162">
      <w:bodyDiv w:val="1"/>
      <w:marLeft w:val="0"/>
      <w:marRight w:val="0"/>
      <w:marTop w:val="0"/>
      <w:marBottom w:val="0"/>
      <w:divBdr>
        <w:top w:val="none" w:sz="0" w:space="0" w:color="auto"/>
        <w:left w:val="none" w:sz="0" w:space="0" w:color="auto"/>
        <w:bottom w:val="none" w:sz="0" w:space="0" w:color="auto"/>
        <w:right w:val="none" w:sz="0" w:space="0" w:color="auto"/>
      </w:divBdr>
    </w:div>
    <w:div w:id="743723166">
      <w:bodyDiv w:val="1"/>
      <w:marLeft w:val="0"/>
      <w:marRight w:val="0"/>
      <w:marTop w:val="0"/>
      <w:marBottom w:val="0"/>
      <w:divBdr>
        <w:top w:val="none" w:sz="0" w:space="0" w:color="auto"/>
        <w:left w:val="none" w:sz="0" w:space="0" w:color="auto"/>
        <w:bottom w:val="none" w:sz="0" w:space="0" w:color="auto"/>
        <w:right w:val="none" w:sz="0" w:space="0" w:color="auto"/>
      </w:divBdr>
    </w:div>
    <w:div w:id="751849679">
      <w:bodyDiv w:val="1"/>
      <w:marLeft w:val="0"/>
      <w:marRight w:val="0"/>
      <w:marTop w:val="0"/>
      <w:marBottom w:val="0"/>
      <w:divBdr>
        <w:top w:val="none" w:sz="0" w:space="0" w:color="auto"/>
        <w:left w:val="none" w:sz="0" w:space="0" w:color="auto"/>
        <w:bottom w:val="none" w:sz="0" w:space="0" w:color="auto"/>
        <w:right w:val="none" w:sz="0" w:space="0" w:color="auto"/>
      </w:divBdr>
    </w:div>
    <w:div w:id="753824198">
      <w:bodyDiv w:val="1"/>
      <w:marLeft w:val="0"/>
      <w:marRight w:val="0"/>
      <w:marTop w:val="0"/>
      <w:marBottom w:val="0"/>
      <w:divBdr>
        <w:top w:val="none" w:sz="0" w:space="0" w:color="auto"/>
        <w:left w:val="none" w:sz="0" w:space="0" w:color="auto"/>
        <w:bottom w:val="none" w:sz="0" w:space="0" w:color="auto"/>
        <w:right w:val="none" w:sz="0" w:space="0" w:color="auto"/>
      </w:divBdr>
    </w:div>
    <w:div w:id="819813892">
      <w:bodyDiv w:val="1"/>
      <w:marLeft w:val="0"/>
      <w:marRight w:val="0"/>
      <w:marTop w:val="0"/>
      <w:marBottom w:val="0"/>
      <w:divBdr>
        <w:top w:val="none" w:sz="0" w:space="0" w:color="auto"/>
        <w:left w:val="none" w:sz="0" w:space="0" w:color="auto"/>
        <w:bottom w:val="none" w:sz="0" w:space="0" w:color="auto"/>
        <w:right w:val="none" w:sz="0" w:space="0" w:color="auto"/>
      </w:divBdr>
    </w:div>
    <w:div w:id="820586002">
      <w:bodyDiv w:val="1"/>
      <w:marLeft w:val="0"/>
      <w:marRight w:val="0"/>
      <w:marTop w:val="0"/>
      <w:marBottom w:val="0"/>
      <w:divBdr>
        <w:top w:val="none" w:sz="0" w:space="0" w:color="auto"/>
        <w:left w:val="none" w:sz="0" w:space="0" w:color="auto"/>
        <w:bottom w:val="none" w:sz="0" w:space="0" w:color="auto"/>
        <w:right w:val="none" w:sz="0" w:space="0" w:color="auto"/>
      </w:divBdr>
    </w:div>
    <w:div w:id="877739618">
      <w:bodyDiv w:val="1"/>
      <w:marLeft w:val="0"/>
      <w:marRight w:val="0"/>
      <w:marTop w:val="0"/>
      <w:marBottom w:val="0"/>
      <w:divBdr>
        <w:top w:val="none" w:sz="0" w:space="0" w:color="auto"/>
        <w:left w:val="none" w:sz="0" w:space="0" w:color="auto"/>
        <w:bottom w:val="none" w:sz="0" w:space="0" w:color="auto"/>
        <w:right w:val="none" w:sz="0" w:space="0" w:color="auto"/>
      </w:divBdr>
    </w:div>
    <w:div w:id="889265064">
      <w:bodyDiv w:val="1"/>
      <w:marLeft w:val="0"/>
      <w:marRight w:val="0"/>
      <w:marTop w:val="0"/>
      <w:marBottom w:val="0"/>
      <w:divBdr>
        <w:top w:val="none" w:sz="0" w:space="0" w:color="auto"/>
        <w:left w:val="none" w:sz="0" w:space="0" w:color="auto"/>
        <w:bottom w:val="none" w:sz="0" w:space="0" w:color="auto"/>
        <w:right w:val="none" w:sz="0" w:space="0" w:color="auto"/>
      </w:divBdr>
    </w:div>
    <w:div w:id="910191327">
      <w:bodyDiv w:val="1"/>
      <w:marLeft w:val="0"/>
      <w:marRight w:val="0"/>
      <w:marTop w:val="0"/>
      <w:marBottom w:val="0"/>
      <w:divBdr>
        <w:top w:val="none" w:sz="0" w:space="0" w:color="auto"/>
        <w:left w:val="none" w:sz="0" w:space="0" w:color="auto"/>
        <w:bottom w:val="none" w:sz="0" w:space="0" w:color="auto"/>
        <w:right w:val="none" w:sz="0" w:space="0" w:color="auto"/>
      </w:divBdr>
    </w:div>
    <w:div w:id="958798820">
      <w:bodyDiv w:val="1"/>
      <w:marLeft w:val="0"/>
      <w:marRight w:val="0"/>
      <w:marTop w:val="0"/>
      <w:marBottom w:val="0"/>
      <w:divBdr>
        <w:top w:val="none" w:sz="0" w:space="0" w:color="auto"/>
        <w:left w:val="none" w:sz="0" w:space="0" w:color="auto"/>
        <w:bottom w:val="none" w:sz="0" w:space="0" w:color="auto"/>
        <w:right w:val="none" w:sz="0" w:space="0" w:color="auto"/>
      </w:divBdr>
    </w:div>
    <w:div w:id="991065226">
      <w:bodyDiv w:val="1"/>
      <w:marLeft w:val="0"/>
      <w:marRight w:val="0"/>
      <w:marTop w:val="0"/>
      <w:marBottom w:val="0"/>
      <w:divBdr>
        <w:top w:val="none" w:sz="0" w:space="0" w:color="auto"/>
        <w:left w:val="none" w:sz="0" w:space="0" w:color="auto"/>
        <w:bottom w:val="none" w:sz="0" w:space="0" w:color="auto"/>
        <w:right w:val="none" w:sz="0" w:space="0" w:color="auto"/>
      </w:divBdr>
    </w:div>
    <w:div w:id="1010838908">
      <w:bodyDiv w:val="1"/>
      <w:marLeft w:val="0"/>
      <w:marRight w:val="0"/>
      <w:marTop w:val="0"/>
      <w:marBottom w:val="0"/>
      <w:divBdr>
        <w:top w:val="none" w:sz="0" w:space="0" w:color="auto"/>
        <w:left w:val="none" w:sz="0" w:space="0" w:color="auto"/>
        <w:bottom w:val="none" w:sz="0" w:space="0" w:color="auto"/>
        <w:right w:val="none" w:sz="0" w:space="0" w:color="auto"/>
      </w:divBdr>
    </w:div>
    <w:div w:id="1025793086">
      <w:bodyDiv w:val="1"/>
      <w:marLeft w:val="0"/>
      <w:marRight w:val="0"/>
      <w:marTop w:val="0"/>
      <w:marBottom w:val="0"/>
      <w:divBdr>
        <w:top w:val="none" w:sz="0" w:space="0" w:color="auto"/>
        <w:left w:val="none" w:sz="0" w:space="0" w:color="auto"/>
        <w:bottom w:val="none" w:sz="0" w:space="0" w:color="auto"/>
        <w:right w:val="none" w:sz="0" w:space="0" w:color="auto"/>
      </w:divBdr>
    </w:div>
    <w:div w:id="1077021378">
      <w:bodyDiv w:val="1"/>
      <w:marLeft w:val="0"/>
      <w:marRight w:val="0"/>
      <w:marTop w:val="0"/>
      <w:marBottom w:val="0"/>
      <w:divBdr>
        <w:top w:val="none" w:sz="0" w:space="0" w:color="auto"/>
        <w:left w:val="none" w:sz="0" w:space="0" w:color="auto"/>
        <w:bottom w:val="none" w:sz="0" w:space="0" w:color="auto"/>
        <w:right w:val="none" w:sz="0" w:space="0" w:color="auto"/>
      </w:divBdr>
    </w:div>
    <w:div w:id="1095174171">
      <w:bodyDiv w:val="1"/>
      <w:marLeft w:val="0"/>
      <w:marRight w:val="0"/>
      <w:marTop w:val="0"/>
      <w:marBottom w:val="0"/>
      <w:divBdr>
        <w:top w:val="none" w:sz="0" w:space="0" w:color="auto"/>
        <w:left w:val="none" w:sz="0" w:space="0" w:color="auto"/>
        <w:bottom w:val="none" w:sz="0" w:space="0" w:color="auto"/>
        <w:right w:val="none" w:sz="0" w:space="0" w:color="auto"/>
      </w:divBdr>
    </w:div>
    <w:div w:id="1106731414">
      <w:bodyDiv w:val="1"/>
      <w:marLeft w:val="0"/>
      <w:marRight w:val="0"/>
      <w:marTop w:val="0"/>
      <w:marBottom w:val="0"/>
      <w:divBdr>
        <w:top w:val="none" w:sz="0" w:space="0" w:color="auto"/>
        <w:left w:val="none" w:sz="0" w:space="0" w:color="auto"/>
        <w:bottom w:val="none" w:sz="0" w:space="0" w:color="auto"/>
        <w:right w:val="none" w:sz="0" w:space="0" w:color="auto"/>
      </w:divBdr>
    </w:div>
    <w:div w:id="1126394549">
      <w:bodyDiv w:val="1"/>
      <w:marLeft w:val="0"/>
      <w:marRight w:val="0"/>
      <w:marTop w:val="0"/>
      <w:marBottom w:val="0"/>
      <w:divBdr>
        <w:top w:val="none" w:sz="0" w:space="0" w:color="auto"/>
        <w:left w:val="none" w:sz="0" w:space="0" w:color="auto"/>
        <w:bottom w:val="none" w:sz="0" w:space="0" w:color="auto"/>
        <w:right w:val="none" w:sz="0" w:space="0" w:color="auto"/>
      </w:divBdr>
    </w:div>
    <w:div w:id="1141725827">
      <w:bodyDiv w:val="1"/>
      <w:marLeft w:val="0"/>
      <w:marRight w:val="0"/>
      <w:marTop w:val="0"/>
      <w:marBottom w:val="0"/>
      <w:divBdr>
        <w:top w:val="none" w:sz="0" w:space="0" w:color="auto"/>
        <w:left w:val="none" w:sz="0" w:space="0" w:color="auto"/>
        <w:bottom w:val="none" w:sz="0" w:space="0" w:color="auto"/>
        <w:right w:val="none" w:sz="0" w:space="0" w:color="auto"/>
      </w:divBdr>
    </w:div>
    <w:div w:id="1143932196">
      <w:bodyDiv w:val="1"/>
      <w:marLeft w:val="0"/>
      <w:marRight w:val="0"/>
      <w:marTop w:val="0"/>
      <w:marBottom w:val="0"/>
      <w:divBdr>
        <w:top w:val="none" w:sz="0" w:space="0" w:color="auto"/>
        <w:left w:val="none" w:sz="0" w:space="0" w:color="auto"/>
        <w:bottom w:val="none" w:sz="0" w:space="0" w:color="auto"/>
        <w:right w:val="none" w:sz="0" w:space="0" w:color="auto"/>
      </w:divBdr>
    </w:div>
    <w:div w:id="1151869371">
      <w:bodyDiv w:val="1"/>
      <w:marLeft w:val="0"/>
      <w:marRight w:val="0"/>
      <w:marTop w:val="0"/>
      <w:marBottom w:val="0"/>
      <w:divBdr>
        <w:top w:val="none" w:sz="0" w:space="0" w:color="auto"/>
        <w:left w:val="none" w:sz="0" w:space="0" w:color="auto"/>
        <w:bottom w:val="none" w:sz="0" w:space="0" w:color="auto"/>
        <w:right w:val="none" w:sz="0" w:space="0" w:color="auto"/>
      </w:divBdr>
    </w:div>
    <w:div w:id="1197422811">
      <w:bodyDiv w:val="1"/>
      <w:marLeft w:val="0"/>
      <w:marRight w:val="0"/>
      <w:marTop w:val="0"/>
      <w:marBottom w:val="0"/>
      <w:divBdr>
        <w:top w:val="none" w:sz="0" w:space="0" w:color="auto"/>
        <w:left w:val="none" w:sz="0" w:space="0" w:color="auto"/>
        <w:bottom w:val="none" w:sz="0" w:space="0" w:color="auto"/>
        <w:right w:val="none" w:sz="0" w:space="0" w:color="auto"/>
      </w:divBdr>
    </w:div>
    <w:div w:id="1220358479">
      <w:bodyDiv w:val="1"/>
      <w:marLeft w:val="0"/>
      <w:marRight w:val="0"/>
      <w:marTop w:val="0"/>
      <w:marBottom w:val="0"/>
      <w:divBdr>
        <w:top w:val="none" w:sz="0" w:space="0" w:color="auto"/>
        <w:left w:val="none" w:sz="0" w:space="0" w:color="auto"/>
        <w:bottom w:val="none" w:sz="0" w:space="0" w:color="auto"/>
        <w:right w:val="none" w:sz="0" w:space="0" w:color="auto"/>
      </w:divBdr>
    </w:div>
    <w:div w:id="1314800807">
      <w:bodyDiv w:val="1"/>
      <w:marLeft w:val="0"/>
      <w:marRight w:val="0"/>
      <w:marTop w:val="0"/>
      <w:marBottom w:val="0"/>
      <w:divBdr>
        <w:top w:val="none" w:sz="0" w:space="0" w:color="auto"/>
        <w:left w:val="none" w:sz="0" w:space="0" w:color="auto"/>
        <w:bottom w:val="none" w:sz="0" w:space="0" w:color="auto"/>
        <w:right w:val="none" w:sz="0" w:space="0" w:color="auto"/>
      </w:divBdr>
    </w:div>
    <w:div w:id="1328021705">
      <w:bodyDiv w:val="1"/>
      <w:marLeft w:val="0"/>
      <w:marRight w:val="0"/>
      <w:marTop w:val="0"/>
      <w:marBottom w:val="0"/>
      <w:divBdr>
        <w:top w:val="none" w:sz="0" w:space="0" w:color="auto"/>
        <w:left w:val="none" w:sz="0" w:space="0" w:color="auto"/>
        <w:bottom w:val="none" w:sz="0" w:space="0" w:color="auto"/>
        <w:right w:val="none" w:sz="0" w:space="0" w:color="auto"/>
      </w:divBdr>
    </w:div>
    <w:div w:id="1343555669">
      <w:bodyDiv w:val="1"/>
      <w:marLeft w:val="0"/>
      <w:marRight w:val="0"/>
      <w:marTop w:val="0"/>
      <w:marBottom w:val="0"/>
      <w:divBdr>
        <w:top w:val="none" w:sz="0" w:space="0" w:color="auto"/>
        <w:left w:val="none" w:sz="0" w:space="0" w:color="auto"/>
        <w:bottom w:val="none" w:sz="0" w:space="0" w:color="auto"/>
        <w:right w:val="none" w:sz="0" w:space="0" w:color="auto"/>
      </w:divBdr>
    </w:div>
    <w:div w:id="1349984980">
      <w:bodyDiv w:val="1"/>
      <w:marLeft w:val="0"/>
      <w:marRight w:val="0"/>
      <w:marTop w:val="0"/>
      <w:marBottom w:val="0"/>
      <w:divBdr>
        <w:top w:val="none" w:sz="0" w:space="0" w:color="auto"/>
        <w:left w:val="none" w:sz="0" w:space="0" w:color="auto"/>
        <w:bottom w:val="none" w:sz="0" w:space="0" w:color="auto"/>
        <w:right w:val="none" w:sz="0" w:space="0" w:color="auto"/>
      </w:divBdr>
    </w:div>
    <w:div w:id="1350335241">
      <w:bodyDiv w:val="1"/>
      <w:marLeft w:val="0"/>
      <w:marRight w:val="0"/>
      <w:marTop w:val="0"/>
      <w:marBottom w:val="0"/>
      <w:divBdr>
        <w:top w:val="none" w:sz="0" w:space="0" w:color="auto"/>
        <w:left w:val="none" w:sz="0" w:space="0" w:color="auto"/>
        <w:bottom w:val="none" w:sz="0" w:space="0" w:color="auto"/>
        <w:right w:val="none" w:sz="0" w:space="0" w:color="auto"/>
      </w:divBdr>
    </w:div>
    <w:div w:id="1359162426">
      <w:bodyDiv w:val="1"/>
      <w:marLeft w:val="0"/>
      <w:marRight w:val="0"/>
      <w:marTop w:val="0"/>
      <w:marBottom w:val="0"/>
      <w:divBdr>
        <w:top w:val="none" w:sz="0" w:space="0" w:color="auto"/>
        <w:left w:val="none" w:sz="0" w:space="0" w:color="auto"/>
        <w:bottom w:val="none" w:sz="0" w:space="0" w:color="auto"/>
        <w:right w:val="none" w:sz="0" w:space="0" w:color="auto"/>
      </w:divBdr>
    </w:div>
    <w:div w:id="1364938223">
      <w:bodyDiv w:val="1"/>
      <w:marLeft w:val="0"/>
      <w:marRight w:val="0"/>
      <w:marTop w:val="0"/>
      <w:marBottom w:val="0"/>
      <w:divBdr>
        <w:top w:val="none" w:sz="0" w:space="0" w:color="auto"/>
        <w:left w:val="none" w:sz="0" w:space="0" w:color="auto"/>
        <w:bottom w:val="none" w:sz="0" w:space="0" w:color="auto"/>
        <w:right w:val="none" w:sz="0" w:space="0" w:color="auto"/>
      </w:divBdr>
    </w:div>
    <w:div w:id="1410883787">
      <w:bodyDiv w:val="1"/>
      <w:marLeft w:val="0"/>
      <w:marRight w:val="0"/>
      <w:marTop w:val="0"/>
      <w:marBottom w:val="0"/>
      <w:divBdr>
        <w:top w:val="none" w:sz="0" w:space="0" w:color="auto"/>
        <w:left w:val="none" w:sz="0" w:space="0" w:color="auto"/>
        <w:bottom w:val="none" w:sz="0" w:space="0" w:color="auto"/>
        <w:right w:val="none" w:sz="0" w:space="0" w:color="auto"/>
      </w:divBdr>
    </w:div>
    <w:div w:id="1425804656">
      <w:bodyDiv w:val="1"/>
      <w:marLeft w:val="0"/>
      <w:marRight w:val="0"/>
      <w:marTop w:val="0"/>
      <w:marBottom w:val="0"/>
      <w:divBdr>
        <w:top w:val="none" w:sz="0" w:space="0" w:color="auto"/>
        <w:left w:val="none" w:sz="0" w:space="0" w:color="auto"/>
        <w:bottom w:val="none" w:sz="0" w:space="0" w:color="auto"/>
        <w:right w:val="none" w:sz="0" w:space="0" w:color="auto"/>
      </w:divBdr>
    </w:div>
    <w:div w:id="1436246587">
      <w:bodyDiv w:val="1"/>
      <w:marLeft w:val="0"/>
      <w:marRight w:val="0"/>
      <w:marTop w:val="0"/>
      <w:marBottom w:val="0"/>
      <w:divBdr>
        <w:top w:val="none" w:sz="0" w:space="0" w:color="auto"/>
        <w:left w:val="none" w:sz="0" w:space="0" w:color="auto"/>
        <w:bottom w:val="none" w:sz="0" w:space="0" w:color="auto"/>
        <w:right w:val="none" w:sz="0" w:space="0" w:color="auto"/>
      </w:divBdr>
    </w:div>
    <w:div w:id="1437019296">
      <w:bodyDiv w:val="1"/>
      <w:marLeft w:val="0"/>
      <w:marRight w:val="0"/>
      <w:marTop w:val="0"/>
      <w:marBottom w:val="0"/>
      <w:divBdr>
        <w:top w:val="none" w:sz="0" w:space="0" w:color="auto"/>
        <w:left w:val="none" w:sz="0" w:space="0" w:color="auto"/>
        <w:bottom w:val="none" w:sz="0" w:space="0" w:color="auto"/>
        <w:right w:val="none" w:sz="0" w:space="0" w:color="auto"/>
      </w:divBdr>
    </w:div>
    <w:div w:id="1443111363">
      <w:bodyDiv w:val="1"/>
      <w:marLeft w:val="0"/>
      <w:marRight w:val="0"/>
      <w:marTop w:val="0"/>
      <w:marBottom w:val="0"/>
      <w:divBdr>
        <w:top w:val="none" w:sz="0" w:space="0" w:color="auto"/>
        <w:left w:val="none" w:sz="0" w:space="0" w:color="auto"/>
        <w:bottom w:val="none" w:sz="0" w:space="0" w:color="auto"/>
        <w:right w:val="none" w:sz="0" w:space="0" w:color="auto"/>
      </w:divBdr>
    </w:div>
    <w:div w:id="1452287421">
      <w:bodyDiv w:val="1"/>
      <w:marLeft w:val="0"/>
      <w:marRight w:val="0"/>
      <w:marTop w:val="0"/>
      <w:marBottom w:val="0"/>
      <w:divBdr>
        <w:top w:val="none" w:sz="0" w:space="0" w:color="auto"/>
        <w:left w:val="none" w:sz="0" w:space="0" w:color="auto"/>
        <w:bottom w:val="none" w:sz="0" w:space="0" w:color="auto"/>
        <w:right w:val="none" w:sz="0" w:space="0" w:color="auto"/>
      </w:divBdr>
    </w:div>
    <w:div w:id="1480804402">
      <w:bodyDiv w:val="1"/>
      <w:marLeft w:val="0"/>
      <w:marRight w:val="0"/>
      <w:marTop w:val="0"/>
      <w:marBottom w:val="0"/>
      <w:divBdr>
        <w:top w:val="none" w:sz="0" w:space="0" w:color="auto"/>
        <w:left w:val="none" w:sz="0" w:space="0" w:color="auto"/>
        <w:bottom w:val="none" w:sz="0" w:space="0" w:color="auto"/>
        <w:right w:val="none" w:sz="0" w:space="0" w:color="auto"/>
      </w:divBdr>
    </w:div>
    <w:div w:id="1481994016">
      <w:bodyDiv w:val="1"/>
      <w:marLeft w:val="0"/>
      <w:marRight w:val="0"/>
      <w:marTop w:val="0"/>
      <w:marBottom w:val="0"/>
      <w:divBdr>
        <w:top w:val="none" w:sz="0" w:space="0" w:color="auto"/>
        <w:left w:val="none" w:sz="0" w:space="0" w:color="auto"/>
        <w:bottom w:val="none" w:sz="0" w:space="0" w:color="auto"/>
        <w:right w:val="none" w:sz="0" w:space="0" w:color="auto"/>
      </w:divBdr>
    </w:div>
    <w:div w:id="1498109135">
      <w:bodyDiv w:val="1"/>
      <w:marLeft w:val="0"/>
      <w:marRight w:val="0"/>
      <w:marTop w:val="0"/>
      <w:marBottom w:val="0"/>
      <w:divBdr>
        <w:top w:val="none" w:sz="0" w:space="0" w:color="auto"/>
        <w:left w:val="none" w:sz="0" w:space="0" w:color="auto"/>
        <w:bottom w:val="none" w:sz="0" w:space="0" w:color="auto"/>
        <w:right w:val="none" w:sz="0" w:space="0" w:color="auto"/>
      </w:divBdr>
    </w:div>
    <w:div w:id="1503624379">
      <w:bodyDiv w:val="1"/>
      <w:marLeft w:val="0"/>
      <w:marRight w:val="0"/>
      <w:marTop w:val="0"/>
      <w:marBottom w:val="0"/>
      <w:divBdr>
        <w:top w:val="none" w:sz="0" w:space="0" w:color="auto"/>
        <w:left w:val="none" w:sz="0" w:space="0" w:color="auto"/>
        <w:bottom w:val="none" w:sz="0" w:space="0" w:color="auto"/>
        <w:right w:val="none" w:sz="0" w:space="0" w:color="auto"/>
      </w:divBdr>
    </w:div>
    <w:div w:id="1512066462">
      <w:bodyDiv w:val="1"/>
      <w:marLeft w:val="0"/>
      <w:marRight w:val="0"/>
      <w:marTop w:val="0"/>
      <w:marBottom w:val="0"/>
      <w:divBdr>
        <w:top w:val="none" w:sz="0" w:space="0" w:color="auto"/>
        <w:left w:val="none" w:sz="0" w:space="0" w:color="auto"/>
        <w:bottom w:val="none" w:sz="0" w:space="0" w:color="auto"/>
        <w:right w:val="none" w:sz="0" w:space="0" w:color="auto"/>
      </w:divBdr>
    </w:div>
    <w:div w:id="1530140869">
      <w:bodyDiv w:val="1"/>
      <w:marLeft w:val="0"/>
      <w:marRight w:val="0"/>
      <w:marTop w:val="0"/>
      <w:marBottom w:val="0"/>
      <w:divBdr>
        <w:top w:val="none" w:sz="0" w:space="0" w:color="auto"/>
        <w:left w:val="none" w:sz="0" w:space="0" w:color="auto"/>
        <w:bottom w:val="none" w:sz="0" w:space="0" w:color="auto"/>
        <w:right w:val="none" w:sz="0" w:space="0" w:color="auto"/>
      </w:divBdr>
    </w:div>
    <w:div w:id="1531601853">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66529328">
      <w:bodyDiv w:val="1"/>
      <w:marLeft w:val="0"/>
      <w:marRight w:val="0"/>
      <w:marTop w:val="0"/>
      <w:marBottom w:val="0"/>
      <w:divBdr>
        <w:top w:val="none" w:sz="0" w:space="0" w:color="auto"/>
        <w:left w:val="none" w:sz="0" w:space="0" w:color="auto"/>
        <w:bottom w:val="none" w:sz="0" w:space="0" w:color="auto"/>
        <w:right w:val="none" w:sz="0" w:space="0" w:color="auto"/>
      </w:divBdr>
    </w:div>
    <w:div w:id="1589801453">
      <w:bodyDiv w:val="1"/>
      <w:marLeft w:val="0"/>
      <w:marRight w:val="0"/>
      <w:marTop w:val="0"/>
      <w:marBottom w:val="0"/>
      <w:divBdr>
        <w:top w:val="none" w:sz="0" w:space="0" w:color="auto"/>
        <w:left w:val="none" w:sz="0" w:space="0" w:color="auto"/>
        <w:bottom w:val="none" w:sz="0" w:space="0" w:color="auto"/>
        <w:right w:val="none" w:sz="0" w:space="0" w:color="auto"/>
      </w:divBdr>
    </w:div>
    <w:div w:id="1601062311">
      <w:bodyDiv w:val="1"/>
      <w:marLeft w:val="0"/>
      <w:marRight w:val="0"/>
      <w:marTop w:val="0"/>
      <w:marBottom w:val="0"/>
      <w:divBdr>
        <w:top w:val="none" w:sz="0" w:space="0" w:color="auto"/>
        <w:left w:val="none" w:sz="0" w:space="0" w:color="auto"/>
        <w:bottom w:val="none" w:sz="0" w:space="0" w:color="auto"/>
        <w:right w:val="none" w:sz="0" w:space="0" w:color="auto"/>
      </w:divBdr>
    </w:div>
    <w:div w:id="1672027919">
      <w:bodyDiv w:val="1"/>
      <w:marLeft w:val="0"/>
      <w:marRight w:val="0"/>
      <w:marTop w:val="0"/>
      <w:marBottom w:val="0"/>
      <w:divBdr>
        <w:top w:val="none" w:sz="0" w:space="0" w:color="auto"/>
        <w:left w:val="none" w:sz="0" w:space="0" w:color="auto"/>
        <w:bottom w:val="none" w:sz="0" w:space="0" w:color="auto"/>
        <w:right w:val="none" w:sz="0" w:space="0" w:color="auto"/>
      </w:divBdr>
    </w:div>
    <w:div w:id="1674528453">
      <w:bodyDiv w:val="1"/>
      <w:marLeft w:val="0"/>
      <w:marRight w:val="0"/>
      <w:marTop w:val="0"/>
      <w:marBottom w:val="0"/>
      <w:divBdr>
        <w:top w:val="none" w:sz="0" w:space="0" w:color="auto"/>
        <w:left w:val="none" w:sz="0" w:space="0" w:color="auto"/>
        <w:bottom w:val="none" w:sz="0" w:space="0" w:color="auto"/>
        <w:right w:val="none" w:sz="0" w:space="0" w:color="auto"/>
      </w:divBdr>
    </w:div>
    <w:div w:id="1679499076">
      <w:bodyDiv w:val="1"/>
      <w:marLeft w:val="0"/>
      <w:marRight w:val="0"/>
      <w:marTop w:val="0"/>
      <w:marBottom w:val="0"/>
      <w:divBdr>
        <w:top w:val="none" w:sz="0" w:space="0" w:color="auto"/>
        <w:left w:val="none" w:sz="0" w:space="0" w:color="auto"/>
        <w:bottom w:val="none" w:sz="0" w:space="0" w:color="auto"/>
        <w:right w:val="none" w:sz="0" w:space="0" w:color="auto"/>
      </w:divBdr>
      <w:divsChild>
        <w:div w:id="2111196334">
          <w:marLeft w:val="547"/>
          <w:marRight w:val="0"/>
          <w:marTop w:val="0"/>
          <w:marBottom w:val="0"/>
          <w:divBdr>
            <w:top w:val="none" w:sz="0" w:space="0" w:color="auto"/>
            <w:left w:val="none" w:sz="0" w:space="0" w:color="auto"/>
            <w:bottom w:val="none" w:sz="0" w:space="0" w:color="auto"/>
            <w:right w:val="none" w:sz="0" w:space="0" w:color="auto"/>
          </w:divBdr>
        </w:div>
      </w:divsChild>
    </w:div>
    <w:div w:id="1738824931">
      <w:bodyDiv w:val="1"/>
      <w:marLeft w:val="0"/>
      <w:marRight w:val="0"/>
      <w:marTop w:val="0"/>
      <w:marBottom w:val="0"/>
      <w:divBdr>
        <w:top w:val="none" w:sz="0" w:space="0" w:color="auto"/>
        <w:left w:val="none" w:sz="0" w:space="0" w:color="auto"/>
        <w:bottom w:val="none" w:sz="0" w:space="0" w:color="auto"/>
        <w:right w:val="none" w:sz="0" w:space="0" w:color="auto"/>
      </w:divBdr>
    </w:div>
    <w:div w:id="1742169232">
      <w:bodyDiv w:val="1"/>
      <w:marLeft w:val="0"/>
      <w:marRight w:val="0"/>
      <w:marTop w:val="0"/>
      <w:marBottom w:val="0"/>
      <w:divBdr>
        <w:top w:val="none" w:sz="0" w:space="0" w:color="auto"/>
        <w:left w:val="none" w:sz="0" w:space="0" w:color="auto"/>
        <w:bottom w:val="none" w:sz="0" w:space="0" w:color="auto"/>
        <w:right w:val="none" w:sz="0" w:space="0" w:color="auto"/>
      </w:divBdr>
    </w:div>
    <w:div w:id="1794863150">
      <w:bodyDiv w:val="1"/>
      <w:marLeft w:val="0"/>
      <w:marRight w:val="0"/>
      <w:marTop w:val="0"/>
      <w:marBottom w:val="0"/>
      <w:divBdr>
        <w:top w:val="none" w:sz="0" w:space="0" w:color="auto"/>
        <w:left w:val="none" w:sz="0" w:space="0" w:color="auto"/>
        <w:bottom w:val="none" w:sz="0" w:space="0" w:color="auto"/>
        <w:right w:val="none" w:sz="0" w:space="0" w:color="auto"/>
      </w:divBdr>
    </w:div>
    <w:div w:id="1823503378">
      <w:bodyDiv w:val="1"/>
      <w:marLeft w:val="0"/>
      <w:marRight w:val="0"/>
      <w:marTop w:val="0"/>
      <w:marBottom w:val="0"/>
      <w:divBdr>
        <w:top w:val="none" w:sz="0" w:space="0" w:color="auto"/>
        <w:left w:val="none" w:sz="0" w:space="0" w:color="auto"/>
        <w:bottom w:val="none" w:sz="0" w:space="0" w:color="auto"/>
        <w:right w:val="none" w:sz="0" w:space="0" w:color="auto"/>
      </w:divBdr>
    </w:div>
    <w:div w:id="1838956940">
      <w:bodyDiv w:val="1"/>
      <w:marLeft w:val="0"/>
      <w:marRight w:val="0"/>
      <w:marTop w:val="0"/>
      <w:marBottom w:val="0"/>
      <w:divBdr>
        <w:top w:val="none" w:sz="0" w:space="0" w:color="auto"/>
        <w:left w:val="none" w:sz="0" w:space="0" w:color="auto"/>
        <w:bottom w:val="none" w:sz="0" w:space="0" w:color="auto"/>
        <w:right w:val="none" w:sz="0" w:space="0" w:color="auto"/>
      </w:divBdr>
    </w:div>
    <w:div w:id="1866013594">
      <w:bodyDiv w:val="1"/>
      <w:marLeft w:val="0"/>
      <w:marRight w:val="0"/>
      <w:marTop w:val="0"/>
      <w:marBottom w:val="0"/>
      <w:divBdr>
        <w:top w:val="none" w:sz="0" w:space="0" w:color="auto"/>
        <w:left w:val="none" w:sz="0" w:space="0" w:color="auto"/>
        <w:bottom w:val="none" w:sz="0" w:space="0" w:color="auto"/>
        <w:right w:val="none" w:sz="0" w:space="0" w:color="auto"/>
      </w:divBdr>
    </w:div>
    <w:div w:id="1901212998">
      <w:bodyDiv w:val="1"/>
      <w:marLeft w:val="0"/>
      <w:marRight w:val="0"/>
      <w:marTop w:val="0"/>
      <w:marBottom w:val="0"/>
      <w:divBdr>
        <w:top w:val="none" w:sz="0" w:space="0" w:color="auto"/>
        <w:left w:val="none" w:sz="0" w:space="0" w:color="auto"/>
        <w:bottom w:val="none" w:sz="0" w:space="0" w:color="auto"/>
        <w:right w:val="none" w:sz="0" w:space="0" w:color="auto"/>
      </w:divBdr>
    </w:div>
    <w:div w:id="1929845565">
      <w:bodyDiv w:val="1"/>
      <w:marLeft w:val="0"/>
      <w:marRight w:val="0"/>
      <w:marTop w:val="0"/>
      <w:marBottom w:val="0"/>
      <w:divBdr>
        <w:top w:val="none" w:sz="0" w:space="0" w:color="auto"/>
        <w:left w:val="none" w:sz="0" w:space="0" w:color="auto"/>
        <w:bottom w:val="none" w:sz="0" w:space="0" w:color="auto"/>
        <w:right w:val="none" w:sz="0" w:space="0" w:color="auto"/>
      </w:divBdr>
    </w:div>
    <w:div w:id="1986281255">
      <w:bodyDiv w:val="1"/>
      <w:marLeft w:val="0"/>
      <w:marRight w:val="0"/>
      <w:marTop w:val="0"/>
      <w:marBottom w:val="0"/>
      <w:divBdr>
        <w:top w:val="none" w:sz="0" w:space="0" w:color="auto"/>
        <w:left w:val="none" w:sz="0" w:space="0" w:color="auto"/>
        <w:bottom w:val="none" w:sz="0" w:space="0" w:color="auto"/>
        <w:right w:val="none" w:sz="0" w:space="0" w:color="auto"/>
      </w:divBdr>
    </w:div>
    <w:div w:id="2031251458">
      <w:bodyDiv w:val="1"/>
      <w:marLeft w:val="0"/>
      <w:marRight w:val="0"/>
      <w:marTop w:val="0"/>
      <w:marBottom w:val="0"/>
      <w:divBdr>
        <w:top w:val="none" w:sz="0" w:space="0" w:color="auto"/>
        <w:left w:val="none" w:sz="0" w:space="0" w:color="auto"/>
        <w:bottom w:val="none" w:sz="0" w:space="0" w:color="auto"/>
        <w:right w:val="none" w:sz="0" w:space="0" w:color="auto"/>
      </w:divBdr>
    </w:div>
    <w:div w:id="2053530289">
      <w:bodyDiv w:val="1"/>
      <w:marLeft w:val="0"/>
      <w:marRight w:val="0"/>
      <w:marTop w:val="0"/>
      <w:marBottom w:val="0"/>
      <w:divBdr>
        <w:top w:val="none" w:sz="0" w:space="0" w:color="auto"/>
        <w:left w:val="none" w:sz="0" w:space="0" w:color="auto"/>
        <w:bottom w:val="none" w:sz="0" w:space="0" w:color="auto"/>
        <w:right w:val="none" w:sz="0" w:space="0" w:color="auto"/>
      </w:divBdr>
    </w:div>
    <w:div w:id="211053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6/09/relationships/commentsIds" Target="commentsId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Cam19</b:Tag>
    <b:SourceType>InternetSite</b:SourceType>
    <b:Guid>{909228FF-2F38-42F2-9162-F3BE63043065}</b:Guid>
    <b:Title>RC Robson Camargo – Projetos e Negócios</b:Title>
    <b:Year>2019</b:Year>
    <b:Month>Fevereiro</b:Month>
    <b:Day>19</b:Day>
    <b:YearAccessed>2020</b:YearAccessed>
    <b:MonthAccessed>04</b:MonthAccessed>
    <b:DayAccessed>22</b:DayAccessed>
    <b:URL>https://robsoncamargo.com.br/blog/Benchmarking</b:URL>
    <b:Author>
      <b:Author>
        <b:NameList>
          <b:Person>
            <b:Last>Camargo</b:Last>
            <b:First>Robson</b:First>
          </b:Person>
        </b:NameList>
      </b:Author>
    </b:Author>
    <b:RefOrder>2</b:RefOrder>
  </b:Source>
  <b:Source>
    <b:Tag>Sou18</b:Tag>
    <b:SourceType>InternetSite</b:SourceType>
    <b:Guid>{64391F40-7951-4E4F-9202-5867244380A6}</b:Guid>
    <b:Author>
      <b:Author>
        <b:NameList>
          <b:Person>
            <b:Last>Sousa</b:Last>
            <b:First>Julio</b:First>
            <b:Middle>Martins de</b:Middle>
          </b:Person>
        </b:NameList>
      </b:Author>
    </b:Author>
    <b:Title>Cedrotech</b:Title>
    <b:Year>2018</b:Year>
    <b:Month>Outubro</b:Month>
    <b:Day>31</b:Day>
    <b:YearAccessed>2020</b:YearAccessed>
    <b:MonthAccessed>04</b:MonthAccessed>
    <b:DayAccessed>22</b:DayAccessed>
    <b:URL>https://blog.cedrotech.com/levantamento-de-requisitos-o-ponto-de-partida-do-projeto-de-software/</b:URL>
    <b:RefOrder>1</b:RefOrder>
  </b:Source>
  <b:Source>
    <b:Tag>Rib12</b:Tag>
    <b:SourceType>InternetSite</b:SourceType>
    <b:Guid>{3A949E6E-27FD-4852-A675-4B85AF7C844C}</b:Guid>
    <b:Author>
      <b:Author>
        <b:NameList>
          <b:Person>
            <b:Last>Ribeiro</b:Last>
            <b:First>Leandro</b:First>
          </b:Person>
        </b:NameList>
      </b:Author>
    </b:Author>
    <b:Title>DEVMEDIA</b:Title>
    <b:Year>2012</b:Year>
    <b:YearAccessed>2020</b:YearAccessed>
    <b:MonthAccessed>Abril</b:MonthAccessed>
    <b:DayAccessed>28</b:DayAccessed>
    <b:URL>https://www.devmedia.com.br/o-que-e-uml-e-diagramas-de-caso-de-uso-introducao-pratica-a-uml/23408</b:URL>
    <b:RefOrder>3</b:RefOrder>
  </b:Source>
  <b:Source>
    <b:Tag>Joe14</b:Tag>
    <b:SourceType>InternetSite</b:SourceType>
    <b:Guid>{3B0E773B-4E29-41F6-B8C0-E9FCC4DDC528}</b:Guid>
    <b:Author>
      <b:Author>
        <b:NameList>
          <b:Person>
            <b:Last>Joel</b:Last>
          </b:Person>
        </b:NameList>
      </b:Author>
    </b:Author>
    <b:Title>DEVMEDIA</b:Title>
    <b:Year>2014</b:Year>
    <b:Month>Janeiro</b:Month>
    <b:Day>04</b:Day>
    <b:YearAccessed>2020</b:YearAccessed>
    <b:MonthAccessed>Maio</b:MonthAccessed>
    <b:DayAccessed>06</b:DayAccessed>
    <b:URL>https://www.devmedia.com.br/modelo-entidade-relacionamento-mer-e-diagrama-entidade-relacionamento-der/14332</b:URL>
    <b:RefOrder>4</b:RefOrder>
  </b:Source>
  <b:Source>
    <b:Tag>Oli17</b:Tag>
    <b:SourceType>InternetSite</b:SourceType>
    <b:Guid>{31BEC2CF-A850-4A12-B897-7AC032212642}</b:Guid>
    <b:Author>
      <b:Author>
        <b:NameList>
          <b:Person>
            <b:Last>Oliveira</b:Last>
            <b:First>Mônica</b:First>
          </b:Person>
        </b:NameList>
      </b:Author>
    </b:Author>
    <b:Title>https://treinamentowaei.wordpress.com/descricao-expandida-do-caso-de-uso/</b:Title>
    <b:Year>2017</b:Year>
    <b:Month>janeiro</b:Month>
    <b:RefOrder>5</b:RefOrder>
  </b:Source>
  <b:Source>
    <b:Tag>Per19</b:Tag>
    <b:SourceType>DocumentFromInternetSite</b:SourceType>
    <b:Guid>{36BACBE8-3C2E-4400-90E0-2DDC8C7A1E93}</b:Guid>
    <b:Title>Medium</b:Title>
    <b:Year>2019</b:Year>
    <b:Author>
      <b:Author>
        <b:NameList>
          <b:Person>
            <b:Last>Pereira</b:Last>
            <b:First>Ricardo</b:First>
          </b:Person>
        </b:NameList>
      </b:Author>
    </b:Author>
    <b:URL>https://medium.com/contexto-delimitado/prototipagem-de-software-7ac07027e6d8</b:URL>
    <b:RefOrder>6</b:RefOrder>
  </b:Source>
  <b:Source>
    <b:Tag>Kar13</b:Tag>
    <b:SourceType>Book</b:SourceType>
    <b:Guid>{85B77CE2-C788-4D9C-8BD3-38602FE3BEAB}</b:Guid>
    <b:Title>TÉCNICA DE LEITURA PARA INSPEÇÃO DE DIAGRAMAS DE ESTADOS COM</b:Title>
    <b:Year>2013</b:Year>
    <b:Author>
      <b:Author>
        <b:NameList>
          <b:Person>
            <b:Last>Nakazato</b:Last>
            <b:First>Karen</b:First>
            <b:Middle>Miyuki</b:Middle>
          </b:Person>
        </b:NameList>
      </b:Author>
    </b:Author>
    <b:RefOrder>7</b:RefOrder>
  </b:Source>
  <b:Source>
    <b:Tag>Ora18</b:Tag>
    <b:SourceType>InternetSite</b:SourceType>
    <b:Guid>{F5FD52D8-17F0-4501-BD00-0CCE70A9DC3E}</b:Guid>
    <b:Title>Oracle</b:Title>
    <b:Year>2018</b:Year>
    <b:URL>https://www.oracle.com/br/database/what-is-database.html</b:URL>
    <b:RefOrder>8</b:RefOrder>
  </b:Source>
</b:Sources>
</file>

<file path=customXml/itemProps1.xml><?xml version="1.0" encoding="utf-8"?>
<ds:datastoreItem xmlns:ds="http://schemas.openxmlformats.org/officeDocument/2006/customXml" ds:itemID="{45BB71F1-84D6-46DA-B235-7547A618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700</TotalTime>
  <Pages>1</Pages>
  <Words>4630</Words>
  <Characters>25008</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Atendimento</cp:lastModifiedBy>
  <cp:revision>17</cp:revision>
  <dcterms:created xsi:type="dcterms:W3CDTF">2020-11-12T18:44:00Z</dcterms:created>
  <dcterms:modified xsi:type="dcterms:W3CDTF">2021-05-14T20:35:00Z</dcterms:modified>
</cp:coreProperties>
</file>